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ECE3" w14:textId="77777777" w:rsidR="00404D86" w:rsidRDefault="00404D86" w:rsidP="00BA35FF"/>
    <w:p w14:paraId="2CD08A32" w14:textId="77777777" w:rsidR="00404D86" w:rsidRDefault="00404D86" w:rsidP="00404D86">
      <w:pPr>
        <w:pStyle w:val="Ttulo"/>
      </w:pPr>
    </w:p>
    <w:p w14:paraId="57526FD0" w14:textId="101FE3F9" w:rsidR="00404D86" w:rsidRDefault="00404D86" w:rsidP="00404D86">
      <w:pPr>
        <w:pStyle w:val="Ttulo"/>
      </w:pPr>
    </w:p>
    <w:p w14:paraId="3279723E" w14:textId="4634057B" w:rsidR="00874A95" w:rsidRDefault="00874A95" w:rsidP="00874A95"/>
    <w:p w14:paraId="54C3218A" w14:textId="3BB50EC8" w:rsidR="000D677A" w:rsidRDefault="000D677A" w:rsidP="00874A95"/>
    <w:p w14:paraId="2C04DA56" w14:textId="5138DA40" w:rsidR="000D677A" w:rsidRDefault="000D677A" w:rsidP="00874A95"/>
    <w:p w14:paraId="0D19AE42" w14:textId="77777777" w:rsidR="000D677A" w:rsidRDefault="000D677A" w:rsidP="00874A95"/>
    <w:p w14:paraId="12618A36" w14:textId="77777777" w:rsidR="00874A95" w:rsidRPr="00874A95" w:rsidRDefault="00874A95" w:rsidP="004F216B">
      <w:pPr>
        <w:spacing w:line="276" w:lineRule="auto"/>
      </w:pPr>
    </w:p>
    <w:p w14:paraId="3AE8AC43" w14:textId="4AA4592A" w:rsidR="004F216B" w:rsidRDefault="004F216B" w:rsidP="004F216B">
      <w:pPr>
        <w:pStyle w:val="Ttulo"/>
        <w:spacing w:line="276" w:lineRule="auto"/>
      </w:pPr>
      <w:r>
        <w:t xml:space="preserve">unidad </w:t>
      </w:r>
      <w:r w:rsidR="62A02F7A">
        <w:t>3</w:t>
      </w:r>
    </w:p>
    <w:p w14:paraId="322096C1" w14:textId="35FF4A66" w:rsidR="000714DC" w:rsidRDefault="004F216B" w:rsidP="004F216B">
      <w:pPr>
        <w:pStyle w:val="Ttulo"/>
        <w:spacing w:line="276" w:lineRule="auto"/>
      </w:pPr>
      <w:r>
        <w:t>actividad práctica</w:t>
      </w:r>
      <w:r w:rsidR="001C3B7D">
        <w:t xml:space="preserve"> </w:t>
      </w:r>
    </w:p>
    <w:p w14:paraId="61A76747" w14:textId="259C8BBC" w:rsidR="001E57B2" w:rsidRPr="001E57B2" w:rsidRDefault="00033D80" w:rsidP="001E57B2">
      <w:pPr>
        <w:pStyle w:val="Ttulo"/>
        <w:spacing w:line="276" w:lineRule="auto"/>
      </w:pPr>
      <w:r>
        <w:t>eJECUCIÓN DE COMANDOS BÁSICOS DE LINUX</w:t>
      </w:r>
      <w:r w:rsidR="008C68F8">
        <w:t xml:space="preserve"> </w:t>
      </w:r>
      <w:r w:rsidR="001E57B2">
        <w:t>-</w:t>
      </w:r>
      <w:r w:rsidR="001E57B2">
        <w:br/>
      </w:r>
      <w:r w:rsidR="001E57B2" w:rsidRPr="001E57B2">
        <w:rPr>
          <w:color w:val="1F3864" w:themeColor="accent1" w:themeShade="80"/>
        </w:rPr>
        <w:t>PEDRO BERRUECO</w:t>
      </w:r>
    </w:p>
    <w:p w14:paraId="0C0BAB81" w14:textId="77777777" w:rsidR="008C68F8" w:rsidRPr="008C68F8" w:rsidRDefault="008C68F8" w:rsidP="008C68F8"/>
    <w:p w14:paraId="03769678" w14:textId="317EE36B" w:rsidR="001E57B2" w:rsidRDefault="00404D86" w:rsidP="004F216B">
      <w:r>
        <w:br w:type="page"/>
      </w:r>
    </w:p>
    <w:p w14:paraId="072319FE" w14:textId="77777777" w:rsidR="00D174E6" w:rsidRPr="00D174E6" w:rsidRDefault="00D174E6" w:rsidP="0037060B">
      <w:pPr>
        <w:pStyle w:val="paragraph"/>
        <w:spacing w:before="0" w:beforeAutospacing="0" w:after="240" w:afterAutospacing="0" w:line="276" w:lineRule="auto"/>
        <w:jc w:val="both"/>
        <w:textAlignment w:val="baseline"/>
        <w:rPr>
          <w:rFonts w:ascii="Calibri" w:hAnsi="Calibri" w:cs="Calibri"/>
          <w:color w:val="6F7276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AB76C1" w:rsidRPr="007D2B44" w14:paraId="74E1BE55" w14:textId="77777777" w:rsidTr="00360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DDFE0A5" w14:textId="77777777" w:rsidR="00AB76C1" w:rsidRPr="00DC1844" w:rsidRDefault="00AB76C1" w:rsidP="00360F2B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00B9D9B6" w14:textId="51AD5D23" w:rsidR="00AB76C1" w:rsidRPr="00D93346" w:rsidRDefault="001E57B2" w:rsidP="00360F2B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D93346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Listar todos los archivos del directorio “etc” que no empiecen por “t”.</w:t>
            </w:r>
          </w:p>
        </w:tc>
      </w:tr>
      <w:tr w:rsidR="00AB76C1" w:rsidRPr="007D2B44" w14:paraId="25529486" w14:textId="77777777" w:rsidTr="00360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34FAAF5" w14:textId="77777777" w:rsidR="00AB76C1" w:rsidRPr="00DC1844" w:rsidRDefault="00AB76C1" w:rsidP="00360F2B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725E438E" w14:textId="397111D5" w:rsidR="00AB76C1" w:rsidRPr="007D2B44" w:rsidRDefault="00D93346" w:rsidP="00360F2B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l</w:t>
            </w:r>
            <w:r w:rsidRPr="00D93346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s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</w:t>
            </w:r>
            <w:r w:rsidRPr="00D93346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/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etc [^t]*</w:t>
            </w:r>
          </w:p>
        </w:tc>
      </w:tr>
      <w:tr w:rsidR="00AB76C1" w:rsidRPr="007D2B44" w14:paraId="0E0C0DB3" w14:textId="77777777" w:rsidTr="00360F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18AEEB" w14:textId="77777777" w:rsidR="00AB76C1" w:rsidRPr="00DC1844" w:rsidRDefault="00AB76C1" w:rsidP="00360F2B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09FB7033" w14:textId="209629D2" w:rsidR="00AB76C1" w:rsidRPr="00DC1844" w:rsidRDefault="00BA71FE" w:rsidP="00D93346">
            <w:pPr>
              <w:pStyle w:val="paragraph"/>
              <w:spacing w:after="240" w:line="276" w:lineRule="auto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Uso “ls” p</w:t>
            </w:r>
            <w:r w:rsidR="00D93346" w:rsidRPr="00D93346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ara 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listar los archivos, la ruta completa donde se encuentra </w:t>
            </w:r>
            <w:r w:rsidR="0042266C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“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etc</w:t>
            </w:r>
            <w:r w:rsidR="0042266C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”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, con el acento circunflejo niego la letra “t” en el primer lugar y con “*” indico todo lo que venga detrás.</w:t>
            </w:r>
          </w:p>
        </w:tc>
      </w:tr>
    </w:tbl>
    <w:p w14:paraId="00A4E834" w14:textId="77777777" w:rsidR="001E57B2" w:rsidRDefault="001E57B2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61554AFE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16CB6B5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52AA10DA" w14:textId="7ECE8D88" w:rsidR="001E57B2" w:rsidRPr="00BA71FE" w:rsidRDefault="00BA71FE" w:rsidP="00BA71FE">
            <w:pPr>
              <w:pStyle w:val="paragraph"/>
              <w:spacing w:after="240"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BA71FE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Listar todos los archivos del directorio “dev” que empiecen por “tty” y acaben en “1”, “2”, “3” ó “4”.</w:t>
            </w:r>
          </w:p>
        </w:tc>
      </w:tr>
      <w:tr w:rsidR="001E57B2" w:rsidRPr="007D2B44" w14:paraId="2FBFF19B" w14:textId="77777777" w:rsidTr="0042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02ADD46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7778898" w14:textId="1A2591A8" w:rsidR="001E57B2" w:rsidRPr="007D2B44" w:rsidRDefault="00BA71FE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ls /dev</w:t>
            </w:r>
            <w:r w:rsidR="0042266C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tty*[1,2,3,4]</w:t>
            </w:r>
          </w:p>
        </w:tc>
      </w:tr>
      <w:tr w:rsidR="001E57B2" w:rsidRPr="007D2B44" w14:paraId="6F10116D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A49E99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536544DF" w14:textId="577AA2A7" w:rsidR="001E57B2" w:rsidRPr="00DC1844" w:rsidRDefault="0042266C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Uso “ls” para listar los archivos, la ruta completa donde se encuentra “dev”, escribo tty el “*” para lo que venga detrás y los caracteres posibles de la última posición entre corchetes.</w:t>
            </w:r>
          </w:p>
        </w:tc>
      </w:tr>
    </w:tbl>
    <w:p w14:paraId="0961EA1C" w14:textId="77777777" w:rsidR="001E57B2" w:rsidRDefault="001E57B2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3FAD56EF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C5EF37D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1AFC88B" w14:textId="2466B918" w:rsidR="001E57B2" w:rsidRPr="0042266C" w:rsidRDefault="0042266C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42266C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Estando en el directorio home del usuario, encontrar un directorio llamado “</w:t>
            </w: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GRADO”.</w:t>
            </w:r>
          </w:p>
        </w:tc>
      </w:tr>
      <w:tr w:rsidR="001E57B2" w:rsidRPr="007D2B44" w14:paraId="4B479CFA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7ECF1E0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58082385" w14:textId="72065B52" w:rsidR="001E57B2" w:rsidRPr="007D2B44" w:rsidRDefault="005B1871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f</w:t>
            </w:r>
            <w:r w:rsidR="0037060B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ind / -name GRADO</w:t>
            </w:r>
          </w:p>
        </w:tc>
      </w:tr>
      <w:tr w:rsidR="001E57B2" w:rsidRPr="007D2B44" w14:paraId="7886A814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5DFFBC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52288BC3" w14:textId="1F6EE98D" w:rsidR="001E57B2" w:rsidRPr="00DC1844" w:rsidRDefault="0037060B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Uso “find” para encontrar un fichero desde el directorio ”/” con el nombre “-name” GRADO.</w:t>
            </w:r>
          </w:p>
        </w:tc>
      </w:tr>
    </w:tbl>
    <w:p w14:paraId="672C907F" w14:textId="77777777" w:rsidR="001E57B2" w:rsidRDefault="001E57B2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6697E7CA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3B034F9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09ED1053" w14:textId="15121622" w:rsidR="001E57B2" w:rsidRPr="0037060B" w:rsidRDefault="0037060B" w:rsidP="0037060B">
            <w:pPr>
              <w:pStyle w:val="paragraph"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Dado el fichero “.profile” que se encuentra en el home del usuario, copiar utilizando rutas relativas al directorio “/tmp/resultado” (este directorio ya estará creado).</w:t>
            </w:r>
          </w:p>
        </w:tc>
      </w:tr>
      <w:tr w:rsidR="001E57B2" w:rsidRPr="007D2B44" w14:paraId="5E1445C8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CA40D97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6CAA588F" w14:textId="4D317BDC" w:rsidR="001E57B2" w:rsidRPr="007D2B44" w:rsidRDefault="005B1871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cp .profile ../../tmp/resultado</w:t>
            </w:r>
          </w:p>
        </w:tc>
      </w:tr>
      <w:tr w:rsidR="001E57B2" w:rsidRPr="007D2B44" w14:paraId="0005C4A9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C5EFC8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268CBB9A" w14:textId="07C10008" w:rsidR="001E57B2" w:rsidRPr="00DC1844" w:rsidRDefault="005B1871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Uso el comando “cp” para copiar, pongo el nombre del fichero y uso rutas relativas para indicar el directorio destino.</w:t>
            </w:r>
          </w:p>
        </w:tc>
      </w:tr>
    </w:tbl>
    <w:p w14:paraId="2A75C019" w14:textId="37A5AF0B" w:rsidR="001E57B2" w:rsidRDefault="001E57B2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p w14:paraId="6A390173" w14:textId="27F98B6B" w:rsidR="001E57B2" w:rsidRDefault="001E57B2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B665E44" w14:textId="113B1ABE" w:rsidR="001E57B2" w:rsidRDefault="001E57B2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31139B50" w14:textId="2643E2F6" w:rsidR="001E57B2" w:rsidRDefault="001E57B2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1566CA9E" w14:textId="2377BB4F" w:rsidR="001E57B2" w:rsidRDefault="001E57B2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69D96A1" w14:textId="77777777" w:rsidR="001E57B2" w:rsidRPr="00D174E6" w:rsidRDefault="001E57B2" w:rsidP="001E57B2">
      <w:pPr>
        <w:pStyle w:val="paragraph"/>
        <w:spacing w:before="0" w:beforeAutospacing="0" w:after="240" w:afterAutospacing="0" w:line="276" w:lineRule="auto"/>
        <w:ind w:left="720"/>
        <w:jc w:val="both"/>
        <w:textAlignment w:val="baseline"/>
        <w:rPr>
          <w:rFonts w:ascii="Calibri" w:hAnsi="Calibri" w:cs="Calibri"/>
          <w:color w:val="6F7276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2B12658E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6A8842A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9E32BC1" w14:textId="76BB9362" w:rsidR="001E57B2" w:rsidRPr="0037060B" w:rsidRDefault="0037060B" w:rsidP="0037060B">
            <w:pPr>
              <w:pStyle w:val="paragraph"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Sobre el fichero “/proc/cpuinfo”, presentar qué dos informaciones acerca de la “cpu” son las</w:t>
            </w: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 xml:space="preserve"> </w:t>
            </w: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primeras que aparece en el fichero indicado.</w:t>
            </w:r>
          </w:p>
        </w:tc>
      </w:tr>
      <w:tr w:rsidR="001E57B2" w:rsidRPr="007D2B44" w14:paraId="4BE65610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BCEB546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40D4394" w14:textId="0EDC34E5" w:rsidR="001E57B2" w:rsidRPr="007D2B44" w:rsidRDefault="005B1871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grep -i cpu cpuinfo |head -2</w:t>
            </w:r>
          </w:p>
        </w:tc>
      </w:tr>
      <w:tr w:rsidR="001E57B2" w:rsidRPr="007D2B44" w14:paraId="115B7584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8080B9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02D71C0B" w14:textId="7044F881" w:rsidR="001E57B2" w:rsidRPr="00DC1844" w:rsidRDefault="005B1871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Uso “grep” para buscar una cadena dentro de un fichero, “-i” para que no distinga mayúsculas, la cadena a buscar “cpu”, el fichero “cpuinfo”  y el “|head -2”  </w:t>
            </w:r>
            <w:r w:rsidR="00C634C2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para que solo me muestre los 2 primeros registros encontrados.</w:t>
            </w:r>
          </w:p>
        </w:tc>
      </w:tr>
    </w:tbl>
    <w:p w14:paraId="7CB8002D" w14:textId="77777777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1D00A032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9EBAA2C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0EC1C26" w14:textId="037EE0B7" w:rsidR="001E57B2" w:rsidRPr="0037060B" w:rsidRDefault="0037060B" w:rsidP="0037060B">
            <w:pPr>
              <w:pStyle w:val="paragraph"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Dado el fichero “/proc/cpuinfo” donde se encuentra información del sistema, presentar todas las líneas de este fichero donde se presenta información de la cache</w:t>
            </w: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.</w:t>
            </w:r>
          </w:p>
        </w:tc>
      </w:tr>
      <w:tr w:rsidR="001E57B2" w:rsidRPr="007D2B44" w14:paraId="075AAA5C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C0E4F18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0BFD16A7" w14:textId="795FBCBA" w:rsidR="001E57B2" w:rsidRPr="007D2B44" w:rsidRDefault="00C634C2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 w:rsidRPr="00C634C2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grep -i 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cache</w:t>
            </w:r>
            <w:r w:rsidRPr="00C634C2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cpuinfo</w:t>
            </w:r>
          </w:p>
        </w:tc>
      </w:tr>
      <w:tr w:rsidR="001E57B2" w:rsidRPr="007D2B44" w14:paraId="7E751703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464CE9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7001570A" w14:textId="1538F484" w:rsidR="001E57B2" w:rsidRPr="00DC1844" w:rsidRDefault="00C634C2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Igual que antes, cambiando la cadena a buscar por “cache” y quitando la condición de mostrar solo X primeras líneas.</w:t>
            </w:r>
          </w:p>
        </w:tc>
      </w:tr>
    </w:tbl>
    <w:p w14:paraId="6D00BC02" w14:textId="77777777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6DB9B359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039848C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99ED762" w14:textId="47698716" w:rsidR="001E57B2" w:rsidRPr="0037060B" w:rsidRDefault="0037060B" w:rsidP="0037060B">
            <w:pPr>
              <w:pStyle w:val="paragraph"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Dado el fichero anterior (“cpuinfo”), presentar solamente el número de las líneas donde aparece información acerca de la cpu</w:t>
            </w: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.</w:t>
            </w:r>
          </w:p>
        </w:tc>
      </w:tr>
      <w:tr w:rsidR="001E57B2" w:rsidRPr="007D2B44" w14:paraId="68BDF207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8225AFE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D87F72C" w14:textId="77777777" w:rsidR="001E57B2" w:rsidRDefault="00C634C2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grep -i – c cpu cpuinfo </w:t>
            </w:r>
          </w:p>
          <w:p w14:paraId="290966EA" w14:textId="3929415E" w:rsidR="00C634C2" w:rsidRPr="007D2B44" w:rsidRDefault="00C634C2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grep -i cpu</w:t>
            </w:r>
            <w:r w:rsidR="007E6CA1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cpuinfo 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|wc -l</w:t>
            </w:r>
          </w:p>
        </w:tc>
      </w:tr>
      <w:tr w:rsidR="001E57B2" w:rsidRPr="007D2B44" w14:paraId="67071D62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FADA45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07948035" w14:textId="7DBA4471" w:rsidR="001E57B2" w:rsidRPr="00DC1844" w:rsidRDefault="00C634C2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Aquí te pongo dos, la que he aprendido con los apuntes “-c” y la que conocía de antes usando “|wc -l”.</w:t>
            </w:r>
            <w:r w:rsidR="007E6CA1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que te cuenta las líneas de la salida.</w:t>
            </w:r>
          </w:p>
        </w:tc>
      </w:tr>
    </w:tbl>
    <w:p w14:paraId="16FF3848" w14:textId="77777777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103E1635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81EE969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4ED5762" w14:textId="0469A28E" w:rsidR="001E57B2" w:rsidRPr="0037060B" w:rsidRDefault="0037060B" w:rsidP="0037060B">
            <w:pPr>
              <w:pStyle w:val="paragraph"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Dados dos ficheros, “file1” y “file2”, añadir al contenido de un fichero llamado “resultado.txt”</w:t>
            </w: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 xml:space="preserve">, </w:t>
            </w: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que ya existe, el contenido de “file2” y después el contenido de “file1”.</w:t>
            </w:r>
          </w:p>
        </w:tc>
      </w:tr>
      <w:tr w:rsidR="001E57B2" w:rsidRPr="007D2B44" w14:paraId="165BB349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8E6AD4C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0492FF60" w14:textId="4D55F36F" w:rsidR="001E57B2" w:rsidRPr="007D2B44" w:rsidRDefault="001B4CFA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 w:rsidRPr="001B4CFA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cat fi</w:t>
            </w:r>
            <w:r w:rsidR="00D713DE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le1 file2</w:t>
            </w:r>
            <w:r w:rsidRPr="001B4CFA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&gt;&gt; </w:t>
            </w:r>
            <w:r w:rsidR="00D713DE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resultado</w:t>
            </w:r>
            <w:r w:rsidRPr="001B4CFA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.txt</w:t>
            </w:r>
          </w:p>
        </w:tc>
      </w:tr>
      <w:tr w:rsidR="001E57B2" w:rsidRPr="007D2B44" w14:paraId="60CEC9EF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F9ADD7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438F0565" w14:textId="3BC54662" w:rsidR="001E57B2" w:rsidRPr="00DC1844" w:rsidRDefault="00D713DE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Uso “cat” y pongo el nombre de ambos ficheros separados por un espacio para concatenarlos, luego el indico que el resultado lo adicione “&gt;&gt;” al fichero resultado.txt</w:t>
            </w:r>
          </w:p>
        </w:tc>
      </w:tr>
    </w:tbl>
    <w:p w14:paraId="7825B248" w14:textId="77777777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p w14:paraId="593579E7" w14:textId="77777777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3927599" w14:textId="77777777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54B650E3" w14:textId="77777777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149FA4A" w14:textId="77777777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3E13E351" w14:textId="5A66E930" w:rsidR="001E57B2" w:rsidRDefault="001E57B2" w:rsidP="001E57B2">
      <w:pPr>
        <w:pStyle w:val="paragraph"/>
        <w:spacing w:before="0" w:beforeAutospacing="0" w:after="240" w:afterAutospacing="0" w:line="276" w:lineRule="auto"/>
        <w:ind w:left="720"/>
        <w:jc w:val="both"/>
        <w:textAlignment w:val="baseline"/>
        <w:rPr>
          <w:rFonts w:ascii="Calibri" w:hAnsi="Calibri" w:cs="Calibri"/>
          <w:color w:val="6F7276"/>
        </w:rPr>
      </w:pPr>
    </w:p>
    <w:p w14:paraId="390CACAE" w14:textId="36496BAC" w:rsidR="00B418AA" w:rsidRDefault="00B418AA" w:rsidP="001E57B2">
      <w:pPr>
        <w:pStyle w:val="paragraph"/>
        <w:spacing w:before="0" w:beforeAutospacing="0" w:after="240" w:afterAutospacing="0" w:line="276" w:lineRule="auto"/>
        <w:ind w:left="720"/>
        <w:jc w:val="both"/>
        <w:textAlignment w:val="baseline"/>
        <w:rPr>
          <w:rFonts w:ascii="Calibri" w:hAnsi="Calibri" w:cs="Calibri"/>
          <w:color w:val="6F7276"/>
        </w:rPr>
      </w:pPr>
    </w:p>
    <w:p w14:paraId="39B484DE" w14:textId="77777777" w:rsidR="00B418AA" w:rsidRPr="00D174E6" w:rsidRDefault="00B418AA" w:rsidP="001E57B2">
      <w:pPr>
        <w:pStyle w:val="paragraph"/>
        <w:spacing w:before="0" w:beforeAutospacing="0" w:after="240" w:afterAutospacing="0" w:line="276" w:lineRule="auto"/>
        <w:ind w:left="720"/>
        <w:jc w:val="both"/>
        <w:textAlignment w:val="baseline"/>
        <w:rPr>
          <w:rFonts w:ascii="Calibri" w:hAnsi="Calibri" w:cs="Calibri"/>
          <w:color w:val="6F7276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1E64AD33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C046CC6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70CDB34E" w14:textId="30226623" w:rsidR="001E57B2" w:rsidRPr="0037060B" w:rsidRDefault="0037060B" w:rsidP="0037060B">
            <w:pPr>
              <w:pStyle w:val="paragraph"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Dado el fichero “datos.txt”, cómo realizaría una copia del mismo sin utilizar el comando “cp”. El fichero de destino se llamará “salida.dat”.</w:t>
            </w:r>
          </w:p>
        </w:tc>
      </w:tr>
      <w:tr w:rsidR="001E57B2" w:rsidRPr="007D2B44" w14:paraId="0369CF35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7554CBB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E6D552F" w14:textId="253F59EC" w:rsidR="001E57B2" w:rsidRPr="007D2B44" w:rsidRDefault="00D713DE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cat datos.txt &gt; salida.dat</w:t>
            </w:r>
          </w:p>
        </w:tc>
      </w:tr>
      <w:tr w:rsidR="001E57B2" w:rsidRPr="007D2B44" w14:paraId="3AB1C250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3EE3A6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40AFFE0B" w14:textId="6FA2FCD0" w:rsidR="001E57B2" w:rsidRPr="00DC1844" w:rsidRDefault="00D713DE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Usando “cat” nos muestra la información del fichero y redirigimos la salida “&gt;” al fichero “salida.dat” que se crea en ese momento relleno.</w:t>
            </w:r>
          </w:p>
        </w:tc>
      </w:tr>
    </w:tbl>
    <w:p w14:paraId="50785A7E" w14:textId="77777777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10486212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4346F0A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5A948F40" w14:textId="6C90F5C4" w:rsidR="001E57B2" w:rsidRPr="0037060B" w:rsidRDefault="0037060B" w:rsidP="0037060B">
            <w:pPr>
              <w:pStyle w:val="paragraph"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Copiar un fichero existente (“resultado.txt”) que se encuentra en el home de tu usuario al directorio “/tmp/resultado/”. Indica en la respuesta todos los comandos empleados</w:t>
            </w:r>
          </w:p>
        </w:tc>
      </w:tr>
      <w:tr w:rsidR="001E57B2" w:rsidRPr="007D2B44" w14:paraId="6FB1B292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3E6FB85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0F4BF2E3" w14:textId="058E9FA8" w:rsidR="001E57B2" w:rsidRPr="007D2B44" w:rsidRDefault="00D713DE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cp resultado.txt /tmp/resultado/</w:t>
            </w:r>
          </w:p>
        </w:tc>
      </w:tr>
      <w:tr w:rsidR="001E57B2" w:rsidRPr="007D2B44" w14:paraId="6CFA3A52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1C8F84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55BA73D3" w14:textId="610A8E17" w:rsidR="001E57B2" w:rsidRPr="00DC1844" w:rsidRDefault="00D713DE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Uso “cp” para copiar el fichero con nombre “resultado.txt” y escribo la ruta completa donde quiero dejarlo. No pongo nombre al fichero destino así que se llamará igual “resultado.txt”.</w:t>
            </w:r>
          </w:p>
        </w:tc>
      </w:tr>
    </w:tbl>
    <w:p w14:paraId="569C3F5E" w14:textId="77777777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6BDA33FE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337E26C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51F62AF1" w14:textId="7B5456EA" w:rsidR="001E57B2" w:rsidRPr="0037060B" w:rsidRDefault="0037060B" w:rsidP="0037060B">
            <w:pPr>
              <w:pStyle w:val="paragraph"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Crear un fichero con dos líneas de datos:</w:t>
            </w: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br/>
            </w: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 xml:space="preserve"> Línea 1: esta es la primera línea de datos del fichero.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br/>
            </w: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 xml:space="preserve"> Línea 2: esta es la segunda línea de datos del fichero.</w:t>
            </w:r>
            <w:r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br/>
            </w: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El fichero se llamará datos.dat y se tendrá que crear en el directorio “/tmp”.</w:t>
            </w:r>
          </w:p>
        </w:tc>
      </w:tr>
      <w:tr w:rsidR="001E57B2" w:rsidRPr="007D2B44" w14:paraId="7E41ABB1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D098C50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6258A869" w14:textId="14885E37" w:rsidR="001E57B2" w:rsidRPr="007D2B44" w:rsidRDefault="004C0E2E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echo -e “</w:t>
            </w:r>
            <w:r w:rsidRPr="0037060B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esta es la primera línea de datos del fichero.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\n</w:t>
            </w:r>
            <w:r w:rsidRPr="0037060B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</w:t>
            </w:r>
            <w:r w:rsidR="002C7017" w:rsidRPr="0037060B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esta es la segunda línea de datos del fichero.</w:t>
            </w:r>
            <w:r w:rsidR="002C7017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”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&gt; /tmp/datos.dat</w:t>
            </w:r>
          </w:p>
        </w:tc>
      </w:tr>
      <w:tr w:rsidR="001E57B2" w:rsidRPr="007D2B44" w14:paraId="7326667F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64A68E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085655CE" w14:textId="63217F9F" w:rsidR="001E57B2" w:rsidRPr="00DC1844" w:rsidRDefault="004C0E2E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Uso “echo -e” para que acepte expresiones regulares y le paso las líneas sin espacios con el “\n” donde quiera meter el salto. Luego lo redirijo “&gt;” a la ruta en cuestión con el nombre que va a tener. “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/tmp/datos.dat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”</w:t>
            </w:r>
          </w:p>
        </w:tc>
      </w:tr>
    </w:tbl>
    <w:p w14:paraId="23370BDA" w14:textId="59316BDE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p w14:paraId="5803FB04" w14:textId="2BC19A5A" w:rsidR="00B418AA" w:rsidRDefault="00B418AA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3D4B36A1" w14:textId="097B805B" w:rsidR="00B418AA" w:rsidRDefault="00B418AA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1F7C992" w14:textId="79FCCDD0" w:rsidR="00B418AA" w:rsidRDefault="00B418AA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270945A" w14:textId="63F84132" w:rsidR="00B418AA" w:rsidRDefault="00B418AA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5EA08C9" w14:textId="3E5FD6E5" w:rsidR="00B418AA" w:rsidRDefault="00B418AA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DC3DACA" w14:textId="5DAD8226" w:rsidR="00B418AA" w:rsidRDefault="00B418AA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466D4ED" w14:textId="5803823B" w:rsidR="00B418AA" w:rsidRDefault="00B418AA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19A7EE1F" w14:textId="77777777" w:rsidR="00B418AA" w:rsidRDefault="00B418AA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2DF430CE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1CE6B76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6FD495C" w14:textId="761E75EA" w:rsidR="001E57B2" w:rsidRPr="0037060B" w:rsidRDefault="0037060B" w:rsidP="0037060B">
            <w:pPr>
              <w:pStyle w:val="paragraph"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37060B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Dado el fichero “/etc/passwd”, presentar por pantalla el tercer campo del fichero, pero solamente de las primeras 5 líneas.</w:t>
            </w:r>
          </w:p>
        </w:tc>
      </w:tr>
      <w:tr w:rsidR="001E57B2" w:rsidRPr="007D2B44" w14:paraId="469B1406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C011546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099C804" w14:textId="3D3405E3" w:rsidR="001E57B2" w:rsidRPr="007D2B44" w:rsidRDefault="004C0E2E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 w:rsidRPr="004C0E2E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cut -c 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3</w:t>
            </w:r>
            <w:r w:rsidRPr="004C0E2E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/etc/passwd</w:t>
            </w:r>
            <w:r w:rsidR="00E344E1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|head -5</w:t>
            </w:r>
          </w:p>
        </w:tc>
      </w:tr>
      <w:tr w:rsidR="001E57B2" w:rsidRPr="007D2B44" w14:paraId="276DF866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5C0A76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540A3A5E" w14:textId="6B91A80E" w:rsidR="001E57B2" w:rsidRPr="00DC1844" w:rsidRDefault="00B418AA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Uso “cut -c -3” para tomar solo el tercer caracter de cada línea, pongo la ruta del fichero y con |head -5 le pido solo la información e las 5 primeras líneas.</w:t>
            </w:r>
          </w:p>
        </w:tc>
      </w:tr>
    </w:tbl>
    <w:p w14:paraId="013FB630" w14:textId="02356F3F" w:rsidR="001E57B2" w:rsidRPr="002B1FED" w:rsidRDefault="001E57B2" w:rsidP="002B1F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3ABC53DB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43CF402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169966B" w14:textId="27C6E7DA" w:rsidR="001E57B2" w:rsidRPr="008E7813" w:rsidRDefault="008E7813" w:rsidP="008E7813">
            <w:pPr>
              <w:pStyle w:val="paragraph"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8E7813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Dado el fichero “datos.txt” que se encuentra en el directorio home del usuario, modificar la fecha de último acceso al mismo</w:t>
            </w:r>
          </w:p>
        </w:tc>
      </w:tr>
      <w:tr w:rsidR="001E57B2" w:rsidRPr="007D2B44" w14:paraId="72EB0B72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5E9CFF6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55DBF8F7" w14:textId="0968D283" w:rsidR="001E57B2" w:rsidRPr="007D2B44" w:rsidRDefault="00B40856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touch -c datos.txt</w:t>
            </w:r>
          </w:p>
        </w:tc>
      </w:tr>
      <w:tr w:rsidR="001E57B2" w:rsidRPr="007D2B44" w14:paraId="27055267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230DF3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61DAEEBA" w14:textId="592E24FF" w:rsidR="001E57B2" w:rsidRPr="00DC1844" w:rsidRDefault="00B40856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Uso “touch”, según los apuntes necesitas en parámetro “-c” para cambiar la fecha, por eso lo pongo, pero yo he utilizado solo touch y actualiza la fecha del fichero igual.</w:t>
            </w:r>
          </w:p>
        </w:tc>
      </w:tr>
    </w:tbl>
    <w:p w14:paraId="1237046D" w14:textId="77777777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22AC23BE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3B17641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A127F58" w14:textId="6E5D11BA" w:rsidR="001E57B2" w:rsidRPr="008E7813" w:rsidRDefault="008E7813" w:rsidP="008E7813">
            <w:pPr>
              <w:pStyle w:val="paragraph"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8E7813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Copiar en el directorio “/tmp/resultado” (ya existente) los archivos de “/bin” que tengan una “a” como segunda letra y su nombre tenga cuatro letras.</w:t>
            </w:r>
          </w:p>
        </w:tc>
      </w:tr>
      <w:tr w:rsidR="001E57B2" w:rsidRPr="007D2B44" w14:paraId="1A16EB1C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0E40285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064181A3" w14:textId="77C32DC2" w:rsidR="001E57B2" w:rsidRPr="007D2B44" w:rsidRDefault="000A7288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cp /bin/?a?? /tmp/resultado</w:t>
            </w:r>
          </w:p>
        </w:tc>
      </w:tr>
      <w:tr w:rsidR="001E57B2" w:rsidRPr="007D2B44" w14:paraId="01C7C5DA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46610B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3305D4F7" w14:textId="28728AF9" w:rsidR="001E57B2" w:rsidRPr="00DC1844" w:rsidRDefault="000A7288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Uso “cp” seguido de la ruta de los ficheros de 4 letras cuya segunda sea ‘a’ “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/bin/?a??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” con destino “tmp/resultado”. 11 he copiado en total.</w:t>
            </w:r>
          </w:p>
        </w:tc>
      </w:tr>
    </w:tbl>
    <w:p w14:paraId="67FDDF8F" w14:textId="77777777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1A8066AA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17666F7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0658DF6F" w14:textId="7A1D0520" w:rsidR="001E57B2" w:rsidRPr="008E7813" w:rsidRDefault="008E7813" w:rsidP="008E7813">
            <w:pPr>
              <w:pStyle w:val="paragraph"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8E7813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Copiar al directorio “/tmp/resultado” los ficheros del directorio home que tengan 5 caracteres exactamente en su nombre y que comiencen por “fil” y terminen por un número de 1 a 10.</w:t>
            </w:r>
          </w:p>
        </w:tc>
      </w:tr>
      <w:tr w:rsidR="001E57B2" w:rsidRPr="007D2B44" w14:paraId="4F2C151D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AEF4A38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58FF249A" w14:textId="5602E518" w:rsidR="001E57B2" w:rsidRPr="007D2B44" w:rsidRDefault="000A7288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cp file?[1-10]</w:t>
            </w:r>
            <w:r w:rsidR="00C4750E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/tmp/resultado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</w:t>
            </w:r>
          </w:p>
        </w:tc>
      </w:tr>
      <w:tr w:rsidR="001E57B2" w:rsidRPr="007D2B44" w14:paraId="7B0220D6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32EC53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61A1107B" w14:textId="48B95BEB" w:rsidR="001E57B2" w:rsidRPr="00DC1844" w:rsidRDefault="00C4750E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De nuevo usamos “cp” con “fil?[1-10]” donde [1-10] será un rango de 1 a 10 y luego pongo la ruta receptora “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/tmp/resultado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”.</w:t>
            </w:r>
          </w:p>
        </w:tc>
      </w:tr>
    </w:tbl>
    <w:p w14:paraId="75A01F96" w14:textId="77777777" w:rsidR="00C4750E" w:rsidRDefault="00C4750E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1BB2B000" w14:textId="1AE8BB13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p w14:paraId="6D5D8BDC" w14:textId="38CB6D76" w:rsidR="00C4750E" w:rsidRDefault="00C4750E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F330921" w14:textId="13F218D9" w:rsidR="00C4750E" w:rsidRDefault="00C4750E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9AFF900" w14:textId="7EF0495E" w:rsidR="00C4750E" w:rsidRDefault="00C4750E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33B8937" w14:textId="7E0BFCBC" w:rsidR="00C4750E" w:rsidRDefault="00C4750E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CEBBEDF" w14:textId="6B062D2D" w:rsidR="00C4750E" w:rsidRDefault="00C4750E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7001214" w14:textId="08C2777D" w:rsidR="00C4750E" w:rsidRDefault="00C4750E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76EB14E" w14:textId="77777777" w:rsidR="00C4750E" w:rsidRDefault="00C4750E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16AC09F3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116A606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CEC0C98" w14:textId="22C2DB6A" w:rsidR="001E57B2" w:rsidRPr="008E7813" w:rsidRDefault="008E7813" w:rsidP="008E7813">
            <w:pPr>
              <w:pStyle w:val="paragraph"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8E7813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Crear un enlace simbólico al directorio “/tmp/dir1” dentro del directorio home del usuario llamado “enlacedir1”. Estamos en el directorio home del usuario.</w:t>
            </w:r>
          </w:p>
        </w:tc>
      </w:tr>
      <w:tr w:rsidR="001E57B2" w:rsidRPr="007D2B44" w14:paraId="23DFC7C5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10663E0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D3275D8" w14:textId="6EAEC7BC" w:rsidR="001E57B2" w:rsidRPr="007D2B44" w:rsidRDefault="002916A9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ln /tmp/dir ./enlacedir1</w:t>
            </w:r>
          </w:p>
        </w:tc>
      </w:tr>
      <w:tr w:rsidR="001E57B2" w:rsidRPr="007D2B44" w14:paraId="3EF70947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FFA469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1C5333CD" w14:textId="13966D8C" w:rsidR="001E57B2" w:rsidRPr="00DC1844" w:rsidRDefault="002916A9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Situado en el directorio home de mi usuario, uso “ln” para crear enlaces simbólicos y pongo la ruta origen “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/tmp/dir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” y la ruta destino “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/enlacedir1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”.</w:t>
            </w:r>
          </w:p>
        </w:tc>
      </w:tr>
    </w:tbl>
    <w:p w14:paraId="764C93A7" w14:textId="0CF560D0" w:rsidR="001E57B2" w:rsidRPr="002916A9" w:rsidRDefault="001E57B2" w:rsidP="002916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23F08021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2C96DB8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4831605" w14:textId="26B6CC1B" w:rsidR="001E57B2" w:rsidRPr="008E7813" w:rsidRDefault="008E7813" w:rsidP="008E7813">
            <w:pPr>
              <w:pStyle w:val="paragraph"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8E7813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Estando en el directorio “/tmp”, posicionarnos en el directorio home del usuario utilizando un variable de entorno.</w:t>
            </w:r>
          </w:p>
        </w:tc>
      </w:tr>
      <w:tr w:rsidR="001E57B2" w:rsidRPr="007D2B44" w14:paraId="54391236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C70424F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59ACC61C" w14:textId="2981B2E1" w:rsidR="001E57B2" w:rsidRPr="007D2B44" w:rsidRDefault="002916A9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cd $HOME</w:t>
            </w:r>
          </w:p>
        </w:tc>
      </w:tr>
      <w:tr w:rsidR="001E57B2" w:rsidRPr="007D2B44" w14:paraId="5C5EA727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7C8CFE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4139AAEA" w14:textId="5C183363" w:rsidR="001E57B2" w:rsidRPr="00DC1844" w:rsidRDefault="002916A9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Se utiliza “cd” para acceder al directorio y “$HOME” así en mayúsculas para acceder a la carpeta home del usuario.</w:t>
            </w:r>
          </w:p>
        </w:tc>
      </w:tr>
    </w:tbl>
    <w:p w14:paraId="363F5C55" w14:textId="77777777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090ACAD1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7C60890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343546E" w14:textId="2AC36E4B" w:rsidR="001E57B2" w:rsidRPr="008E7813" w:rsidRDefault="008E7813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8E7813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Visualizar la lista de todos los ficheros que pertenezcan a “root”.</w:t>
            </w:r>
          </w:p>
        </w:tc>
      </w:tr>
      <w:tr w:rsidR="001E57B2" w:rsidRPr="007D2B44" w14:paraId="09E3FC21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E137902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C162DB3" w14:textId="2F9F8675" w:rsidR="001E57B2" w:rsidRPr="007D2B44" w:rsidRDefault="00E85440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find / -user root </w:t>
            </w:r>
          </w:p>
        </w:tc>
      </w:tr>
      <w:tr w:rsidR="001E57B2" w:rsidRPr="007D2B44" w14:paraId="3D700E94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4C3823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29124865" w14:textId="62DE2D27" w:rsidR="001E57B2" w:rsidRPr="00DC1844" w:rsidRDefault="00E85440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Se utiliza “find”  con la barra “/” y el parámetro “–user” seguido del usuario en cuestión. Para este caso recomiendo usar “|less” detrás, pues esta usuario tiene muchos ficheros.</w:t>
            </w:r>
          </w:p>
        </w:tc>
      </w:tr>
    </w:tbl>
    <w:p w14:paraId="7D626AA2" w14:textId="77777777" w:rsidR="007F6FBB" w:rsidRDefault="007F6FBB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31D022A5" w14:textId="77777777" w:rsidR="007F6FBB" w:rsidRDefault="007F6FBB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EEC0CF9" w14:textId="43A1D0B2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/>
      </w: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667E5A9C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0BA71B2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5BA866D8" w14:textId="0C579492" w:rsidR="001E57B2" w:rsidRPr="008E7813" w:rsidRDefault="008E7813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8E7813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Añadir al fichero resultado la lista de todos los ficheros ordinarios que cuelguen de “/etc”.</w:t>
            </w:r>
          </w:p>
        </w:tc>
      </w:tr>
      <w:tr w:rsidR="001E57B2" w:rsidRPr="007D2B44" w14:paraId="22783A18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8671354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55D2C45" w14:textId="353DCDA0" w:rsidR="001E57B2" w:rsidRPr="007D2B44" w:rsidRDefault="00E85440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find /e</w:t>
            </w:r>
            <w:r w:rsidR="00011C31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tc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-type f &gt;&gt; $HOME/resultado</w:t>
            </w:r>
          </w:p>
        </w:tc>
      </w:tr>
      <w:tr w:rsidR="001E57B2" w:rsidRPr="007D2B44" w14:paraId="0D4A7FE6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97B30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78D7E3C9" w14:textId="57C45ACC" w:rsidR="001E57B2" w:rsidRPr="00DC1844" w:rsidRDefault="00011C31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Utilizo “find” la ruta de los ficheros que quiero sacar y el parámetro “-type f” para ficheros normales, el resultado lo adiciona al fichero “resultado” en la home del usuario.</w:t>
            </w:r>
          </w:p>
        </w:tc>
      </w:tr>
    </w:tbl>
    <w:p w14:paraId="7E1940FD" w14:textId="277849D7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lastRenderedPageBreak/>
        <w:br/>
      </w:r>
    </w:p>
    <w:p w14:paraId="4CB5791F" w14:textId="68F4870E" w:rsidR="002916A9" w:rsidRDefault="002916A9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7EE1A67" w14:textId="54778DA0" w:rsidR="002916A9" w:rsidRDefault="002916A9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9811369" w14:textId="37D26648" w:rsidR="002916A9" w:rsidRDefault="002916A9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1DAAA868" w14:textId="370B65DD" w:rsidR="002916A9" w:rsidRDefault="002916A9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B4F9F15" w14:textId="4896D3A0" w:rsidR="002916A9" w:rsidRDefault="002916A9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5D4189A6" w14:textId="77777777" w:rsidR="002916A9" w:rsidRDefault="002916A9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1E57B2" w:rsidRPr="007D2B44" w14:paraId="045B7E7B" w14:textId="77777777" w:rsidTr="00EC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9DF3115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726AC02D" w14:textId="6A76DE31" w:rsidR="001E57B2" w:rsidRPr="008E7813" w:rsidRDefault="008E7813" w:rsidP="008E7813">
            <w:pPr>
              <w:pStyle w:val="paragraph"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8E7813"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  <w:t>Mostrar cuántos usuarios tiene registrados el sistema y que utilizan el intérprete bash (debe aparecer al final de la línea “/bin/bash” o similar en el fichero “/etc/passwd”).</w:t>
            </w:r>
          </w:p>
        </w:tc>
      </w:tr>
      <w:tr w:rsidR="001E57B2" w:rsidRPr="007D2B44" w14:paraId="2A4C5FEF" w14:textId="77777777" w:rsidTr="00EC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50FD92C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0C0B586F" w14:textId="2638ABDE" w:rsidR="001E57B2" w:rsidRPr="007D2B44" w:rsidRDefault="008323A6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grep 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“/bin/bash”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/etc/passwd</w:t>
            </w:r>
          </w:p>
        </w:tc>
      </w:tr>
      <w:tr w:rsidR="001E57B2" w:rsidRPr="007D2B44" w14:paraId="208DB9AD" w14:textId="77777777" w:rsidTr="00EC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0923D9" w14:textId="77777777" w:rsidR="001E57B2" w:rsidRPr="00DC1844" w:rsidRDefault="001E57B2" w:rsidP="00EC52A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2CB1155F" w14:textId="62D782F9" w:rsidR="001E57B2" w:rsidRPr="00DC1844" w:rsidRDefault="008323A6" w:rsidP="00EC52A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Realizo una búsqueda en el fichero passwd  en el sirectorio “etc” con el comando “grep”  y busco “/bin/bash”.</w:t>
            </w:r>
          </w:p>
        </w:tc>
      </w:tr>
    </w:tbl>
    <w:p w14:paraId="0E8649B1" w14:textId="70E96779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50C5C55F" w14:textId="77777777" w:rsidR="001E57B2" w:rsidRDefault="001E57B2" w:rsidP="001E57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721E3CB" w14:textId="49990453" w:rsidR="00692B6F" w:rsidRDefault="00692B6F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sectPr w:rsidR="00692B6F" w:rsidSect="0037060B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567" w:footer="7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66B7B" w14:textId="77777777" w:rsidR="007134AD" w:rsidRDefault="007134AD" w:rsidP="00B367A5">
      <w:pPr>
        <w:spacing w:after="0" w:line="240" w:lineRule="auto"/>
      </w:pPr>
      <w:r>
        <w:separator/>
      </w:r>
    </w:p>
  </w:endnote>
  <w:endnote w:type="continuationSeparator" w:id="0">
    <w:p w14:paraId="548C9B2E" w14:textId="77777777" w:rsidR="007134AD" w:rsidRDefault="007134AD" w:rsidP="00B3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bjektiv Mk1">
    <w:altName w:val="Calibri"/>
    <w:charset w:val="00"/>
    <w:family w:val="swiss"/>
    <w:pitch w:val="variable"/>
    <w:sig w:usb0="A00002EF" w:usb1="4000205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bjektiv Mk1 XBold">
    <w:altName w:val="Calibri"/>
    <w:charset w:val="00"/>
    <w:family w:val="swiss"/>
    <w:pitch w:val="variable"/>
    <w:sig w:usb0="A00002EF" w:usb1="4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9066861"/>
      <w:docPartObj>
        <w:docPartGallery w:val="Page Numbers (Bottom of Page)"/>
        <w:docPartUnique/>
      </w:docPartObj>
    </w:sdtPr>
    <w:sdtContent>
      <w:p w14:paraId="001F23E2" w14:textId="77777777" w:rsidR="00163CEC" w:rsidRDefault="006D5AC6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227A06C2" wp14:editId="3E61F5E7">
                  <wp:simplePos x="0" y="0"/>
                  <wp:positionH relativeFrom="margin">
                    <wp:align>right</wp:align>
                  </wp:positionH>
                  <wp:positionV relativeFrom="page">
                    <wp:posOffset>10114189</wp:posOffset>
                  </wp:positionV>
                  <wp:extent cx="266700" cy="381000"/>
                  <wp:effectExtent l="0" t="0" r="0" b="0"/>
                  <wp:wrapNone/>
                  <wp:docPr id="177" name="Rectángulo 1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67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eastAsiaTheme="majorEastAsia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>
                                    <w:rPr>
                                      <w:color w:val="9DA3A7"/>
                                      <w:sz w:val="28"/>
                                      <w:szCs w:val="28"/>
                                    </w:rPr>
                                  </w:sdtEndPr>
                                  <w:sdtContent>
                                    <w:p w14:paraId="55D07FD5" w14:textId="77777777" w:rsidR="008514D9" w:rsidRDefault="008514D9">
                                      <w:pPr>
                                        <w:jc w:val="center"/>
                                        <w:rPr>
                                          <w:rFonts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8514D9">
                                        <w:rPr>
                                          <w:rFonts w:eastAsiaTheme="minorEastAsia" w:cs="Times New Roman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8514D9">
                                        <w:rPr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instrText>PAGE   \* MERGEFORMAT</w:instrText>
                                      </w:r>
                                      <w:r w:rsidRPr="008514D9">
                                        <w:rPr>
                                          <w:rFonts w:eastAsiaTheme="minorEastAsia" w:cs="Times New Roman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Pr="008514D9">
                                        <w:rPr>
                                          <w:rFonts w:eastAsiaTheme="majorEastAsia" w:cstheme="majorBidi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Pr="008514D9">
                                        <w:rPr>
                                          <w:rFonts w:eastAsiaTheme="majorEastAsia" w:cstheme="majorBidi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27A06C2" id="Rectángulo 177" o:spid="_x0000_s1027" style="position:absolute;left:0;text-align:left;margin-left:-30.2pt;margin-top:796.4pt;width:21pt;height:30pt;z-index:251652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eastAsiaTheme="majorEastAsia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eastAsiaTheme="majorEastAsia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>
                              <w:rPr>
                                <w:color w:val="9DA3A7"/>
                                <w:sz w:val="28"/>
                                <w:szCs w:val="28"/>
                              </w:rPr>
                            </w:sdtEndPr>
                            <w:sdtContent>
                              <w:p w14:paraId="55D07FD5" w14:textId="77777777" w:rsidR="008514D9" w:rsidRDefault="008514D9">
                                <w:pPr>
                                  <w:jc w:val="center"/>
                                  <w:rPr>
                                    <w:rFonts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 w:rsidRPr="008514D9">
                                  <w:rPr>
                                    <w:rFonts w:eastAsiaTheme="minorEastAsia" w:cs="Times New Roman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8514D9">
                                  <w:rPr>
                                    <w:color w:val="9DA3A7"/>
                                    <w:sz w:val="28"/>
                                    <w:szCs w:val="28"/>
                                  </w:rPr>
                                  <w:instrText>PAGE   \* MERGEFORMAT</w:instrText>
                                </w:r>
                                <w:r w:rsidRPr="008514D9">
                                  <w:rPr>
                                    <w:rFonts w:eastAsiaTheme="minorEastAsia" w:cs="Times New Roman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8514D9">
                                  <w:rPr>
                                    <w:rFonts w:eastAsiaTheme="majorEastAsia" w:cstheme="majorBidi"/>
                                    <w:color w:val="9DA3A7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8514D9">
                                  <w:rPr>
                                    <w:rFonts w:eastAsiaTheme="majorEastAsia" w:cstheme="majorBidi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BDF8A" w14:textId="77777777" w:rsidR="001C46C4" w:rsidRDefault="00404D86">
    <w:pPr>
      <w:pStyle w:val="Piedepgina"/>
    </w:pPr>
    <w:r>
      <w:rPr>
        <w:rFonts w:cs="Objektiv Mk1"/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71040" behindDoc="0" locked="0" layoutInCell="1" allowOverlap="1" wp14:anchorId="077C7F0A" wp14:editId="4E22562F">
              <wp:simplePos x="0" y="0"/>
              <wp:positionH relativeFrom="margin">
                <wp:posOffset>4016540</wp:posOffset>
              </wp:positionH>
              <wp:positionV relativeFrom="paragraph">
                <wp:posOffset>-908017</wp:posOffset>
              </wp:positionV>
              <wp:extent cx="1842022" cy="650771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2022" cy="650771"/>
                        <a:chOff x="109182" y="-27296"/>
                        <a:chExt cx="1842022" cy="650771"/>
                      </a:xfrm>
                    </wpg:grpSpPr>
                    <pic:pic xmlns:pic="http://schemas.openxmlformats.org/drawingml/2006/picture">
                      <pic:nvPicPr>
                        <pic:cNvPr id="43" name="Imagen 43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182" y="272955"/>
                          <a:ext cx="171069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436729" y="-27296"/>
                          <a:ext cx="151447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38EA1" w14:textId="77777777" w:rsidR="00404D86" w:rsidRPr="00E45F4E" w:rsidRDefault="00404D86" w:rsidP="00404D86">
                            <w:pPr>
                              <w:rPr>
                                <w:rFonts w:cstheme="minorHAnsi"/>
                                <w:b/>
                                <w:bCs/>
                                <w:color w:val="auto"/>
                              </w:rPr>
                            </w:pPr>
                            <w:r w:rsidRPr="00E45F4E">
                              <w:rPr>
                                <w:rFonts w:cstheme="minorHAnsi"/>
                                <w:b/>
                                <w:bCs/>
                                <w:color w:val="auto"/>
                              </w:rPr>
                              <w:t>Centro adscrito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7C7F0A" id="Grupo 1" o:spid="_x0000_s1028" style="position:absolute;left:0;text-align:left;margin-left:316.25pt;margin-top:-71.5pt;width:145.05pt;height:51.25pt;z-index:251671040;mso-position-horizontal-relative:margin;mso-width-relative:margin;mso-height-relative:margin" coordorigin="1091,-272" coordsize="18420,6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3" o:spid="_x0000_s1029" type="#_x0000_t75" alt="Imagen que contiene Texto&#10;&#10;Descripción generada automáticamente" style="position:absolute;left:1091;top:2729;width:17107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">
                <v:imagedata r:id="rId2" o:title="Imagen que contiene Texto&#10;&#10;Descripción generada automáticament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4367;top:-272;width:15145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30638EA1" w14:textId="77777777" w:rsidR="00404D86" w:rsidRPr="00E45F4E" w:rsidRDefault="00404D86" w:rsidP="00404D86">
                      <w:pPr>
                        <w:rPr>
                          <w:rFonts w:cstheme="minorHAnsi"/>
                          <w:b/>
                          <w:bCs/>
                          <w:color w:val="auto"/>
                        </w:rPr>
                      </w:pPr>
                      <w:r w:rsidRPr="00E45F4E">
                        <w:rPr>
                          <w:rFonts w:cstheme="minorHAnsi"/>
                          <w:b/>
                          <w:bCs/>
                          <w:color w:val="auto"/>
                        </w:rPr>
                        <w:t>Centro adscrito 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Pr="00E45F4E">
      <w:rPr>
        <w:rFonts w:cs="Objektiv Mk1"/>
        <w:noProof/>
        <w:sz w:val="36"/>
        <w:szCs w:val="36"/>
      </w:rPr>
      <w:drawing>
        <wp:anchor distT="0" distB="0" distL="114300" distR="114300" simplePos="0" relativeHeight="251670016" behindDoc="0" locked="0" layoutInCell="1" allowOverlap="1" wp14:anchorId="165121B8" wp14:editId="41873EC0">
          <wp:simplePos x="0" y="0"/>
          <wp:positionH relativeFrom="margin">
            <wp:posOffset>3810</wp:posOffset>
          </wp:positionH>
          <wp:positionV relativeFrom="paragraph">
            <wp:posOffset>-829408</wp:posOffset>
          </wp:positionV>
          <wp:extent cx="1469390" cy="572770"/>
          <wp:effectExtent l="0" t="0" r="0" b="0"/>
          <wp:wrapThrough wrapText="bothSides">
            <wp:wrapPolygon edited="0">
              <wp:start x="0" y="0"/>
              <wp:lineTo x="0" y="20834"/>
              <wp:lineTo x="21283" y="20834"/>
              <wp:lineTo x="21283" y="0"/>
              <wp:lineTo x="0" y="0"/>
            </wp:wrapPolygon>
          </wp:wrapThrough>
          <wp:docPr id="7" name="Imagen 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553" b="13191"/>
                  <a:stretch/>
                </pic:blipFill>
                <pic:spPr bwMode="auto">
                  <a:xfrm>
                    <a:off x="0" y="0"/>
                    <a:ext cx="1469390" cy="5727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1FF12" w14:textId="77777777" w:rsidR="007134AD" w:rsidRDefault="007134AD" w:rsidP="00B367A5">
      <w:pPr>
        <w:spacing w:after="0" w:line="240" w:lineRule="auto"/>
      </w:pPr>
      <w:bookmarkStart w:id="0" w:name="_Hlk86315998"/>
      <w:bookmarkEnd w:id="0"/>
      <w:r>
        <w:separator/>
      </w:r>
    </w:p>
  </w:footnote>
  <w:footnote w:type="continuationSeparator" w:id="0">
    <w:p w14:paraId="276FC2C0" w14:textId="77777777" w:rsidR="007134AD" w:rsidRDefault="007134AD" w:rsidP="00B36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BF82" w14:textId="77777777" w:rsidR="005A003E" w:rsidRDefault="00000000">
    <w:pPr>
      <w:pStyle w:val="Encabezado"/>
    </w:pPr>
    <w:r>
      <w:rPr>
        <w:noProof/>
      </w:rPr>
      <w:pict w14:anchorId="126EEA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99391" o:spid="_x0000_s1046" type="#_x0000_t75" style="position:absolute;left:0;text-align:left;margin-left:0;margin-top:0;width:481.85pt;height:477.55pt;z-index:-251642368;mso-position-horizontal:center;mso-position-horizontal-relative:margin;mso-position-vertical:center;mso-position-vertical-relative:margin" o:allowincell="f">
          <v:imagedata r:id="rId1" o:title="U azul vectorizada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49C62" w14:textId="77777777" w:rsidR="005D3A96" w:rsidRDefault="008B0529" w:rsidP="005D3A96">
    <w:pPr>
      <w:pStyle w:val="Piedefotoodetalle"/>
    </w:pPr>
    <w:r>
      <w:rPr>
        <w:noProof/>
      </w:rPr>
      <w:drawing>
        <wp:anchor distT="0" distB="0" distL="114300" distR="114300" simplePos="0" relativeHeight="251661824" behindDoc="0" locked="0" layoutInCell="1" allowOverlap="1" wp14:anchorId="442C87EB" wp14:editId="7B672340">
          <wp:simplePos x="0" y="0"/>
          <wp:positionH relativeFrom="column">
            <wp:posOffset>-55657</wp:posOffset>
          </wp:positionH>
          <wp:positionV relativeFrom="paragraph">
            <wp:posOffset>-169529</wp:posOffset>
          </wp:positionV>
          <wp:extent cx="1080770" cy="521970"/>
          <wp:effectExtent l="0" t="0" r="5080" b="0"/>
          <wp:wrapNone/>
          <wp:docPr id="4" name="Imagen 4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" name="Imagen 135" descr="Logotipo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62" t="6752" r="9712" b="13353"/>
                  <a:stretch/>
                </pic:blipFill>
                <pic:spPr bwMode="auto">
                  <a:xfrm>
                    <a:off x="0" y="0"/>
                    <a:ext cx="1080770" cy="5219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D3A96"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3EC04922" wp14:editId="71C272FE">
              <wp:simplePos x="0" y="0"/>
              <wp:positionH relativeFrom="column">
                <wp:posOffset>5223510</wp:posOffset>
              </wp:positionH>
              <wp:positionV relativeFrom="paragraph">
                <wp:posOffset>-255270</wp:posOffset>
              </wp:positionV>
              <wp:extent cx="1238250" cy="1404620"/>
              <wp:effectExtent l="0" t="0" r="0" b="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82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7F1A59" w14:textId="77777777" w:rsidR="005D3A96" w:rsidRPr="009C4667" w:rsidRDefault="005D3A96" w:rsidP="005D3A96">
                          <w:pPr>
                            <w:pStyle w:val="Piedefotoodetalle"/>
                            <w:ind w:left="0"/>
                            <w:rPr>
                              <w:color w:val="auto"/>
                            </w:rPr>
                          </w:pPr>
                          <w:r w:rsidRPr="009C4667">
                            <w:rPr>
                              <w:color w:val="auto"/>
                            </w:rPr>
                            <w:t>Centro adscrito 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EC0492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411.3pt;margin-top:-20.1pt;width:97.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" filled="f" stroked="f">
              <v:textbox style="mso-fit-shape-to-text:t">
                <w:txbxContent>
                  <w:p w14:paraId="7C7F1A59" w14:textId="77777777" w:rsidR="005D3A96" w:rsidRPr="009C4667" w:rsidRDefault="005D3A96" w:rsidP="005D3A96">
                    <w:pPr>
                      <w:pStyle w:val="Piedefotoodetalle"/>
                      <w:ind w:left="0"/>
                      <w:rPr>
                        <w:color w:val="auto"/>
                      </w:rPr>
                    </w:pPr>
                    <w:r w:rsidRPr="009C4667">
                      <w:rPr>
                        <w:color w:val="auto"/>
                      </w:rPr>
                      <w:t>Centro adscrito 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D3A96">
      <w:rPr>
        <w:noProof/>
      </w:rPr>
      <w:drawing>
        <wp:anchor distT="0" distB="0" distL="114300" distR="114300" simplePos="0" relativeHeight="251659776" behindDoc="0" locked="0" layoutInCell="1" allowOverlap="1" wp14:anchorId="4BC26BB7" wp14:editId="7CAB259E">
          <wp:simplePos x="0" y="0"/>
          <wp:positionH relativeFrom="margin">
            <wp:align>right</wp:align>
          </wp:positionH>
          <wp:positionV relativeFrom="paragraph">
            <wp:posOffset>59055</wp:posOffset>
          </wp:positionV>
          <wp:extent cx="1038225" cy="212676"/>
          <wp:effectExtent l="0" t="0" r="0" b="0"/>
          <wp:wrapNone/>
          <wp:docPr id="5" name="Imagen 5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n 37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2126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3A96">
      <w:tab/>
    </w:r>
    <w:bookmarkStart w:id="1" w:name="_Hlk104824136"/>
    <w:bookmarkStart w:id="2" w:name="_Hlk104824137"/>
    <w:r w:rsidR="005D3A96">
      <w:t xml:space="preserve">                                                                                                                                                          </w:t>
    </w:r>
  </w:p>
  <w:p w14:paraId="30D05BCE" w14:textId="77777777" w:rsidR="00B367A5" w:rsidRDefault="008B0529" w:rsidP="00CF619D">
    <w:pPr>
      <w:pStyle w:val="Encabezado"/>
      <w:tabs>
        <w:tab w:val="clear" w:pos="4252"/>
        <w:tab w:val="clear" w:pos="8504"/>
        <w:tab w:val="left" w:pos="1894"/>
      </w:tabs>
    </w:pPr>
    <w:r w:rsidRPr="00AC01BC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CF0BF1" wp14:editId="3E0A0BF8">
              <wp:simplePos x="0" y="0"/>
              <wp:positionH relativeFrom="page">
                <wp:posOffset>-8255</wp:posOffset>
              </wp:positionH>
              <wp:positionV relativeFrom="paragraph">
                <wp:posOffset>241745</wp:posOffset>
              </wp:positionV>
              <wp:extent cx="7548245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824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9DA3A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cto 3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9da3a7" strokeweight="1pt" from="-.65pt,19.05pt" to="593.7pt,19.05pt" w14:anchorId="7F82ED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">
              <v:stroke joinstyle="miter"/>
              <w10:wrap anchorx="page"/>
            </v:line>
          </w:pict>
        </mc:Fallback>
      </mc:AlternateContent>
    </w:r>
    <w:r w:rsidR="00CF619D">
      <w:tab/>
    </w:r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D7AA" w14:textId="77777777" w:rsidR="009C4667" w:rsidRDefault="002139AB" w:rsidP="00404D86">
    <w:pPr>
      <w:pStyle w:val="Encabezado"/>
      <w:tabs>
        <w:tab w:val="clear" w:pos="4252"/>
        <w:tab w:val="clear" w:pos="8504"/>
        <w:tab w:val="left" w:pos="6107"/>
      </w:tabs>
    </w:pPr>
    <w:r>
      <w:rPr>
        <w:noProof/>
      </w:rPr>
      <w:drawing>
        <wp:anchor distT="0" distB="0" distL="114300" distR="114300" simplePos="0" relativeHeight="251672064" behindDoc="0" locked="0" layoutInCell="1" allowOverlap="1" wp14:anchorId="4F2365F3" wp14:editId="1C0AFC9D">
          <wp:simplePos x="0" y="0"/>
          <wp:positionH relativeFrom="column">
            <wp:posOffset>3810</wp:posOffset>
          </wp:positionH>
          <wp:positionV relativeFrom="paragraph">
            <wp:posOffset>-124270</wp:posOffset>
          </wp:positionV>
          <wp:extent cx="2146300" cy="685800"/>
          <wp:effectExtent l="0" t="0" r="6350" b="0"/>
          <wp:wrapNone/>
          <wp:docPr id="6" name="Imagen 6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54" t="1728" r="5655" b="4919"/>
                  <a:stretch/>
                </pic:blipFill>
                <pic:spPr bwMode="auto">
                  <a:xfrm>
                    <a:off x="0" y="0"/>
                    <a:ext cx="2146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F5A5C">
      <w:tab/>
    </w:r>
    <w:r w:rsidR="009C4667">
      <w:t xml:space="preserve">                                                                                                                                                          </w:t>
    </w:r>
  </w:p>
  <w:p w14:paraId="4ACD5220" w14:textId="77777777" w:rsidR="009C4667" w:rsidRDefault="009C4667" w:rsidP="009C4667">
    <w:pPr>
      <w:pStyle w:val="Piedepgina"/>
    </w:pPr>
  </w:p>
  <w:p w14:paraId="41D46666" w14:textId="77777777" w:rsidR="00EF5A5C" w:rsidRDefault="00000000" w:rsidP="00404D86">
    <w:r>
      <w:rPr>
        <w:noProof/>
      </w:rPr>
      <w:pict w14:anchorId="6C89C4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99390" o:spid="_x0000_s1045" type="#_x0000_t75" style="position:absolute;left:0;text-align:left;margin-left:0;margin-top:80.9pt;width:481.85pt;height:477.55pt;z-index:-251643392;mso-position-horizontal-relative:margin;mso-position-vertical-relative:margin" o:allowincell="f">
          <v:imagedata r:id="rId2" o:title="U azul vectorizada " gain="19661f" blacklevel="22938f" grayscale="t"/>
          <w10:wrap anchorx="margin" anchory="margin"/>
        </v:shape>
      </w:pict>
    </w:r>
    <w:r w:rsidR="002139AB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C49847E" wp14:editId="2B6CC98A">
              <wp:simplePos x="0" y="0"/>
              <wp:positionH relativeFrom="margin">
                <wp:posOffset>2157730</wp:posOffset>
              </wp:positionH>
              <wp:positionV relativeFrom="paragraph">
                <wp:posOffset>135445</wp:posOffset>
              </wp:positionV>
              <wp:extent cx="3925570" cy="6350"/>
              <wp:effectExtent l="0" t="0" r="36830" b="31750"/>
              <wp:wrapNone/>
              <wp:docPr id="35" name="Conector rect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925570" cy="6350"/>
                      </a:xfrm>
                      <a:prstGeom prst="line">
                        <a:avLst/>
                      </a:prstGeom>
                      <a:ln w="12700">
                        <a:solidFill>
                          <a:srgbClr val="9DA3A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cto 35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9da3a7" strokeweight="1pt" from="169.9pt,10.65pt" to="479pt,11.15pt" w14:anchorId="40FCC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DCF"/>
    <w:multiLevelType w:val="multilevel"/>
    <w:tmpl w:val="7B7CB0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C1DC0"/>
    <w:multiLevelType w:val="multilevel"/>
    <w:tmpl w:val="2272B4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603B7"/>
    <w:multiLevelType w:val="hybridMultilevel"/>
    <w:tmpl w:val="665681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F06C71"/>
    <w:multiLevelType w:val="multilevel"/>
    <w:tmpl w:val="081445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D5920"/>
    <w:multiLevelType w:val="hybridMultilevel"/>
    <w:tmpl w:val="C9462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22DC6"/>
    <w:multiLevelType w:val="multilevel"/>
    <w:tmpl w:val="96445D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07DA5"/>
    <w:multiLevelType w:val="multilevel"/>
    <w:tmpl w:val="D16CD4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46540"/>
    <w:multiLevelType w:val="multilevel"/>
    <w:tmpl w:val="20B643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714E5"/>
    <w:multiLevelType w:val="multilevel"/>
    <w:tmpl w:val="852209A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37E9A"/>
    <w:multiLevelType w:val="multilevel"/>
    <w:tmpl w:val="40F0B89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D5698"/>
    <w:multiLevelType w:val="multilevel"/>
    <w:tmpl w:val="B3ECE15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05885"/>
    <w:multiLevelType w:val="multilevel"/>
    <w:tmpl w:val="7CD204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51B4E"/>
    <w:multiLevelType w:val="multilevel"/>
    <w:tmpl w:val="95045484"/>
    <w:lvl w:ilvl="0">
      <w:start w:val="1"/>
      <w:numFmt w:val="bullet"/>
      <w:pStyle w:val="Sinespaciado"/>
      <w:lvlText w:val=""/>
      <w:lvlJc w:val="left"/>
      <w:pPr>
        <w:ind w:left="360" w:hanging="360"/>
      </w:pPr>
      <w:rPr>
        <w:rFonts w:ascii="Symbol" w:hAnsi="Symbol" w:hint="default"/>
        <w:color w:val="0065EF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65EF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Objektiv Mk1" w:hAnsi="Objektiv Mk1" w:hint="default"/>
        <w:color w:val="0065EF"/>
      </w:rPr>
    </w:lvl>
    <w:lvl w:ilvl="3">
      <w:start w:val="1"/>
      <w:numFmt w:val="bullet"/>
      <w:lvlText w:val=""/>
      <w:lvlJc w:val="left"/>
      <w:pPr>
        <w:ind w:left="1440" w:hanging="360"/>
      </w:pPr>
      <w:rPr>
        <w:rFonts w:ascii="Symbol" w:hAnsi="Symbol" w:hint="default"/>
        <w:color w:val="0065EF"/>
      </w:rPr>
    </w:lvl>
    <w:lvl w:ilvl="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  <w:color w:val="0065EF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Objektiv Mk1" w:hAnsi="Objektiv Mk1" w:hint="default"/>
        <w:color w:val="0065EF"/>
      </w:rPr>
    </w:lvl>
    <w:lvl w:ilvl="6">
      <w:start w:val="1"/>
      <w:numFmt w:val="bullet"/>
      <w:lvlText w:val=""/>
      <w:lvlJc w:val="left"/>
      <w:pPr>
        <w:ind w:left="2520" w:hanging="360"/>
      </w:pPr>
      <w:rPr>
        <w:rFonts w:ascii="Symbol" w:hAnsi="Symbol" w:hint="default"/>
        <w:color w:val="0065EF"/>
      </w:rPr>
    </w:lvl>
    <w:lvl w:ilvl="7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  <w:color w:val="0065EF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Objektiv Mk1" w:hAnsi="Objektiv Mk1" w:hint="default"/>
        <w:color w:val="0065EF"/>
      </w:rPr>
    </w:lvl>
  </w:abstractNum>
  <w:abstractNum w:abstractNumId="13" w15:restartNumberingAfterBreak="0">
    <w:nsid w:val="478E488F"/>
    <w:multiLevelType w:val="multilevel"/>
    <w:tmpl w:val="CC4E51F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345EB"/>
    <w:multiLevelType w:val="multilevel"/>
    <w:tmpl w:val="340AF3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504F28"/>
    <w:multiLevelType w:val="multilevel"/>
    <w:tmpl w:val="D734A3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010389"/>
    <w:multiLevelType w:val="multilevel"/>
    <w:tmpl w:val="7696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61331C"/>
    <w:multiLevelType w:val="multilevel"/>
    <w:tmpl w:val="E590889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2D544F"/>
    <w:multiLevelType w:val="multilevel"/>
    <w:tmpl w:val="393C03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7F1810"/>
    <w:multiLevelType w:val="multilevel"/>
    <w:tmpl w:val="966AFB2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8F1A72"/>
    <w:multiLevelType w:val="multilevel"/>
    <w:tmpl w:val="808619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0A1720"/>
    <w:multiLevelType w:val="multilevel"/>
    <w:tmpl w:val="89CE0FF2"/>
    <w:lvl w:ilvl="0">
      <w:start w:val="1"/>
      <w:numFmt w:val="bullet"/>
      <w:pStyle w:val="Negrita"/>
      <w:lvlText w:val=""/>
      <w:lvlJc w:val="left"/>
      <w:pPr>
        <w:ind w:left="360" w:hanging="360"/>
      </w:pPr>
      <w:rPr>
        <w:rFonts w:ascii="Symbol" w:hAnsi="Symbol" w:hint="default"/>
        <w:b/>
        <w:i w:val="0"/>
        <w:color w:val="0065EF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65EF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Objektiv Mk1" w:hAnsi="Objektiv Mk1" w:hint="default"/>
        <w:color w:val="0065EF"/>
      </w:rPr>
    </w:lvl>
    <w:lvl w:ilvl="3">
      <w:start w:val="1"/>
      <w:numFmt w:val="bullet"/>
      <w:lvlText w:val=""/>
      <w:lvlJc w:val="left"/>
      <w:pPr>
        <w:ind w:left="1440" w:hanging="360"/>
      </w:pPr>
      <w:rPr>
        <w:rFonts w:ascii="Symbol" w:hAnsi="Symbol" w:hint="default"/>
        <w:color w:val="0065EF"/>
      </w:rPr>
    </w:lvl>
    <w:lvl w:ilvl="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  <w:color w:val="0065EF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Objektiv Mk1" w:hAnsi="Objektiv Mk1" w:hint="default"/>
        <w:color w:val="0065EF"/>
      </w:rPr>
    </w:lvl>
    <w:lvl w:ilvl="6">
      <w:start w:val="1"/>
      <w:numFmt w:val="bullet"/>
      <w:lvlText w:val=""/>
      <w:lvlJc w:val="left"/>
      <w:pPr>
        <w:ind w:left="2520" w:hanging="360"/>
      </w:pPr>
      <w:rPr>
        <w:rFonts w:ascii="Symbol" w:hAnsi="Symbol" w:hint="default"/>
        <w:color w:val="0065EF"/>
      </w:rPr>
    </w:lvl>
    <w:lvl w:ilvl="7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  <w:color w:val="0065EF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Objektiv Mk1" w:hAnsi="Objektiv Mk1" w:hint="default"/>
        <w:color w:val="0065EF"/>
      </w:rPr>
    </w:lvl>
  </w:abstractNum>
  <w:abstractNum w:abstractNumId="22" w15:restartNumberingAfterBreak="0">
    <w:nsid w:val="79EC232B"/>
    <w:multiLevelType w:val="multilevel"/>
    <w:tmpl w:val="D0C009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B42827"/>
    <w:multiLevelType w:val="multilevel"/>
    <w:tmpl w:val="42CC14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63516">
    <w:abstractNumId w:val="12"/>
  </w:num>
  <w:num w:numId="2" w16cid:durableId="1589386036">
    <w:abstractNumId w:val="21"/>
  </w:num>
  <w:num w:numId="3" w16cid:durableId="1550609712">
    <w:abstractNumId w:val="4"/>
  </w:num>
  <w:num w:numId="4" w16cid:durableId="718280191">
    <w:abstractNumId w:val="16"/>
  </w:num>
  <w:num w:numId="5" w16cid:durableId="1140610069">
    <w:abstractNumId w:val="14"/>
  </w:num>
  <w:num w:numId="6" w16cid:durableId="337464399">
    <w:abstractNumId w:val="0"/>
  </w:num>
  <w:num w:numId="7" w16cid:durableId="2030721506">
    <w:abstractNumId w:val="3"/>
  </w:num>
  <w:num w:numId="8" w16cid:durableId="1250697750">
    <w:abstractNumId w:val="23"/>
  </w:num>
  <w:num w:numId="9" w16cid:durableId="818115013">
    <w:abstractNumId w:val="22"/>
  </w:num>
  <w:num w:numId="10" w16cid:durableId="1605847958">
    <w:abstractNumId w:val="5"/>
  </w:num>
  <w:num w:numId="11" w16cid:durableId="1867866831">
    <w:abstractNumId w:val="20"/>
  </w:num>
  <w:num w:numId="12" w16cid:durableId="2085370565">
    <w:abstractNumId w:val="15"/>
  </w:num>
  <w:num w:numId="13" w16cid:durableId="1581984057">
    <w:abstractNumId w:val="1"/>
  </w:num>
  <w:num w:numId="14" w16cid:durableId="181363797">
    <w:abstractNumId w:val="18"/>
  </w:num>
  <w:num w:numId="15" w16cid:durableId="1014722987">
    <w:abstractNumId w:val="11"/>
  </w:num>
  <w:num w:numId="16" w16cid:durableId="1376930566">
    <w:abstractNumId w:val="7"/>
  </w:num>
  <w:num w:numId="17" w16cid:durableId="696127207">
    <w:abstractNumId w:val="13"/>
  </w:num>
  <w:num w:numId="18" w16cid:durableId="1637485448">
    <w:abstractNumId w:val="6"/>
  </w:num>
  <w:num w:numId="19" w16cid:durableId="1495729602">
    <w:abstractNumId w:val="9"/>
  </w:num>
  <w:num w:numId="20" w16cid:durableId="574820324">
    <w:abstractNumId w:val="8"/>
  </w:num>
  <w:num w:numId="21" w16cid:durableId="851410241">
    <w:abstractNumId w:val="17"/>
  </w:num>
  <w:num w:numId="22" w16cid:durableId="452290106">
    <w:abstractNumId w:val="10"/>
  </w:num>
  <w:num w:numId="23" w16cid:durableId="1133789954">
    <w:abstractNumId w:val="19"/>
  </w:num>
  <w:num w:numId="24" w16cid:durableId="818112221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05"/>
    <w:rsid w:val="00011C31"/>
    <w:rsid w:val="00020827"/>
    <w:rsid w:val="00033D80"/>
    <w:rsid w:val="000379DC"/>
    <w:rsid w:val="0004454E"/>
    <w:rsid w:val="00063E07"/>
    <w:rsid w:val="000714DC"/>
    <w:rsid w:val="0008717F"/>
    <w:rsid w:val="000A7288"/>
    <w:rsid w:val="000B008E"/>
    <w:rsid w:val="000D677A"/>
    <w:rsid w:val="000E0DA8"/>
    <w:rsid w:val="000F40AE"/>
    <w:rsid w:val="0010620D"/>
    <w:rsid w:val="00115EF3"/>
    <w:rsid w:val="001231D4"/>
    <w:rsid w:val="00163CEC"/>
    <w:rsid w:val="00184874"/>
    <w:rsid w:val="001B4CFA"/>
    <w:rsid w:val="001C26FB"/>
    <w:rsid w:val="001C3B7D"/>
    <w:rsid w:val="001C46C4"/>
    <w:rsid w:val="001D7638"/>
    <w:rsid w:val="001E57B2"/>
    <w:rsid w:val="001F22D0"/>
    <w:rsid w:val="00206EC3"/>
    <w:rsid w:val="002139AB"/>
    <w:rsid w:val="00217105"/>
    <w:rsid w:val="00245212"/>
    <w:rsid w:val="00254940"/>
    <w:rsid w:val="002648AF"/>
    <w:rsid w:val="002763D3"/>
    <w:rsid w:val="00281503"/>
    <w:rsid w:val="002916A9"/>
    <w:rsid w:val="002A31D7"/>
    <w:rsid w:val="002B1FED"/>
    <w:rsid w:val="002C7017"/>
    <w:rsid w:val="002D33D9"/>
    <w:rsid w:val="002F23EC"/>
    <w:rsid w:val="0032216B"/>
    <w:rsid w:val="003464F6"/>
    <w:rsid w:val="0037060B"/>
    <w:rsid w:val="00377193"/>
    <w:rsid w:val="00404D86"/>
    <w:rsid w:val="0042266C"/>
    <w:rsid w:val="004A57BC"/>
    <w:rsid w:val="004A7ABE"/>
    <w:rsid w:val="004C0E2E"/>
    <w:rsid w:val="004F216B"/>
    <w:rsid w:val="004F6A81"/>
    <w:rsid w:val="005115A5"/>
    <w:rsid w:val="00513A74"/>
    <w:rsid w:val="005270AE"/>
    <w:rsid w:val="00554102"/>
    <w:rsid w:val="005927D4"/>
    <w:rsid w:val="00593C23"/>
    <w:rsid w:val="005A003E"/>
    <w:rsid w:val="005B1871"/>
    <w:rsid w:val="005D3A96"/>
    <w:rsid w:val="006260C3"/>
    <w:rsid w:val="006447BD"/>
    <w:rsid w:val="00690C0D"/>
    <w:rsid w:val="00692B6F"/>
    <w:rsid w:val="006A4C2E"/>
    <w:rsid w:val="006A74FD"/>
    <w:rsid w:val="006C2940"/>
    <w:rsid w:val="006D2584"/>
    <w:rsid w:val="006D5AC6"/>
    <w:rsid w:val="006D7CF3"/>
    <w:rsid w:val="006F186E"/>
    <w:rsid w:val="006F77FB"/>
    <w:rsid w:val="007134AD"/>
    <w:rsid w:val="00726917"/>
    <w:rsid w:val="00742D20"/>
    <w:rsid w:val="007D6B2B"/>
    <w:rsid w:val="007E6CA1"/>
    <w:rsid w:val="007F6FBB"/>
    <w:rsid w:val="00805ABA"/>
    <w:rsid w:val="008179CA"/>
    <w:rsid w:val="008323A6"/>
    <w:rsid w:val="008514D9"/>
    <w:rsid w:val="00855148"/>
    <w:rsid w:val="00863076"/>
    <w:rsid w:val="00874A95"/>
    <w:rsid w:val="0088192E"/>
    <w:rsid w:val="00884454"/>
    <w:rsid w:val="008B0529"/>
    <w:rsid w:val="008C68F8"/>
    <w:rsid w:val="008D78A0"/>
    <w:rsid w:val="008E7813"/>
    <w:rsid w:val="00957FF3"/>
    <w:rsid w:val="009629EC"/>
    <w:rsid w:val="0096304C"/>
    <w:rsid w:val="00981726"/>
    <w:rsid w:val="00991A97"/>
    <w:rsid w:val="00994B4F"/>
    <w:rsid w:val="009A26F2"/>
    <w:rsid w:val="009B294D"/>
    <w:rsid w:val="009C4667"/>
    <w:rsid w:val="009D2DB0"/>
    <w:rsid w:val="009E3687"/>
    <w:rsid w:val="009F34F8"/>
    <w:rsid w:val="00A06912"/>
    <w:rsid w:val="00A104FE"/>
    <w:rsid w:val="00A124B6"/>
    <w:rsid w:val="00A27DBA"/>
    <w:rsid w:val="00A60679"/>
    <w:rsid w:val="00A95BA3"/>
    <w:rsid w:val="00AB1F4C"/>
    <w:rsid w:val="00AB3C32"/>
    <w:rsid w:val="00AB76C1"/>
    <w:rsid w:val="00AC01BC"/>
    <w:rsid w:val="00AC244A"/>
    <w:rsid w:val="00AE731A"/>
    <w:rsid w:val="00B11BF2"/>
    <w:rsid w:val="00B14FE1"/>
    <w:rsid w:val="00B35DE6"/>
    <w:rsid w:val="00B367A5"/>
    <w:rsid w:val="00B4022D"/>
    <w:rsid w:val="00B40856"/>
    <w:rsid w:val="00B418AA"/>
    <w:rsid w:val="00B75443"/>
    <w:rsid w:val="00B82FDA"/>
    <w:rsid w:val="00BA35FF"/>
    <w:rsid w:val="00BA71FE"/>
    <w:rsid w:val="00BD1CCC"/>
    <w:rsid w:val="00BE03C3"/>
    <w:rsid w:val="00C466E1"/>
    <w:rsid w:val="00C4750E"/>
    <w:rsid w:val="00C50DA1"/>
    <w:rsid w:val="00C57C53"/>
    <w:rsid w:val="00C60D94"/>
    <w:rsid w:val="00C634C2"/>
    <w:rsid w:val="00C93543"/>
    <w:rsid w:val="00CB2188"/>
    <w:rsid w:val="00CF619D"/>
    <w:rsid w:val="00D030C4"/>
    <w:rsid w:val="00D174E6"/>
    <w:rsid w:val="00D238A7"/>
    <w:rsid w:val="00D32376"/>
    <w:rsid w:val="00D371E9"/>
    <w:rsid w:val="00D53B62"/>
    <w:rsid w:val="00D713DE"/>
    <w:rsid w:val="00D74C57"/>
    <w:rsid w:val="00D93346"/>
    <w:rsid w:val="00E344E1"/>
    <w:rsid w:val="00E6616A"/>
    <w:rsid w:val="00E709D8"/>
    <w:rsid w:val="00E85440"/>
    <w:rsid w:val="00E8692C"/>
    <w:rsid w:val="00EB5D06"/>
    <w:rsid w:val="00EC6F08"/>
    <w:rsid w:val="00ED5DCB"/>
    <w:rsid w:val="00EF5A5C"/>
    <w:rsid w:val="00F11FCD"/>
    <w:rsid w:val="00F1335E"/>
    <w:rsid w:val="00FA6CD0"/>
    <w:rsid w:val="00FB0A78"/>
    <w:rsid w:val="00FB1041"/>
    <w:rsid w:val="62A02F7A"/>
    <w:rsid w:val="7C8B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C0A97"/>
  <w15:chartTrackingRefBased/>
  <w15:docId w15:val="{B33888E5-CE23-4232-BAA2-E8C5EDFA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584"/>
    <w:pPr>
      <w:jc w:val="both"/>
    </w:pPr>
    <w:rPr>
      <w:color w:val="6F7276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82FDA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aps/>
      <w:color w:val="0065EF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27DBA"/>
    <w:pPr>
      <w:keepNext/>
      <w:keepLines/>
      <w:spacing w:before="40" w:after="0"/>
      <w:outlineLvl w:val="1"/>
    </w:pPr>
    <w:rPr>
      <w:rFonts w:eastAsiaTheme="majorEastAsia" w:cstheme="majorBidi"/>
      <w:b/>
      <w:color w:val="0065EF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270AE"/>
    <w:pPr>
      <w:keepNext/>
      <w:keepLines/>
      <w:spacing w:before="40" w:after="240"/>
      <w:outlineLvl w:val="2"/>
    </w:pPr>
    <w:rPr>
      <w:rFonts w:eastAsiaTheme="majorEastAsia" w:cstheme="majorBidi"/>
      <w:i/>
      <w:color w:val="0065E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25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D25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D25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D25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D25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D25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Sangra2detindependiente"/>
    <w:link w:val="CuerpodetextoCar"/>
    <w:rsid w:val="00AB3C32"/>
    <w:pPr>
      <w:widowControl w:val="0"/>
      <w:autoSpaceDE w:val="0"/>
      <w:autoSpaceDN w:val="0"/>
      <w:spacing w:before="100" w:after="0" w:line="245" w:lineRule="auto"/>
      <w:ind w:left="0" w:right="794" w:firstLine="454"/>
    </w:pPr>
    <w:rPr>
      <w:rFonts w:ascii="Objektiv Mk1" w:eastAsia="Objektiv Mk1" w:hAnsi="Objektiv Mk1" w:cs="Objektiv Mk1"/>
      <w:color w:val="656D72"/>
      <w:spacing w:val="-2"/>
      <w:szCs w:val="26"/>
    </w:rPr>
  </w:style>
  <w:style w:type="character" w:customStyle="1" w:styleId="CuerpodetextoCar">
    <w:name w:val="Cuerpo de texto Car"/>
    <w:basedOn w:val="TextoindependienteCar"/>
    <w:link w:val="Cuerpodetexto"/>
    <w:rsid w:val="00AB3C32"/>
    <w:rPr>
      <w:rFonts w:ascii="Objektiv Mk1" w:eastAsia="Objektiv Mk1" w:hAnsi="Objektiv Mk1" w:cs="Objektiv Mk1"/>
      <w:color w:val="656D72"/>
      <w:spacing w:val="-2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3C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3C32"/>
  </w:style>
  <w:style w:type="paragraph" w:customStyle="1" w:styleId="Negrita">
    <w:name w:val="Negrita"/>
    <w:basedOn w:val="Normal"/>
    <w:link w:val="NegritaCar"/>
    <w:autoRedefine/>
    <w:qFormat/>
    <w:rsid w:val="00AB1F4C"/>
    <w:pPr>
      <w:widowControl w:val="0"/>
      <w:numPr>
        <w:numId w:val="2"/>
      </w:numPr>
      <w:autoSpaceDE w:val="0"/>
      <w:autoSpaceDN w:val="0"/>
      <w:spacing w:after="0" w:line="240" w:lineRule="auto"/>
    </w:pPr>
    <w:rPr>
      <w:rFonts w:eastAsia="Objektiv Mk1" w:cs="Objektiv Mk1"/>
      <w:b/>
      <w:color w:val="000000" w:themeColor="text1"/>
    </w:rPr>
  </w:style>
  <w:style w:type="character" w:customStyle="1" w:styleId="NegritaCar">
    <w:name w:val="Negrita Car"/>
    <w:basedOn w:val="Fuentedeprrafopredeter"/>
    <w:link w:val="Negrita"/>
    <w:rsid w:val="00AB1F4C"/>
    <w:rPr>
      <w:rFonts w:eastAsia="Objektiv Mk1" w:cs="Objektiv Mk1"/>
      <w:b/>
      <w:color w:val="000000" w:themeColor="text1"/>
    </w:rPr>
  </w:style>
  <w:style w:type="paragraph" w:customStyle="1" w:styleId="Destacado1">
    <w:name w:val="Destacado 1"/>
    <w:basedOn w:val="Normal"/>
    <w:link w:val="Destacado1Car"/>
    <w:rsid w:val="00AB3C32"/>
    <w:pPr>
      <w:widowControl w:val="0"/>
      <w:autoSpaceDE w:val="0"/>
      <w:autoSpaceDN w:val="0"/>
      <w:spacing w:before="236" w:after="0" w:line="240" w:lineRule="auto"/>
      <w:ind w:left="630"/>
    </w:pPr>
    <w:rPr>
      <w:rFonts w:ascii="Objektiv Mk1" w:eastAsia="Objektiv Mk1" w:hAnsi="Objektiv Mk1" w:cs="Objektiv Mk1"/>
      <w:b/>
      <w:i/>
      <w:color w:val="2F68B2"/>
    </w:rPr>
  </w:style>
  <w:style w:type="character" w:customStyle="1" w:styleId="Destacado1Car">
    <w:name w:val="Destacado 1 Car"/>
    <w:basedOn w:val="Fuentedeprrafopredeter"/>
    <w:link w:val="Destacado1"/>
    <w:rsid w:val="00AB3C32"/>
    <w:rPr>
      <w:rFonts w:ascii="Objektiv Mk1" w:eastAsia="Objektiv Mk1" w:hAnsi="Objektiv Mk1" w:cs="Objektiv Mk1"/>
      <w:b/>
      <w:i/>
      <w:color w:val="2F68B2"/>
      <w:sz w:val="26"/>
    </w:rPr>
  </w:style>
  <w:style w:type="paragraph" w:customStyle="1" w:styleId="Piedefotoodetalle">
    <w:name w:val="Pie de foto o detalle"/>
    <w:basedOn w:val="Normal"/>
    <w:link w:val="PiedefotoodetalleCar"/>
    <w:autoRedefine/>
    <w:qFormat/>
    <w:rsid w:val="009C4667"/>
    <w:pPr>
      <w:widowControl w:val="0"/>
      <w:autoSpaceDE w:val="0"/>
      <w:autoSpaceDN w:val="0"/>
      <w:spacing w:before="180" w:after="0" w:line="240" w:lineRule="auto"/>
      <w:ind w:left="623"/>
    </w:pPr>
    <w:rPr>
      <w:rFonts w:eastAsia="Objektiv Mk1" w:cs="Objektiv Mk1"/>
      <w:color w:val="919BA0"/>
      <w:sz w:val="18"/>
    </w:rPr>
  </w:style>
  <w:style w:type="character" w:customStyle="1" w:styleId="PiedefotoodetalleCar">
    <w:name w:val="Pie de foto o detalle Car"/>
    <w:basedOn w:val="Fuentedeprrafopredeter"/>
    <w:link w:val="Piedefotoodetalle"/>
    <w:rsid w:val="009C4667"/>
    <w:rPr>
      <w:rFonts w:eastAsia="Objektiv Mk1" w:cs="Objektiv Mk1"/>
      <w:color w:val="919BA0"/>
      <w:sz w:val="18"/>
    </w:rPr>
  </w:style>
  <w:style w:type="paragraph" w:customStyle="1" w:styleId="Titulo1">
    <w:name w:val="Titulo1"/>
    <w:basedOn w:val="Ttulo1"/>
    <w:link w:val="Titulo1Car"/>
    <w:autoRedefine/>
    <w:qFormat/>
    <w:rsid w:val="0008717F"/>
    <w:pPr>
      <w:keepNext w:val="0"/>
      <w:keepLines w:val="0"/>
      <w:widowControl w:val="0"/>
      <w:autoSpaceDE w:val="0"/>
      <w:autoSpaceDN w:val="0"/>
      <w:spacing w:before="247" w:line="240" w:lineRule="auto"/>
    </w:pPr>
    <w:rPr>
      <w:rFonts w:eastAsia="Objektiv Mk1" w:cs="Objektiv Mk1"/>
      <w:bCs/>
      <w:szCs w:val="28"/>
    </w:rPr>
  </w:style>
  <w:style w:type="character" w:customStyle="1" w:styleId="Titulo1Car">
    <w:name w:val="Titulo1 Car"/>
    <w:basedOn w:val="Ttulo1Car"/>
    <w:link w:val="Titulo1"/>
    <w:rsid w:val="0008717F"/>
    <w:rPr>
      <w:rFonts w:eastAsia="Objektiv Mk1" w:cs="Objektiv Mk1"/>
      <w:b/>
      <w:bCs/>
      <w:caps/>
      <w:color w:val="0065E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82FDA"/>
    <w:rPr>
      <w:rFonts w:eastAsiaTheme="majorEastAsia" w:cstheme="majorBidi"/>
      <w:b/>
      <w:caps/>
      <w:color w:val="0065EF"/>
      <w:sz w:val="28"/>
      <w:szCs w:val="32"/>
    </w:rPr>
  </w:style>
  <w:style w:type="paragraph" w:customStyle="1" w:styleId="Testimonio">
    <w:name w:val="Testimonio"/>
    <w:basedOn w:val="Normal"/>
    <w:link w:val="TestimonioCar"/>
    <w:autoRedefine/>
    <w:qFormat/>
    <w:rsid w:val="006D2584"/>
    <w:pPr>
      <w:widowControl w:val="0"/>
      <w:autoSpaceDE w:val="0"/>
      <w:autoSpaceDN w:val="0"/>
      <w:spacing w:before="205" w:after="0" w:line="240" w:lineRule="auto"/>
      <w:ind w:left="1255" w:right="2013"/>
    </w:pPr>
    <w:rPr>
      <w:rFonts w:eastAsia="Objektiv Mk1" w:cs="Objektiv Mk1"/>
      <w:b/>
      <w:color w:val="919BA0"/>
      <w:spacing w:val="-7"/>
    </w:rPr>
  </w:style>
  <w:style w:type="character" w:customStyle="1" w:styleId="TestimonioCar">
    <w:name w:val="Testimonio Car"/>
    <w:basedOn w:val="Fuentedeprrafopredeter"/>
    <w:link w:val="Testimonio"/>
    <w:rsid w:val="006D2584"/>
    <w:rPr>
      <w:rFonts w:eastAsia="Objektiv Mk1" w:cs="Objektiv Mk1"/>
      <w:b/>
      <w:color w:val="919BA0"/>
      <w:spacing w:val="-7"/>
    </w:rPr>
  </w:style>
  <w:style w:type="paragraph" w:customStyle="1" w:styleId="Ttulos">
    <w:name w:val="Títulos"/>
    <w:basedOn w:val="Ttulo"/>
    <w:link w:val="TtulosCar"/>
    <w:rsid w:val="00AB3C32"/>
    <w:pPr>
      <w:widowControl w:val="0"/>
      <w:autoSpaceDE w:val="0"/>
      <w:autoSpaceDN w:val="0"/>
      <w:spacing w:before="100"/>
      <w:ind w:left="1255" w:right="1785"/>
      <w:contextualSpacing w:val="0"/>
    </w:pPr>
    <w:rPr>
      <w:rFonts w:ascii="Objektiv Mk1 XBold" w:eastAsia="Objektiv Mk1 XBold" w:hAnsi="Objektiv Mk1 XBold" w:cs="Objektiv Mk1 XBold"/>
      <w:b w:val="0"/>
      <w:bCs/>
      <w:spacing w:val="0"/>
      <w:kern w:val="0"/>
      <w:sz w:val="120"/>
      <w:szCs w:val="120"/>
    </w:rPr>
  </w:style>
  <w:style w:type="character" w:customStyle="1" w:styleId="TtulosCar">
    <w:name w:val="Títulos Car"/>
    <w:basedOn w:val="TtuloCar"/>
    <w:link w:val="Ttulos"/>
    <w:rsid w:val="00AB3C32"/>
    <w:rPr>
      <w:rFonts w:ascii="Objektiv Mk1 XBold" w:eastAsia="Objektiv Mk1 XBold" w:hAnsi="Objektiv Mk1 XBold" w:cs="Objektiv Mk1 XBold"/>
      <w:b w:val="0"/>
      <w:bCs/>
      <w:caps/>
      <w:color w:val="0065EF"/>
      <w:spacing w:val="-10"/>
      <w:kern w:val="28"/>
      <w:sz w:val="120"/>
      <w:szCs w:val="120"/>
    </w:rPr>
  </w:style>
  <w:style w:type="paragraph" w:styleId="Ttulo">
    <w:name w:val="Title"/>
    <w:aliases w:val="Título documento"/>
    <w:basedOn w:val="Normal"/>
    <w:next w:val="Normal"/>
    <w:link w:val="TtuloCar"/>
    <w:autoRedefine/>
    <w:uiPriority w:val="10"/>
    <w:qFormat/>
    <w:rsid w:val="00404D86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0065EF"/>
      <w:spacing w:val="-10"/>
      <w:kern w:val="28"/>
      <w:sz w:val="72"/>
      <w:szCs w:val="56"/>
    </w:rPr>
  </w:style>
  <w:style w:type="character" w:customStyle="1" w:styleId="TtuloCar">
    <w:name w:val="Título Car"/>
    <w:aliases w:val="Título documento Car"/>
    <w:basedOn w:val="Fuentedeprrafopredeter"/>
    <w:link w:val="Ttulo"/>
    <w:uiPriority w:val="10"/>
    <w:rsid w:val="00404D86"/>
    <w:rPr>
      <w:rFonts w:eastAsiaTheme="majorEastAsia" w:cstheme="majorBidi"/>
      <w:b/>
      <w:caps/>
      <w:color w:val="0065EF"/>
      <w:spacing w:val="-10"/>
      <w:kern w:val="28"/>
      <w:sz w:val="72"/>
      <w:szCs w:val="5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B3C3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B3C32"/>
  </w:style>
  <w:style w:type="paragraph" w:styleId="Encabezado">
    <w:name w:val="header"/>
    <w:basedOn w:val="Normal"/>
    <w:link w:val="EncabezadoCar"/>
    <w:uiPriority w:val="99"/>
    <w:unhideWhenUsed/>
    <w:rsid w:val="00B36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7A5"/>
  </w:style>
  <w:style w:type="paragraph" w:styleId="Piedepgina">
    <w:name w:val="footer"/>
    <w:basedOn w:val="Normal"/>
    <w:link w:val="PiedepginaCar"/>
    <w:uiPriority w:val="99"/>
    <w:unhideWhenUsed/>
    <w:rsid w:val="00B36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7A5"/>
  </w:style>
  <w:style w:type="paragraph" w:styleId="TDC1">
    <w:name w:val="toc 1"/>
    <w:basedOn w:val="Normal"/>
    <w:uiPriority w:val="39"/>
    <w:rsid w:val="00163CEC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991A97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163CEC"/>
    <w:rPr>
      <w:color w:val="0563C1" w:themeColor="hyperlink"/>
      <w:u w:val="single"/>
    </w:rPr>
  </w:style>
  <w:style w:type="paragraph" w:styleId="Sinespaciado">
    <w:name w:val="No Spacing"/>
    <w:link w:val="SinespaciadoCar"/>
    <w:autoRedefine/>
    <w:uiPriority w:val="1"/>
    <w:qFormat/>
    <w:rsid w:val="00A60679"/>
    <w:pPr>
      <w:numPr>
        <w:numId w:val="1"/>
      </w:numPr>
      <w:spacing w:after="0" w:line="240" w:lineRule="auto"/>
      <w:jc w:val="both"/>
    </w:pPr>
    <w:rPr>
      <w:color w:val="6F7276"/>
    </w:rPr>
  </w:style>
  <w:style w:type="character" w:styleId="nfasisintenso">
    <w:name w:val="Intense Emphasis"/>
    <w:aliases w:val="Destacado"/>
    <w:basedOn w:val="CuerpodetextoCar"/>
    <w:uiPriority w:val="21"/>
    <w:qFormat/>
    <w:rsid w:val="005A003E"/>
    <w:rPr>
      <w:rFonts w:asciiTheme="majorHAnsi" w:eastAsia="Objektiv Mk1" w:hAnsiTheme="majorHAnsi" w:cs="Objektiv Mk1"/>
      <w:b w:val="0"/>
      <w:i/>
      <w:iCs/>
      <w:color w:val="0065EF"/>
      <w:spacing w:val="-2"/>
      <w:sz w:val="22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A27DBA"/>
    <w:rPr>
      <w:rFonts w:eastAsiaTheme="majorEastAsia" w:cstheme="majorBidi"/>
      <w:b/>
      <w:color w:val="0065EF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70AE"/>
    <w:rPr>
      <w:rFonts w:eastAsiaTheme="majorEastAsia" w:cstheme="majorBidi"/>
      <w:i/>
      <w:color w:val="0065EF"/>
      <w:sz w:val="24"/>
      <w:szCs w:val="24"/>
    </w:rPr>
  </w:style>
  <w:style w:type="paragraph" w:styleId="Prrafodelista">
    <w:name w:val="List Paragraph"/>
    <w:basedOn w:val="Normal"/>
    <w:uiPriority w:val="34"/>
    <w:qFormat/>
    <w:rsid w:val="00C466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aliases w:val="Tabla U-tad"/>
    <w:basedOn w:val="Tablanormal"/>
    <w:uiPriority w:val="46"/>
    <w:rsid w:val="002139AB"/>
    <w:pPr>
      <w:spacing w:after="0" w:line="240" w:lineRule="auto"/>
      <w:jc w:val="center"/>
    </w:pPr>
    <w:rPr>
      <w:color w:val="7F7F7F" w:themeColor="text1" w:themeTint="8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65EF"/>
        </w:tcBorders>
        <w:shd w:val="clear" w:color="auto" w:fill="auto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rFonts w:asciiTheme="minorHAnsi" w:hAnsiTheme="minorHAnsi"/>
        <w:b w:val="0"/>
        <w:bCs/>
        <w:sz w:val="22"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AE7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E7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5">
    <w:name w:val="Grid Table 2 Accent 5"/>
    <w:basedOn w:val="Tablanormal"/>
    <w:uiPriority w:val="47"/>
    <w:rsid w:val="00AE731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-nfasis4">
    <w:name w:val="Grid Table 6 Colorful Accent 4"/>
    <w:basedOn w:val="Tablanormal"/>
    <w:uiPriority w:val="51"/>
    <w:rsid w:val="00AE731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E731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7concolores-nfasis5">
    <w:name w:val="Grid Table 7 Colorful Accent 5"/>
    <w:basedOn w:val="Tablanormal"/>
    <w:uiPriority w:val="52"/>
    <w:rsid w:val="00AE731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AE7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E7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5">
    <w:name w:val="List Table 2 Accent 5"/>
    <w:basedOn w:val="Tablanormal"/>
    <w:uiPriority w:val="47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AE731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Estilo1">
    <w:name w:val="Estilo1"/>
    <w:basedOn w:val="Tablanormal"/>
    <w:uiPriority w:val="99"/>
    <w:rsid w:val="008D78A0"/>
    <w:pPr>
      <w:spacing w:after="0" w:line="240" w:lineRule="auto"/>
    </w:pPr>
    <w:tblPr/>
  </w:style>
  <w:style w:type="table" w:styleId="Tablaconcuadrcula1clara-nfasis3">
    <w:name w:val="Grid Table 1 Light Accent 3"/>
    <w:basedOn w:val="Tablanormal"/>
    <w:uiPriority w:val="46"/>
    <w:rsid w:val="008D78A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5">
    <w:name w:val="Grid Table 3 Accent 5"/>
    <w:basedOn w:val="Tablanormal"/>
    <w:uiPriority w:val="48"/>
    <w:rsid w:val="00FB0A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B0A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6D2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6D25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D2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D2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D25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D25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6D25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D2584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D258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25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2584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6D2584"/>
    <w:rPr>
      <w:smallCaps/>
      <w:color w:val="5A5A5A" w:themeColor="text1" w:themeTint="A5"/>
    </w:rPr>
  </w:style>
  <w:style w:type="paragraph" w:styleId="TDC2">
    <w:name w:val="toc 2"/>
    <w:basedOn w:val="Normal"/>
    <w:next w:val="Normal"/>
    <w:autoRedefine/>
    <w:uiPriority w:val="39"/>
    <w:unhideWhenUsed/>
    <w:rsid w:val="00A60679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60679"/>
    <w:pPr>
      <w:spacing w:after="0"/>
      <w:ind w:left="22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60679"/>
    <w:pPr>
      <w:spacing w:after="0"/>
      <w:ind w:left="44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60679"/>
    <w:pPr>
      <w:spacing w:after="0"/>
      <w:ind w:left="6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60679"/>
    <w:pPr>
      <w:spacing w:after="0"/>
      <w:ind w:left="88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60679"/>
    <w:pPr>
      <w:spacing w:after="0"/>
      <w:ind w:left="11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60679"/>
    <w:pPr>
      <w:spacing w:after="0"/>
      <w:ind w:left="132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60679"/>
    <w:pPr>
      <w:spacing w:after="0"/>
      <w:ind w:left="1540"/>
      <w:jc w:val="left"/>
    </w:pPr>
    <w:rPr>
      <w:sz w:val="20"/>
      <w:szCs w:val="20"/>
    </w:rPr>
  </w:style>
  <w:style w:type="paragraph" w:customStyle="1" w:styleId="Subttulo1">
    <w:name w:val="Subtítulo 1"/>
    <w:basedOn w:val="Ttulo1"/>
    <w:link w:val="Subttulo1Car"/>
    <w:autoRedefine/>
    <w:qFormat/>
    <w:rsid w:val="00404D86"/>
    <w:pPr>
      <w:keepNext w:val="0"/>
      <w:keepLines w:val="0"/>
      <w:widowControl w:val="0"/>
      <w:autoSpaceDE w:val="0"/>
      <w:autoSpaceDN w:val="0"/>
      <w:spacing w:before="247" w:line="240" w:lineRule="auto"/>
    </w:pPr>
    <w:rPr>
      <w:rFonts w:asciiTheme="majorHAnsi" w:eastAsia="Objektiv Mk1" w:hAnsiTheme="majorHAnsi" w:cs="Objektiv Mk1"/>
      <w:bCs/>
      <w:caps w:val="0"/>
      <w:color w:val="auto"/>
      <w:sz w:val="40"/>
      <w:szCs w:val="28"/>
    </w:rPr>
  </w:style>
  <w:style w:type="character" w:customStyle="1" w:styleId="Subttulo1Car">
    <w:name w:val="Subtítulo 1 Car"/>
    <w:basedOn w:val="Fuentedeprrafopredeter"/>
    <w:link w:val="Subttulo1"/>
    <w:rsid w:val="00404D86"/>
    <w:rPr>
      <w:rFonts w:asciiTheme="majorHAnsi" w:eastAsia="Objektiv Mk1" w:hAnsiTheme="majorHAnsi" w:cs="Objektiv Mk1"/>
      <w:b/>
      <w:bCs/>
      <w:sz w:val="40"/>
      <w:szCs w:val="28"/>
    </w:rPr>
  </w:style>
  <w:style w:type="paragraph" w:customStyle="1" w:styleId="Default">
    <w:name w:val="Default"/>
    <w:rsid w:val="003771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5115A5"/>
    <w:rPr>
      <w:b/>
      <w:bCs/>
      <w:i/>
      <w:iCs/>
      <w:spacing w:val="5"/>
    </w:rPr>
  </w:style>
  <w:style w:type="character" w:styleId="nfasis">
    <w:name w:val="Emphasis"/>
    <w:basedOn w:val="Fuentedeprrafopredeter"/>
    <w:uiPriority w:val="20"/>
    <w:qFormat/>
    <w:rsid w:val="005115A5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8150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A57BC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4A57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57BC"/>
    <w:rPr>
      <w:i/>
      <w:iCs/>
      <w:color w:val="404040" w:themeColor="text1" w:themeTint="BF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677A"/>
    <w:rPr>
      <w:color w:val="6F7276"/>
    </w:rPr>
  </w:style>
  <w:style w:type="paragraph" w:customStyle="1" w:styleId="paragraph">
    <w:name w:val="paragraph"/>
    <w:basedOn w:val="Normal"/>
    <w:rsid w:val="001C3B7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1C3B7D"/>
  </w:style>
  <w:style w:type="character" w:customStyle="1" w:styleId="eop">
    <w:name w:val="eop"/>
    <w:basedOn w:val="Fuentedeprrafopredeter"/>
    <w:rsid w:val="001C3B7D"/>
  </w:style>
  <w:style w:type="character" w:styleId="Hipervnculovisitado">
    <w:name w:val="FollowedHyperlink"/>
    <w:basedOn w:val="Fuentedeprrafopredeter"/>
    <w:uiPriority w:val="99"/>
    <w:semiHidden/>
    <w:unhideWhenUsed/>
    <w:rsid w:val="00957FF3"/>
    <w:rPr>
      <w:color w:val="954F72" w:themeColor="followedHyperlink"/>
      <w:u w:val="single"/>
    </w:rPr>
  </w:style>
  <w:style w:type="table" w:styleId="Tablaconcuadrcula5oscura-nfasis1">
    <w:name w:val="Grid Table 5 Dark Accent 1"/>
    <w:basedOn w:val="Tablanormal"/>
    <w:uiPriority w:val="50"/>
    <w:rsid w:val="00AB76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0065E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65E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EDEDED" w:themeFill="accent3" w:themeFillTint="33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2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0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9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9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6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4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8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9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0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ecaria\Definitivos\Documento%20U-tad%20con%20portada_Vectorizad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073DDC7710249BAD730D593961E40" ma:contentTypeVersion="9" ma:contentTypeDescription="Create a new document." ma:contentTypeScope="" ma:versionID="51313572ace918980769606996bc2913">
  <xsd:schema xmlns:xsd="http://www.w3.org/2001/XMLSchema" xmlns:xs="http://www.w3.org/2001/XMLSchema" xmlns:p="http://schemas.microsoft.com/office/2006/metadata/properties" xmlns:ns2="1c84d549-2369-4554-afb0-47705a56a4e0" targetNamespace="http://schemas.microsoft.com/office/2006/metadata/properties" ma:root="true" ma:fieldsID="7745d2f49b38980e583f5055fce26e10" ns2:_="">
    <xsd:import namespace="1c84d549-2369-4554-afb0-47705a56a4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4d549-2369-4554-afb0-47705a56a4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7deafdd-2578-4677-bdc7-92681a7a0d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4d549-2369-4554-afb0-47705a56a4e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94717-59AE-4661-8E0D-867C16845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4d549-2369-4554-afb0-47705a56a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40230F-72E5-4D40-A80C-4F6612D1E4E4}">
  <ds:schemaRefs>
    <ds:schemaRef ds:uri="http://schemas.microsoft.com/office/2006/metadata/properties"/>
    <ds:schemaRef ds:uri="http://schemas.microsoft.com/office/infopath/2007/PartnerControls"/>
    <ds:schemaRef ds:uri="1c84d549-2369-4554-afb0-47705a56a4e0"/>
  </ds:schemaRefs>
</ds:datastoreItem>
</file>

<file path=customXml/itemProps3.xml><?xml version="1.0" encoding="utf-8"?>
<ds:datastoreItem xmlns:ds="http://schemas.openxmlformats.org/officeDocument/2006/customXml" ds:itemID="{4840BB7A-DEEB-41F1-81F5-7474755E31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61D73C-179F-4C71-B62C-C91791D7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U-tad con portada_Vectorizado</Template>
  <TotalTime>3219</TotalTime>
  <Pages>7</Pages>
  <Words>1194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X. de San Sebastián Jiménez</dc:creator>
  <cp:keywords/>
  <dc:description/>
  <cp:lastModifiedBy>Pedro Ángel Berrueco</cp:lastModifiedBy>
  <cp:revision>16</cp:revision>
  <cp:lastPrinted>2021-10-28T08:43:00Z</cp:lastPrinted>
  <dcterms:created xsi:type="dcterms:W3CDTF">2022-12-14T00:03:00Z</dcterms:created>
  <dcterms:modified xsi:type="dcterms:W3CDTF">2022-12-15T22:30:00Z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0x010100F0C073DDC7710249BAD730D593961E40</vt:lpwstr>
  </property>
  <property fmtid="{D5CDD505-2E9C-101B-9397-08002B2CF9AE}" pid="3" name="MediaServiceImageTags">
    <vt:lpwstr/>
  </property>
</Properties>
</file>