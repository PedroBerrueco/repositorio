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ECE3" w14:textId="77777777" w:rsidR="00404D86" w:rsidRDefault="00404D86" w:rsidP="00BA35FF"/>
    <w:p w14:paraId="2CD08A32" w14:textId="77777777" w:rsidR="00404D86" w:rsidRDefault="00404D86" w:rsidP="00020FC1">
      <w:pPr>
        <w:pStyle w:val="Ttulo"/>
      </w:pPr>
    </w:p>
    <w:p w14:paraId="57526FD0" w14:textId="101FE3F9" w:rsidR="00404D86" w:rsidRDefault="00404D86" w:rsidP="00020FC1">
      <w:pPr>
        <w:pStyle w:val="Ttulo"/>
      </w:pPr>
    </w:p>
    <w:p w14:paraId="3279723E" w14:textId="4634057B" w:rsidR="00874A95" w:rsidRDefault="00874A95" w:rsidP="00874A95"/>
    <w:p w14:paraId="0ADD23C3" w14:textId="77777777" w:rsidR="00020FC1" w:rsidRDefault="00020FC1" w:rsidP="00020FC1">
      <w:pPr>
        <w:pStyle w:val="Ttulo"/>
      </w:pPr>
    </w:p>
    <w:p w14:paraId="3AE8AC43" w14:textId="49277C6C" w:rsidR="004F216B" w:rsidRPr="00020FC1" w:rsidRDefault="004F216B" w:rsidP="00020FC1">
      <w:pPr>
        <w:pStyle w:val="Ttulo"/>
        <w:rPr>
          <w:sz w:val="72"/>
          <w:szCs w:val="72"/>
        </w:rPr>
      </w:pPr>
      <w:r w:rsidRPr="00020FC1">
        <w:rPr>
          <w:sz w:val="72"/>
          <w:szCs w:val="72"/>
        </w:rPr>
        <w:t xml:space="preserve">unidad </w:t>
      </w:r>
      <w:r w:rsidR="000C23E3" w:rsidRPr="00020FC1">
        <w:rPr>
          <w:sz w:val="72"/>
          <w:szCs w:val="72"/>
        </w:rPr>
        <w:t>4</w:t>
      </w:r>
    </w:p>
    <w:p w14:paraId="322096C1" w14:textId="35FF4A66" w:rsidR="000714DC" w:rsidRPr="00020FC1" w:rsidRDefault="004F216B" w:rsidP="00020FC1">
      <w:pPr>
        <w:pStyle w:val="Ttulo"/>
        <w:rPr>
          <w:sz w:val="72"/>
          <w:szCs w:val="72"/>
        </w:rPr>
      </w:pPr>
      <w:r w:rsidRPr="00020FC1">
        <w:rPr>
          <w:sz w:val="72"/>
          <w:szCs w:val="72"/>
        </w:rPr>
        <w:t>actividad práctica</w:t>
      </w:r>
      <w:r w:rsidR="001C3B7D" w:rsidRPr="00020FC1">
        <w:rPr>
          <w:sz w:val="72"/>
          <w:szCs w:val="72"/>
        </w:rPr>
        <w:t xml:space="preserve"> </w:t>
      </w:r>
    </w:p>
    <w:p w14:paraId="6CF50B4B" w14:textId="5837C79D" w:rsidR="00020FC1" w:rsidRPr="00020FC1" w:rsidRDefault="000C23E3" w:rsidP="00020FC1">
      <w:pPr>
        <w:pStyle w:val="Ttulo"/>
        <w:rPr>
          <w:sz w:val="72"/>
          <w:szCs w:val="72"/>
        </w:rPr>
      </w:pPr>
      <w:r w:rsidRPr="00020FC1">
        <w:rPr>
          <w:sz w:val="72"/>
          <w:szCs w:val="72"/>
        </w:rPr>
        <w:t>PLANIFICACIÓN DE PROCESOS. ADMINISTRACIÓN DE MEMORIA</w:t>
      </w:r>
      <w:r w:rsidR="00020FC1" w:rsidRPr="00020FC1">
        <w:rPr>
          <w:sz w:val="72"/>
          <w:szCs w:val="72"/>
        </w:rPr>
        <w:t xml:space="preserve"> </w:t>
      </w:r>
      <w:r w:rsidRPr="00020FC1">
        <w:rPr>
          <w:sz w:val="72"/>
          <w:szCs w:val="72"/>
        </w:rPr>
        <w:t>Y PROCESOS</w:t>
      </w:r>
      <w:r w:rsidR="00020FC1" w:rsidRPr="00020FC1">
        <w:rPr>
          <w:sz w:val="72"/>
          <w:szCs w:val="72"/>
        </w:rPr>
        <w:t xml:space="preserve"> </w:t>
      </w:r>
    </w:p>
    <w:p w14:paraId="6EF1B5FD" w14:textId="49DF9096" w:rsidR="00020FC1" w:rsidRDefault="00020FC1" w:rsidP="00020FC1"/>
    <w:p w14:paraId="20BAB711" w14:textId="77777777" w:rsidR="00020FC1" w:rsidRPr="00020FC1" w:rsidRDefault="00020FC1" w:rsidP="00020FC1"/>
    <w:p w14:paraId="3296861C" w14:textId="131D7A99" w:rsidR="000C23E3" w:rsidRPr="00020FC1" w:rsidRDefault="00020FC1" w:rsidP="00020FC1">
      <w:pPr>
        <w:pStyle w:val="Ttulo"/>
      </w:pPr>
      <w:r w:rsidRPr="00020FC1">
        <w:t xml:space="preserve"> pedro berrueco</w:t>
      </w:r>
    </w:p>
    <w:p w14:paraId="602F50F0" w14:textId="77777777" w:rsidR="008C68F8" w:rsidRPr="008C68F8" w:rsidRDefault="008C68F8" w:rsidP="008C68F8"/>
    <w:p w14:paraId="0C0BAB81" w14:textId="77777777" w:rsidR="008C68F8" w:rsidRPr="008C68F8" w:rsidRDefault="008C68F8" w:rsidP="008C68F8"/>
    <w:p w14:paraId="59B1FA40" w14:textId="55F35FFE" w:rsidR="002139AB" w:rsidRDefault="00404D86" w:rsidP="004F216B">
      <w:r>
        <w:br w:type="page"/>
      </w:r>
    </w:p>
    <w:p w14:paraId="072319FE" w14:textId="6CA4FBCE" w:rsidR="00D174E6" w:rsidRDefault="00913237" w:rsidP="00913237">
      <w:pPr>
        <w:pStyle w:val="Ttulo1"/>
      </w:pPr>
      <w:r>
        <w:lastRenderedPageBreak/>
        <w:br/>
      </w:r>
      <w:r w:rsidR="005372C7">
        <w:t>Ejercicios de Procesos de Memoria.</w:t>
      </w:r>
    </w:p>
    <w:p w14:paraId="5658E1DD" w14:textId="77777777" w:rsidR="005372C7" w:rsidRPr="00D174E6" w:rsidRDefault="005372C7" w:rsidP="00D174E6">
      <w:pPr>
        <w:pStyle w:val="paragraph"/>
        <w:spacing w:before="0" w:beforeAutospacing="0" w:after="240" w:afterAutospacing="0" w:line="276" w:lineRule="auto"/>
        <w:ind w:left="720"/>
        <w:jc w:val="both"/>
        <w:textAlignment w:val="baseline"/>
        <w:rPr>
          <w:rFonts w:ascii="Calibri" w:hAnsi="Calibri" w:cs="Calibri"/>
          <w:color w:val="6F7276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AB76C1" w:rsidRPr="007D2B44" w14:paraId="74E1BE55" w14:textId="77777777" w:rsidTr="00360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DDFE0A5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0B9D9B6" w14:textId="523517B9" w:rsidR="00AB76C1" w:rsidRPr="005372C7" w:rsidRDefault="005372C7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b w:val="0"/>
                <w:bCs w:val="0"/>
                <w:color w:val="7F7F7F" w:themeColor="text1" w:themeTint="80"/>
              </w:rPr>
            </w:pPr>
            <w:r w:rsidRPr="005372C7">
              <w:rPr>
                <w:b w:val="0"/>
                <w:bCs w:val="0"/>
              </w:rPr>
              <w:t>Suponiendo que tenemos un proceso con PID 1234 y con PPID 567 ¿Cuáles serían los comandos completos para terminar de manera inmediata con ese proceso? Indicar los comandos en Linux</w:t>
            </w:r>
          </w:p>
        </w:tc>
      </w:tr>
      <w:tr w:rsidR="00AB76C1" w:rsidRPr="007D2B44" w14:paraId="25529486" w14:textId="77777777" w:rsidTr="00360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34FAAF5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25E438E" w14:textId="0C751011" w:rsidR="00AB76C1" w:rsidRPr="005372C7" w:rsidRDefault="005372C7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proofErr w:type="spellStart"/>
            <w:r w:rsidRPr="005372C7">
              <w:t>kill</w:t>
            </w:r>
            <w:proofErr w:type="spellEnd"/>
            <w:r w:rsidRPr="005372C7">
              <w:t xml:space="preserve"> -9 1234</w:t>
            </w:r>
          </w:p>
        </w:tc>
      </w:tr>
      <w:tr w:rsidR="00AB76C1" w:rsidRPr="007D2B44" w14:paraId="0E0C0DB3" w14:textId="77777777" w:rsidTr="00360F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18AEEB" w14:textId="77777777" w:rsidR="00AB76C1" w:rsidRPr="00DC1844" w:rsidRDefault="00AB76C1" w:rsidP="00360F2B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9FB7033" w14:textId="789B867F" w:rsidR="00AB76C1" w:rsidRPr="00DC1844" w:rsidRDefault="005372C7" w:rsidP="00360F2B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Utilizaremos el comando “</w:t>
            </w:r>
            <w:proofErr w:type="spellStart"/>
            <w:r>
              <w:t>kill</w:t>
            </w:r>
            <w:proofErr w:type="spellEnd"/>
            <w:r>
              <w:t>” para matar el proceso y la opción -9 para que sea de forma inmediata.  Luego el ID del proceso. El Id del proceso padre no nos interesa para este caso.</w:t>
            </w:r>
          </w:p>
        </w:tc>
      </w:tr>
    </w:tbl>
    <w:p w14:paraId="2721E3CB" w14:textId="1C6D3871" w:rsidR="00692B6F" w:rsidRDefault="00692B6F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4A1C4C2F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BAFE92D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6912A9B" w14:textId="724282A8" w:rsidR="005372C7" w:rsidRPr="005372C7" w:rsidRDefault="005372C7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72C7">
              <w:rPr>
                <w:b w:val="0"/>
                <w:bCs w:val="0"/>
              </w:rPr>
              <w:t>Tenemos un problema en nuestro equipo porque va muy lento, ¿Qué comando de Linux debería de lanzar el usuario para saber los 10 procesos que más memoria están consumiendo?</w:t>
            </w:r>
          </w:p>
        </w:tc>
      </w:tr>
      <w:tr w:rsidR="005372C7" w:rsidRPr="007D2B44" w14:paraId="7EB4EF5F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AA372AD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B733B41" w14:textId="5DC06E82" w:rsidR="0031078F" w:rsidRPr="005372C7" w:rsidRDefault="00D26B01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</w:t>
            </w:r>
            <w:r w:rsidR="00CD40C9">
              <w:t>s</w:t>
            </w:r>
            <w:proofErr w:type="spellEnd"/>
            <w:r>
              <w:t xml:space="preserve"> -</w:t>
            </w:r>
            <w:proofErr w:type="spellStart"/>
            <w:r>
              <w:t>aux</w:t>
            </w:r>
            <w:proofErr w:type="spellEnd"/>
            <w:r>
              <w:t xml:space="preserve"> –</w:t>
            </w:r>
            <w:proofErr w:type="spellStart"/>
            <w:r>
              <w:t>sort</w:t>
            </w:r>
            <w:proofErr w:type="spellEnd"/>
            <w:r>
              <w:t xml:space="preserve"> -</w:t>
            </w:r>
            <w:proofErr w:type="spellStart"/>
            <w:r>
              <w:t>pmem</w:t>
            </w:r>
            <w:proofErr w:type="spellEnd"/>
            <w:r>
              <w:t xml:space="preserve"> | head -10</w:t>
            </w:r>
          </w:p>
        </w:tc>
      </w:tr>
      <w:tr w:rsidR="005372C7" w:rsidRPr="007D2B44" w14:paraId="06923D3C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009A4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F8EDBC7" w14:textId="5604659B" w:rsidR="005372C7" w:rsidRPr="005372C7" w:rsidRDefault="00D26B01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26B01">
              <w:t>ps</w:t>
            </w:r>
            <w:proofErr w:type="spellEnd"/>
            <w:r w:rsidRPr="00D26B01">
              <w:t xml:space="preserve"> (</w:t>
            </w:r>
            <w:proofErr w:type="spellStart"/>
            <w:r w:rsidRPr="00D26B01">
              <w:t>process</w:t>
            </w:r>
            <w:proofErr w:type="spellEnd"/>
            <w:r w:rsidRPr="00D26B01">
              <w:t xml:space="preserve"> </w:t>
            </w:r>
            <w:proofErr w:type="gramStart"/>
            <w:r w:rsidRPr="00D26B01">
              <w:t>status</w:t>
            </w:r>
            <w:proofErr w:type="gramEnd"/>
            <w:r w:rsidRPr="00D26B01">
              <w:t>) muestra la información sobre los procesos que están ejecutándose actualmente. El parámetro -</w:t>
            </w:r>
            <w:proofErr w:type="spellStart"/>
            <w:r w:rsidRPr="00D26B01">
              <w:t>aux</w:t>
            </w:r>
            <w:proofErr w:type="spellEnd"/>
            <w:r w:rsidRPr="00D26B01">
              <w:t xml:space="preserve"> muestra todos los procesos en ejecución</w:t>
            </w:r>
            <w:r>
              <w:t xml:space="preserve">. </w:t>
            </w:r>
            <w:r w:rsidRPr="00D26B01">
              <w:t>El parámetro –</w:t>
            </w:r>
            <w:proofErr w:type="spellStart"/>
            <w:r w:rsidRPr="00D26B01">
              <w:t>sort</w:t>
            </w:r>
            <w:proofErr w:type="spellEnd"/>
            <w:r w:rsidRPr="00D26B01">
              <w:t xml:space="preserve"> -</w:t>
            </w:r>
            <w:proofErr w:type="spellStart"/>
            <w:r w:rsidRPr="00D26B01">
              <w:t>pmem</w:t>
            </w:r>
            <w:proofErr w:type="spellEnd"/>
            <w:r w:rsidRPr="00D26B01">
              <w:t xml:space="preserve"> ordena los procesos según su uso de memoria, desde el mayor al menor. El comando head -10 muestra los 10 primeros procesos en la lista ordenada.</w:t>
            </w:r>
          </w:p>
        </w:tc>
      </w:tr>
    </w:tbl>
    <w:p w14:paraId="251B198C" w14:textId="3343D567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1474FCDD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699B8F1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258D1CA" w14:textId="5EB05C87" w:rsidR="005372C7" w:rsidRPr="00913237" w:rsidRDefault="00D26B01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13237">
              <w:rPr>
                <w:b w:val="0"/>
                <w:bCs w:val="0"/>
              </w:rPr>
              <w:t>Qué comando se ha ejecutado para obtener esta información en un sistema con Linux:</w:t>
            </w:r>
          </w:p>
        </w:tc>
      </w:tr>
      <w:tr w:rsidR="005372C7" w:rsidRPr="007D2B44" w14:paraId="48E1C725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71572E3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CE56F0B" w14:textId="14350759" w:rsidR="005372C7" w:rsidRPr="00913237" w:rsidRDefault="00913237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3237">
              <w:t>cat</w:t>
            </w:r>
            <w:proofErr w:type="spellEnd"/>
            <w:r w:rsidRPr="00913237">
              <w:t xml:space="preserve"> /</w:t>
            </w:r>
            <w:proofErr w:type="spellStart"/>
            <w:r w:rsidRPr="00913237">
              <w:t>proc</w:t>
            </w:r>
            <w:proofErr w:type="spellEnd"/>
            <w:r w:rsidRPr="00913237">
              <w:t>/</w:t>
            </w:r>
            <w:proofErr w:type="spellStart"/>
            <w:r w:rsidRPr="00913237">
              <w:t>cpuinfo</w:t>
            </w:r>
            <w:proofErr w:type="spellEnd"/>
          </w:p>
        </w:tc>
      </w:tr>
      <w:tr w:rsidR="005372C7" w:rsidRPr="007D2B44" w14:paraId="7B2EAA25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1C197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108C8DF5" w14:textId="3A58926C" w:rsidR="005372C7" w:rsidRPr="00913237" w:rsidRDefault="00913237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3237">
              <w:t>Este comando muestra detalles como el fabricante, el modelo, la versión, el número de núcleos, la velocidad del reloj, etc. Esta información se obtiene del archivo /</w:t>
            </w:r>
            <w:proofErr w:type="spellStart"/>
            <w:r w:rsidRPr="00913237">
              <w:t>proc</w:t>
            </w:r>
            <w:proofErr w:type="spellEnd"/>
            <w:r w:rsidRPr="00913237">
              <w:t>/</w:t>
            </w:r>
            <w:proofErr w:type="spellStart"/>
            <w:r w:rsidRPr="00913237">
              <w:t>cpuinfo</w:t>
            </w:r>
            <w:proofErr w:type="spellEnd"/>
            <w:r w:rsidRPr="00913237">
              <w:t>, que contiene información sobre la CPU.</w:t>
            </w:r>
          </w:p>
        </w:tc>
      </w:tr>
    </w:tbl>
    <w:p w14:paraId="3B92BE59" w14:textId="0E6413BD" w:rsidR="00913237" w:rsidRDefault="0091323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055F501" w14:textId="77777777" w:rsidR="00913237" w:rsidRDefault="00913237">
      <w:pPr>
        <w:jc w:val="left"/>
        <w:rPr>
          <w:rFonts w:ascii="Segoe UI" w:eastAsia="Times New Roman" w:hAnsi="Segoe UI" w:cs="Segoe UI"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sz w:val="18"/>
          <w:szCs w:val="18"/>
          <w:lang w:eastAsia="es-ES"/>
        </w:rPr>
        <w:br w:type="page"/>
      </w:r>
    </w:p>
    <w:p w14:paraId="35C980EF" w14:textId="77777777" w:rsidR="00913237" w:rsidRDefault="0091323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2F0B34C1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5BA46EB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663F8CD8" w14:textId="488874A0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>¿Qué comando podría haber lanzado el usuario para obtener una salida como la que se muestra a continuación?</w:t>
            </w:r>
          </w:p>
        </w:tc>
      </w:tr>
      <w:tr w:rsidR="005372C7" w:rsidRPr="007D2B44" w14:paraId="6E7300F0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BF3945F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A8FEC8F" w14:textId="03030E66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55E66">
              <w:t>ps</w:t>
            </w:r>
            <w:proofErr w:type="spellEnd"/>
            <w:r w:rsidRPr="00455E66">
              <w:t xml:space="preserve"> -</w:t>
            </w:r>
            <w:proofErr w:type="spellStart"/>
            <w:r w:rsidRPr="00455E66">
              <w:t>ef</w:t>
            </w:r>
            <w:proofErr w:type="spellEnd"/>
            <w:r w:rsidRPr="00455E66">
              <w:t xml:space="preserve"> | grep </w:t>
            </w:r>
            <w:proofErr w:type="spellStart"/>
            <w:r w:rsidRPr="00455E66">
              <w:t>libreoffice</w:t>
            </w:r>
            <w:proofErr w:type="spellEnd"/>
          </w:p>
        </w:tc>
      </w:tr>
      <w:tr w:rsidR="005372C7" w:rsidRPr="007D2B44" w14:paraId="738C36D6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7F2F8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F30F0A1" w14:textId="317ED219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5E66">
              <w:t xml:space="preserve">El comando </w:t>
            </w:r>
            <w:proofErr w:type="spellStart"/>
            <w:r w:rsidRPr="00455E66">
              <w:t>ps</w:t>
            </w:r>
            <w:proofErr w:type="spellEnd"/>
            <w:r w:rsidRPr="00455E66">
              <w:t xml:space="preserve"> -</w:t>
            </w:r>
            <w:proofErr w:type="spellStart"/>
            <w:r w:rsidRPr="00455E66">
              <w:t>ef</w:t>
            </w:r>
            <w:proofErr w:type="spellEnd"/>
            <w:r w:rsidRPr="00455E66">
              <w:t xml:space="preserve"> muestra todos los procesos en ejecución, mientras que el comando grep </w:t>
            </w:r>
            <w:proofErr w:type="spellStart"/>
            <w:r>
              <w:t>libreoffice</w:t>
            </w:r>
            <w:proofErr w:type="spellEnd"/>
            <w:r w:rsidRPr="00455E66">
              <w:t xml:space="preserve"> busca la palabra </w:t>
            </w:r>
            <w:r>
              <w:t>específica</w:t>
            </w:r>
            <w:r w:rsidRPr="00455E66">
              <w:t xml:space="preserve"> en los procesos. El resultado de estos dos comandos combinados es una lista de procesos que contienen la palabra especificada.</w:t>
            </w:r>
          </w:p>
        </w:tc>
      </w:tr>
    </w:tbl>
    <w:p w14:paraId="326487CB" w14:textId="6520B497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1C4ECA5A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302E0FA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07D91C9" w14:textId="41CF6D09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>Qué comando hay que lanzar en Linux para obtener los servicios en ejecución.</w:t>
            </w:r>
          </w:p>
        </w:tc>
      </w:tr>
      <w:tr w:rsidR="005372C7" w:rsidRPr="007D2B44" w14:paraId="7C57BF6C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5B59BC4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7325631A" w14:textId="65BD8449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00E1C">
              <w:t>service</w:t>
            </w:r>
            <w:proofErr w:type="spellEnd"/>
            <w:r w:rsidRPr="00200E1C">
              <w:t xml:space="preserve"> --</w:t>
            </w:r>
            <w:proofErr w:type="gramStart"/>
            <w:r w:rsidRPr="00200E1C">
              <w:t>status</w:t>
            </w:r>
            <w:proofErr w:type="gramEnd"/>
            <w:r w:rsidRPr="00200E1C">
              <w:t>-</w:t>
            </w:r>
            <w:proofErr w:type="spellStart"/>
            <w:r w:rsidRPr="00200E1C">
              <w:t>all</w:t>
            </w:r>
            <w:proofErr w:type="spellEnd"/>
          </w:p>
        </w:tc>
      </w:tr>
      <w:tr w:rsidR="005372C7" w:rsidRPr="007D2B44" w14:paraId="751F5586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7907D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334EE7CC" w14:textId="37AA88E1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0E1C">
              <w:t xml:space="preserve">El comando </w:t>
            </w:r>
            <w:proofErr w:type="spellStart"/>
            <w:r w:rsidRPr="00200E1C">
              <w:t>service</w:t>
            </w:r>
            <w:proofErr w:type="spellEnd"/>
            <w:r w:rsidRPr="00200E1C">
              <w:t xml:space="preserve"> muestra información sobre los servicios de un sistema. El parámetro --status-</w:t>
            </w:r>
            <w:proofErr w:type="spellStart"/>
            <w:r w:rsidRPr="00200E1C">
              <w:t>all</w:t>
            </w:r>
            <w:proofErr w:type="spellEnd"/>
            <w:r w:rsidRPr="00200E1C">
              <w:t xml:space="preserve"> le dice al sistema que muestre el estado de todos los servicios que se están ejecutando actualmente.</w:t>
            </w:r>
          </w:p>
        </w:tc>
      </w:tr>
    </w:tbl>
    <w:p w14:paraId="32BCE0A5" w14:textId="4E20DC68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3F194106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B59B25D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6B1C7DF6" w14:textId="39AC9B48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>Muestra los 10 primeros procesos que más CPU están consumiendo en Linux.</w:t>
            </w:r>
          </w:p>
        </w:tc>
      </w:tr>
      <w:tr w:rsidR="006C45B7" w:rsidRPr="007D2B44" w14:paraId="4D5AE756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6E06A5B" w14:textId="77777777" w:rsidR="006C45B7" w:rsidRPr="00DC1844" w:rsidRDefault="006C45B7" w:rsidP="006C45B7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A5D0378" w14:textId="291C96C9" w:rsidR="006C45B7" w:rsidRPr="00455E66" w:rsidRDefault="006C45B7" w:rsidP="006C45B7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aux</w:t>
            </w:r>
            <w:proofErr w:type="spellEnd"/>
            <w:r>
              <w:t xml:space="preserve"> –</w:t>
            </w:r>
            <w:proofErr w:type="spellStart"/>
            <w:r>
              <w:t>sort</w:t>
            </w:r>
            <w:proofErr w:type="spellEnd"/>
            <w:r>
              <w:t xml:space="preserve"> -</w:t>
            </w:r>
            <w:proofErr w:type="spellStart"/>
            <w:r>
              <w:t>pcpu</w:t>
            </w:r>
            <w:proofErr w:type="spellEnd"/>
            <w:r>
              <w:t xml:space="preserve"> | head -10</w:t>
            </w:r>
          </w:p>
        </w:tc>
      </w:tr>
      <w:tr w:rsidR="006C45B7" w:rsidRPr="007D2B44" w14:paraId="14E243FC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69B8CB" w14:textId="77777777" w:rsidR="006C45B7" w:rsidRPr="00DC1844" w:rsidRDefault="006C45B7" w:rsidP="006C45B7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79E30275" w14:textId="16097C86" w:rsidR="006C45B7" w:rsidRPr="00455E66" w:rsidRDefault="006C45B7" w:rsidP="006C45B7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D26B01">
              <w:t>ps</w:t>
            </w:r>
            <w:proofErr w:type="spellEnd"/>
            <w:r w:rsidRPr="00D26B01">
              <w:t xml:space="preserve"> (</w:t>
            </w:r>
            <w:proofErr w:type="spellStart"/>
            <w:r w:rsidRPr="00D26B01">
              <w:t>process</w:t>
            </w:r>
            <w:proofErr w:type="spellEnd"/>
            <w:r w:rsidRPr="00D26B01">
              <w:t xml:space="preserve"> </w:t>
            </w:r>
            <w:proofErr w:type="gramStart"/>
            <w:r w:rsidRPr="00D26B01">
              <w:t>status</w:t>
            </w:r>
            <w:proofErr w:type="gramEnd"/>
            <w:r w:rsidRPr="00D26B01">
              <w:t>) muestra la información sobre los procesos que están ejecutándose actualmente. El parámetro -</w:t>
            </w:r>
            <w:proofErr w:type="spellStart"/>
            <w:r w:rsidRPr="00D26B01">
              <w:t>aux</w:t>
            </w:r>
            <w:proofErr w:type="spellEnd"/>
            <w:r w:rsidRPr="00D26B01">
              <w:t xml:space="preserve"> muestra todos los procesos en ejecución</w:t>
            </w:r>
            <w:r>
              <w:t xml:space="preserve">. </w:t>
            </w:r>
            <w:r w:rsidRPr="00D26B01">
              <w:t>El parámetro –</w:t>
            </w:r>
            <w:proofErr w:type="spellStart"/>
            <w:r w:rsidRPr="00D26B01">
              <w:t>sort</w:t>
            </w:r>
            <w:proofErr w:type="spellEnd"/>
            <w:r w:rsidRPr="00D26B01">
              <w:t xml:space="preserve"> -</w:t>
            </w:r>
            <w:proofErr w:type="spellStart"/>
            <w:r w:rsidRPr="00D26B01">
              <w:t>p</w:t>
            </w:r>
            <w:r>
              <w:t>cpu</w:t>
            </w:r>
            <w:proofErr w:type="spellEnd"/>
            <w:r w:rsidRPr="00D26B01">
              <w:t xml:space="preserve"> ordena los procesos según su uso de </w:t>
            </w:r>
            <w:proofErr w:type="spellStart"/>
            <w:r>
              <w:t>cpu</w:t>
            </w:r>
            <w:proofErr w:type="spellEnd"/>
            <w:r w:rsidRPr="00D26B01">
              <w:t>, desde el mayor al menor. El comando head -10 muestra los 10 primeros procesos en la lista ordenada.</w:t>
            </w:r>
          </w:p>
        </w:tc>
      </w:tr>
    </w:tbl>
    <w:p w14:paraId="5DB45CD1" w14:textId="4756C93A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76A113FA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1F64495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FB1E4BD" w14:textId="0A47BD75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 xml:space="preserve">Si ejecutamos el comando </w:t>
            </w:r>
            <w:proofErr w:type="spellStart"/>
            <w:r w:rsidRPr="00455E66">
              <w:rPr>
                <w:b w:val="0"/>
                <w:bCs w:val="0"/>
              </w:rPr>
              <w:t>ps</w:t>
            </w:r>
            <w:proofErr w:type="spellEnd"/>
            <w:r w:rsidRPr="00455E66">
              <w:rPr>
                <w:b w:val="0"/>
                <w:bCs w:val="0"/>
              </w:rPr>
              <w:t xml:space="preserve"> -</w:t>
            </w:r>
            <w:proofErr w:type="spellStart"/>
            <w:r w:rsidRPr="00455E66">
              <w:rPr>
                <w:b w:val="0"/>
                <w:bCs w:val="0"/>
              </w:rPr>
              <w:t>aux</w:t>
            </w:r>
            <w:proofErr w:type="spellEnd"/>
            <w:r w:rsidRPr="00455E66">
              <w:rPr>
                <w:b w:val="0"/>
                <w:bCs w:val="0"/>
              </w:rPr>
              <w:t xml:space="preserve"> y en la columna STAT se indica para un proceso una R que significa</w:t>
            </w:r>
          </w:p>
        </w:tc>
      </w:tr>
      <w:tr w:rsidR="005372C7" w:rsidRPr="007D2B44" w14:paraId="32BD7290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C885E8D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369FFD19" w14:textId="788EC711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00E1C">
              <w:t>ps</w:t>
            </w:r>
            <w:proofErr w:type="spellEnd"/>
            <w:r w:rsidRPr="00200E1C">
              <w:t xml:space="preserve"> -</w:t>
            </w:r>
            <w:proofErr w:type="spellStart"/>
            <w:r w:rsidRPr="00200E1C">
              <w:t>aux</w:t>
            </w:r>
            <w:proofErr w:type="spellEnd"/>
          </w:p>
        </w:tc>
      </w:tr>
      <w:tr w:rsidR="005372C7" w:rsidRPr="007D2B44" w14:paraId="62C8EBA4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E0C6EB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523BFF95" w14:textId="77E23AAC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00E1C">
              <w:t>La R en la columna STAT significa que el proceso está en ejecución y está esperando una señal.</w:t>
            </w:r>
          </w:p>
        </w:tc>
      </w:tr>
    </w:tbl>
    <w:p w14:paraId="67729620" w14:textId="33AD8626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3003FCA" w14:textId="5B9BF602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9398B76" w14:textId="7FA7F472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959BDA9" w14:textId="32CDED2A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11025E6" w14:textId="77777777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7980954A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19E298A2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25063088" w14:textId="7F63174F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455E66">
              <w:rPr>
                <w:b w:val="0"/>
                <w:bCs w:val="0"/>
              </w:rPr>
              <w:t>Comando a ejecutar</w:t>
            </w:r>
            <w:proofErr w:type="gramEnd"/>
            <w:r w:rsidRPr="00455E66">
              <w:rPr>
                <w:b w:val="0"/>
                <w:bCs w:val="0"/>
              </w:rPr>
              <w:t xml:space="preserve"> para saber la memoria libre del sistema en </w:t>
            </w:r>
            <w:proofErr w:type="spellStart"/>
            <w:r w:rsidRPr="00455E66">
              <w:rPr>
                <w:b w:val="0"/>
                <w:bCs w:val="0"/>
              </w:rPr>
              <w:t>mebi</w:t>
            </w:r>
            <w:proofErr w:type="spellEnd"/>
            <w:r w:rsidRPr="00455E66">
              <w:rPr>
                <w:b w:val="0"/>
                <w:bCs w:val="0"/>
              </w:rPr>
              <w:t>-bytes.</w:t>
            </w:r>
          </w:p>
        </w:tc>
      </w:tr>
      <w:tr w:rsidR="005372C7" w:rsidRPr="007D2B44" w14:paraId="0E11E04B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4EC2773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2B25274" w14:textId="04FADB5A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0E1C">
              <w:t>free -m</w:t>
            </w:r>
          </w:p>
        </w:tc>
      </w:tr>
      <w:tr w:rsidR="005372C7" w:rsidRPr="007D2B44" w14:paraId="6B9553CE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D660E8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615095F2" w14:textId="1A76FA7B" w:rsidR="005372C7" w:rsidRPr="00DC1844" w:rsidRDefault="006C45B7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normaltextrun"/>
                <w:rFonts w:asciiTheme="minorHAnsi" w:hAnsiTheme="minorHAnsi" w:cstheme="minorHAnsi"/>
                <w:color w:val="7F7F7F" w:themeColor="text1" w:themeTint="80"/>
              </w:rPr>
            </w:pPr>
            <w:r>
              <w:t>free m</w:t>
            </w:r>
            <w:r w:rsidRPr="006C45B7">
              <w:t xml:space="preserve">uestra información sobre la memoria física disponible, la memoria en uso y la memoria total. El parámetro "-m" indica que los informes deben mostrarse en </w:t>
            </w:r>
            <w:proofErr w:type="spellStart"/>
            <w:r w:rsidRPr="006C45B7">
              <w:t>mebi</w:t>
            </w:r>
            <w:proofErr w:type="spellEnd"/>
            <w:r w:rsidRPr="006C45B7">
              <w:t>-bytes</w:t>
            </w:r>
            <w:r>
              <w:t>.</w:t>
            </w:r>
          </w:p>
        </w:tc>
      </w:tr>
    </w:tbl>
    <w:p w14:paraId="42BAF8AB" w14:textId="5ABCFF71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34568AAB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6CF82637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06DF01D9" w14:textId="1582DED7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>Comando para saber el fichero de swap y su tamaño.</w:t>
            </w:r>
          </w:p>
        </w:tc>
      </w:tr>
      <w:tr w:rsidR="005372C7" w:rsidRPr="007D2B44" w14:paraId="704C616C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7129BBB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1FED5E6E" w14:textId="50EDDADD" w:rsidR="005372C7" w:rsidRPr="00455E66" w:rsidRDefault="00200E1C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00E1C">
              <w:t>swapon</w:t>
            </w:r>
            <w:proofErr w:type="spellEnd"/>
            <w:r w:rsidRPr="00200E1C">
              <w:t xml:space="preserve"> -s</w:t>
            </w:r>
          </w:p>
        </w:tc>
      </w:tr>
      <w:tr w:rsidR="005372C7" w:rsidRPr="007D2B44" w14:paraId="657246F8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266AB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37698078" w14:textId="162E6164" w:rsidR="005372C7" w:rsidRPr="00455E66" w:rsidRDefault="00365AB3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  <w:r w:rsidRPr="00365AB3">
              <w:t>uestra la ubicación del fichero de swap, el tamaño del fichero de swap y el tamaño de la memoria asignada.</w:t>
            </w:r>
          </w:p>
        </w:tc>
      </w:tr>
    </w:tbl>
    <w:p w14:paraId="1FA08AC3" w14:textId="6C198DF4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tbl>
      <w:tblPr>
        <w:tblStyle w:val="Tablaconcuadrcula5oscura-nfasis1"/>
        <w:tblW w:w="9510" w:type="dxa"/>
        <w:tblLook w:val="04A0" w:firstRow="1" w:lastRow="0" w:firstColumn="1" w:lastColumn="0" w:noHBand="0" w:noVBand="1"/>
      </w:tblPr>
      <w:tblGrid>
        <w:gridCol w:w="1696"/>
        <w:gridCol w:w="7814"/>
      </w:tblGrid>
      <w:tr w:rsidR="005372C7" w:rsidRPr="007D2B44" w14:paraId="6A4C1FD2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461C27A2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Cuestió</w:t>
            </w:r>
            <w:r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n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4129591A" w14:textId="3555C2F5" w:rsidR="005372C7" w:rsidRPr="00455E66" w:rsidRDefault="00455E66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55E66">
              <w:rPr>
                <w:b w:val="0"/>
                <w:bCs w:val="0"/>
              </w:rPr>
              <w:t xml:space="preserve">Obtener la estructura en forma de árbol de los procesos en ejecución del sistema, del usuario </w:t>
            </w:r>
            <w:proofErr w:type="spellStart"/>
            <w:r w:rsidRPr="00455E66">
              <w:rPr>
                <w:b w:val="0"/>
                <w:bCs w:val="0"/>
              </w:rPr>
              <w:t>root</w:t>
            </w:r>
            <w:proofErr w:type="spellEnd"/>
            <w:r w:rsidRPr="00455E66">
              <w:rPr>
                <w:b w:val="0"/>
                <w:bCs w:val="0"/>
              </w:rPr>
              <w:t xml:space="preserve"> y paginados.</w:t>
            </w:r>
          </w:p>
        </w:tc>
      </w:tr>
      <w:tr w:rsidR="005372C7" w:rsidRPr="007D2B44" w14:paraId="7995E840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056DB247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Respuesta (comando)</w:t>
            </w:r>
          </w:p>
        </w:tc>
        <w:tc>
          <w:tcPr>
            <w:tcW w:w="7814" w:type="dxa"/>
            <w:shd w:val="clear" w:color="auto" w:fill="F2F2F2" w:themeFill="background1" w:themeFillShade="F2"/>
            <w:hideMark/>
          </w:tcPr>
          <w:p w14:paraId="5C5D125A" w14:textId="11AC4DC0" w:rsidR="005372C7" w:rsidRPr="00455E66" w:rsidRDefault="00365AB3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pstree</w:t>
            </w:r>
            <w:proofErr w:type="spellEnd"/>
            <w:r>
              <w:t xml:space="preserve"> -u r</w:t>
            </w:r>
            <w:r w:rsidR="00200E1C" w:rsidRPr="00200E1C">
              <w:t xml:space="preserve">-u </w:t>
            </w:r>
            <w:proofErr w:type="spellStart"/>
            <w:r w:rsidR="00200E1C" w:rsidRPr="00200E1C">
              <w:t>root</w:t>
            </w:r>
            <w:proofErr w:type="spellEnd"/>
            <w:r w:rsidR="00200E1C" w:rsidRPr="00200E1C">
              <w:t xml:space="preserve"> | </w:t>
            </w:r>
            <w:proofErr w:type="spellStart"/>
            <w:r w:rsidR="00200E1C" w:rsidRPr="00200E1C">
              <w:t>less</w:t>
            </w:r>
            <w:proofErr w:type="spellEnd"/>
          </w:p>
        </w:tc>
      </w:tr>
      <w:tr w:rsidR="005372C7" w:rsidRPr="007D2B44" w14:paraId="1E27CB09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BCC20" w14:textId="77777777" w:rsidR="005372C7" w:rsidRPr="00DC1844" w:rsidRDefault="005372C7" w:rsidP="00010C8D">
            <w:pPr>
              <w:pStyle w:val="paragraph"/>
              <w:spacing w:before="0" w:beforeAutospacing="0" w:after="240" w:afterAutospacing="0" w:line="276" w:lineRule="auto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</w:pPr>
            <w:r w:rsidRPr="00DC1844">
              <w:rPr>
                <w:rStyle w:val="normaltextrun"/>
                <w:rFonts w:asciiTheme="minorHAnsi" w:hAnsiTheme="minorHAnsi" w:cstheme="minorHAnsi"/>
                <w:color w:val="FFFFFF" w:themeColor="background1"/>
              </w:rPr>
              <w:t>Explicación respuesta</w:t>
            </w:r>
          </w:p>
        </w:tc>
        <w:tc>
          <w:tcPr>
            <w:tcW w:w="7814" w:type="dxa"/>
          </w:tcPr>
          <w:p w14:paraId="04D29842" w14:textId="03F60A4E" w:rsidR="005372C7" w:rsidRPr="00455E66" w:rsidRDefault="00365AB3" w:rsidP="00010C8D">
            <w:pPr>
              <w:pStyle w:val="paragraph"/>
              <w:spacing w:before="0" w:beforeAutospacing="0" w:after="240" w:afterAutospacing="0" w:line="276" w:lineRule="auto"/>
              <w:jc w:val="both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pstree</w:t>
            </w:r>
            <w:proofErr w:type="spellEnd"/>
            <w:r>
              <w:t xml:space="preserve"> -u </w:t>
            </w:r>
            <w:proofErr w:type="spellStart"/>
            <w:r>
              <w:t>root</w:t>
            </w:r>
            <w:proofErr w:type="spellEnd"/>
            <w:r>
              <w:t xml:space="preserve"> </w:t>
            </w:r>
            <w:r w:rsidRPr="00365AB3">
              <w:t xml:space="preserve">mostrará un diagrama de los procesos que están corriendo como el usuario </w:t>
            </w:r>
            <w:proofErr w:type="spellStart"/>
            <w:r w:rsidRPr="00365AB3">
              <w:t>root</w:t>
            </w:r>
            <w:proofErr w:type="spellEnd"/>
            <w:r w:rsidRPr="00365AB3">
              <w:t>,</w:t>
            </w:r>
            <w:r>
              <w:t xml:space="preserve"> y les </w:t>
            </w:r>
            <w:proofErr w:type="spellStart"/>
            <w:r>
              <w:t>pagina</w:t>
            </w:r>
            <w:proofErr w:type="spellEnd"/>
            <w:r>
              <w:t xml:space="preserve"> el resultado.</w:t>
            </w:r>
          </w:p>
        </w:tc>
      </w:tr>
    </w:tbl>
    <w:p w14:paraId="2B67BF21" w14:textId="77777777" w:rsidR="005372C7" w:rsidRDefault="005372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49039F2" w14:textId="1967532F" w:rsidR="000C23E3" w:rsidRDefault="000C23E3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BEEFDC1" w14:textId="59360515" w:rsidR="00D04174" w:rsidRDefault="00D0417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86DCEF9" w14:textId="77A9DFD9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AFD8D47" w14:textId="7C21C9F6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74DD528" w14:textId="3FF743DC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BF33115" w14:textId="0BAEA429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5DC6ED8" w14:textId="349525EB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8DC6CDB" w14:textId="1B48E826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6FEC46F" w14:textId="06C2ACD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56E929E" w14:textId="2DFBACAA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B1BB393" w14:textId="60C4E29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C36CDE4" w14:textId="5D85A5C1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B34B5C0" w14:textId="602D8261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CEFB85A" w14:textId="23802ADD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6F935C8" w14:textId="2190F6CD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158D257" w14:textId="578A3277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BBED76B" w14:textId="135B1C0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9502C6A" w14:textId="03C4A47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9E74247" w14:textId="77777777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BEA7C44" w14:textId="4DAE10D9" w:rsidR="00D04174" w:rsidRDefault="00D0417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A1974E7" w14:textId="21DA3593" w:rsidR="00D04174" w:rsidRDefault="00D04174" w:rsidP="00033D80">
      <w:pPr>
        <w:spacing w:after="0" w:line="240" w:lineRule="auto"/>
        <w:textAlignment w:val="baseline"/>
        <w:rPr>
          <w:rFonts w:eastAsiaTheme="majorEastAsia" w:cstheme="majorBidi"/>
          <w:b/>
          <w:caps/>
          <w:color w:val="0065EF"/>
          <w:sz w:val="28"/>
          <w:szCs w:val="32"/>
        </w:rPr>
      </w:pPr>
      <w:r w:rsidRPr="00D04174">
        <w:rPr>
          <w:rFonts w:eastAsiaTheme="majorEastAsia" w:cstheme="majorBidi"/>
          <w:b/>
          <w:caps/>
          <w:color w:val="0065EF"/>
          <w:sz w:val="28"/>
          <w:szCs w:val="32"/>
        </w:rPr>
        <w:t>EJERCICIOS DE PLANIFICACIÓN DE PROCESOS</w:t>
      </w:r>
    </w:p>
    <w:p w14:paraId="4B460D7C" w14:textId="0849C9C2" w:rsidR="00D04174" w:rsidRDefault="00D04174" w:rsidP="00033D80">
      <w:pPr>
        <w:spacing w:after="0" w:line="240" w:lineRule="auto"/>
        <w:textAlignment w:val="baseline"/>
        <w:rPr>
          <w:rFonts w:eastAsiaTheme="majorEastAsia" w:cstheme="majorBidi"/>
          <w:b/>
          <w:caps/>
          <w:color w:val="0065EF"/>
          <w:sz w:val="28"/>
          <w:szCs w:val="32"/>
        </w:rPr>
      </w:pPr>
    </w:p>
    <w:p w14:paraId="273EA1D7" w14:textId="11CDDC44" w:rsidR="00D04174" w:rsidRDefault="00D04174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187C671" w14:textId="69BF9CB9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 w:rsidRPr="006A0151"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  <w:t>A.</w:t>
      </w:r>
      <w:r w:rsidRPr="006A0151">
        <w:t xml:space="preserve"> </w:t>
      </w:r>
      <w:r>
        <w:t>Dado el siguiente gráfico, que muestra planificación de procesos/aplicaciones basado en algoritmo SJF (</w:t>
      </w:r>
      <w:proofErr w:type="spellStart"/>
      <w:r>
        <w:t>Shortest</w:t>
      </w:r>
      <w:proofErr w:type="spellEnd"/>
      <w:r>
        <w:t xml:space="preserve"> Job </w:t>
      </w:r>
      <w:proofErr w:type="spellStart"/>
      <w:r>
        <w:t>First</w:t>
      </w:r>
      <w:proofErr w:type="spellEnd"/>
      <w:r>
        <w:t>):</w:t>
      </w:r>
    </w:p>
    <w:p w14:paraId="041847B8" w14:textId="76EC450A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>
        <w:rPr>
          <w:noProof/>
        </w:rPr>
        <w:drawing>
          <wp:inline distT="0" distB="0" distL="0" distR="0" wp14:anchorId="73D25B69" wp14:editId="5CCDAB6B">
            <wp:extent cx="6120130" cy="3850005"/>
            <wp:effectExtent l="0" t="0" r="0" b="0"/>
            <wp:docPr id="8" name="Imagen 8" descr="Gráfico, Gráfico de líneas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, Gráfico de cajas y bigote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407C" w14:textId="77777777" w:rsidR="006A0151" w:rsidRDefault="006A0151" w:rsidP="00033D80">
      <w:pPr>
        <w:spacing w:after="0" w:line="240" w:lineRule="auto"/>
        <w:textAlignment w:val="baseline"/>
      </w:pPr>
    </w:p>
    <w:p w14:paraId="612176AF" w14:textId="10B4CE91" w:rsidR="006A0151" w:rsidRDefault="006A0151" w:rsidP="00033D80">
      <w:pPr>
        <w:spacing w:after="0" w:line="240" w:lineRule="auto"/>
        <w:textAlignment w:val="baseline"/>
      </w:pPr>
      <w:r>
        <w:t>Rellena la siguiente tabla:</w:t>
      </w:r>
    </w:p>
    <w:p w14:paraId="43D6E1EB" w14:textId="25A5DF25" w:rsidR="006A0151" w:rsidRDefault="006A0151" w:rsidP="00033D80">
      <w:pPr>
        <w:spacing w:after="0" w:line="240" w:lineRule="auto"/>
        <w:textAlignment w:val="baseline"/>
      </w:pPr>
    </w:p>
    <w:p w14:paraId="676E620F" w14:textId="77777777" w:rsidR="006A0151" w:rsidRP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tbl>
      <w:tblPr>
        <w:tblStyle w:val="Tablaconcuadrcula5oscura-nfasis1"/>
        <w:tblW w:w="6946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3"/>
        <w:gridCol w:w="2415"/>
      </w:tblGrid>
      <w:tr w:rsidR="000C23E3" w:rsidRPr="00221F08" w14:paraId="6580E33F" w14:textId="77777777" w:rsidTr="00DC3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298E4F29" w14:textId="77777777" w:rsidR="000C23E3" w:rsidRPr="001F43C9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Procesos a Ejecutar</w:t>
            </w:r>
            <w:proofErr w:type="gramEnd"/>
          </w:p>
        </w:tc>
        <w:tc>
          <w:tcPr>
            <w:tcW w:w="2263" w:type="dxa"/>
            <w:hideMark/>
          </w:tcPr>
          <w:p w14:paraId="537F951C" w14:textId="45E968F7" w:rsidR="000C23E3" w:rsidRPr="001F43C9" w:rsidRDefault="00592FC2" w:rsidP="00722F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Ráfaga de CPU</w:t>
            </w:r>
          </w:p>
        </w:tc>
        <w:tc>
          <w:tcPr>
            <w:tcW w:w="2415" w:type="dxa"/>
            <w:hideMark/>
          </w:tcPr>
          <w:p w14:paraId="60883C5F" w14:textId="76EA9E83" w:rsidR="000C23E3" w:rsidRPr="001F43C9" w:rsidRDefault="000C23E3" w:rsidP="00722F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 xml:space="preserve">Tiempo de </w:t>
            </w:r>
            <w:r w:rsidR="00592FC2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llegada</w:t>
            </w:r>
          </w:p>
        </w:tc>
      </w:tr>
      <w:tr w:rsidR="000C23E3" w:rsidRPr="00221F08" w14:paraId="7D5F09C1" w14:textId="77777777" w:rsidTr="00DC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EDEDED" w:themeFill="accent3" w:themeFillTint="33"/>
            <w:hideMark/>
          </w:tcPr>
          <w:p w14:paraId="1C9AE6D1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 w:rsidRPr="0033277C"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Word</w:t>
            </w:r>
          </w:p>
          <w:p w14:paraId="7D95AE39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  <w:hideMark/>
          </w:tcPr>
          <w:p w14:paraId="7249B9CA" w14:textId="1EB8A68B" w:rsidR="000C23E3" w:rsidRDefault="00592FC2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8</w:t>
            </w:r>
          </w:p>
          <w:p w14:paraId="1169689B" w14:textId="77777777" w:rsidR="000C23E3" w:rsidRPr="00221F08" w:rsidRDefault="000C23E3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415" w:type="dxa"/>
            <w:hideMark/>
          </w:tcPr>
          <w:p w14:paraId="13DEBD48" w14:textId="4565E174" w:rsidR="000C23E3" w:rsidRDefault="00592FC2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0</w:t>
            </w:r>
          </w:p>
          <w:p w14:paraId="631024C2" w14:textId="77777777" w:rsidR="000C23E3" w:rsidRPr="00221F08" w:rsidRDefault="000C23E3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</w:tr>
      <w:tr w:rsidR="000C23E3" w:rsidRPr="00221F08" w14:paraId="1CEDB5B5" w14:textId="77777777" w:rsidTr="00DC3D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420624CE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 w:rsidRPr="0033277C"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Excel</w:t>
            </w:r>
          </w:p>
          <w:p w14:paraId="00BEB7B3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</w:tcPr>
          <w:p w14:paraId="2F99FEBB" w14:textId="74C1681F" w:rsidR="000C23E3" w:rsidRDefault="00592FC2" w:rsidP="006A0151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2415" w:type="dxa"/>
          </w:tcPr>
          <w:p w14:paraId="41CE2852" w14:textId="07970981" w:rsidR="000C23E3" w:rsidRPr="00DC3DB7" w:rsidRDefault="00592FC2" w:rsidP="006A0151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2</w:t>
            </w:r>
          </w:p>
        </w:tc>
      </w:tr>
      <w:tr w:rsidR="000C23E3" w:rsidRPr="00221F08" w14:paraId="6F22D5BC" w14:textId="77777777" w:rsidTr="00DC3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EDEDED" w:themeFill="accent3" w:themeFillTint="33"/>
            <w:hideMark/>
          </w:tcPr>
          <w:p w14:paraId="6660AFBA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 w:rsidRPr="0033277C"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Paint</w:t>
            </w:r>
          </w:p>
          <w:p w14:paraId="26425DA5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  <w:p w14:paraId="5B0F4C12" w14:textId="77777777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  <w:hideMark/>
          </w:tcPr>
          <w:p w14:paraId="3E45D04A" w14:textId="1A3B5BEA" w:rsidR="000C23E3" w:rsidRDefault="00592FC2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4</w:t>
            </w:r>
          </w:p>
          <w:p w14:paraId="17546E71" w14:textId="77777777" w:rsidR="000C23E3" w:rsidRPr="00221F08" w:rsidRDefault="000C23E3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415" w:type="dxa"/>
            <w:hideMark/>
          </w:tcPr>
          <w:p w14:paraId="1D1DAA70" w14:textId="4077F345" w:rsidR="000C23E3" w:rsidRPr="00DC3DB7" w:rsidRDefault="00592FC2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10</w:t>
            </w:r>
          </w:p>
          <w:p w14:paraId="162045CF" w14:textId="77777777" w:rsidR="000C23E3" w:rsidRPr="00221F08" w:rsidRDefault="000C23E3" w:rsidP="00DC3DB7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</w:tr>
      <w:tr w:rsidR="000C23E3" w:rsidRPr="00221F08" w14:paraId="386D6C63" w14:textId="77777777" w:rsidTr="00DC3D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266E8EB3" w14:textId="370444F5" w:rsidR="000C23E3" w:rsidRPr="0033277C" w:rsidRDefault="000C23E3" w:rsidP="00722FD7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 w:rsidRPr="0033277C"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Calc</w:t>
            </w:r>
          </w:p>
        </w:tc>
        <w:tc>
          <w:tcPr>
            <w:tcW w:w="2263" w:type="dxa"/>
          </w:tcPr>
          <w:p w14:paraId="7A65372D" w14:textId="07DE0B95" w:rsidR="000C23E3" w:rsidRDefault="00DC3DB7" w:rsidP="00DC3DB7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415" w:type="dxa"/>
          </w:tcPr>
          <w:p w14:paraId="1802A47F" w14:textId="5BBB8330" w:rsidR="000C23E3" w:rsidRDefault="00592FC2" w:rsidP="00DC3DB7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6</w:t>
            </w:r>
          </w:p>
        </w:tc>
      </w:tr>
    </w:tbl>
    <w:p w14:paraId="578522A1" w14:textId="39D63376" w:rsidR="000C23E3" w:rsidRDefault="000C23E3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69810224" w14:textId="153C1BD6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E04A4C7" w14:textId="53323D6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496BAEAE" w14:textId="43191D81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358DC4F7" w14:textId="2D99B21F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7C53195D" w14:textId="1B00F747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0F1B2740" w14:textId="77777777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54B4E3D9" w14:textId="3A95E602" w:rsidR="006A0151" w:rsidRDefault="006A0151" w:rsidP="00033D8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</w:p>
    <w:p w14:paraId="2A851080" w14:textId="77777777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23A59CF7" w14:textId="3E1E468B" w:rsidR="006A0151" w:rsidRDefault="006A0151" w:rsidP="00033D80">
      <w:pPr>
        <w:spacing w:after="0" w:line="240" w:lineRule="auto"/>
        <w:textAlignment w:val="baseline"/>
      </w:pPr>
      <w:r w:rsidRPr="006A0151"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  <w:t>B.</w:t>
      </w:r>
      <w:r w:rsidRPr="006A0151">
        <w:t xml:space="preserve"> </w:t>
      </w:r>
      <w:r>
        <w:t>Dados los siguientes procesos con Q=3, utilizando el algoritmo RR, calcular el Tiempo Medio de espera y el Tiempo Medio de retorno.</w:t>
      </w:r>
    </w:p>
    <w:p w14:paraId="126C2C70" w14:textId="6DF0D4D9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6D4FA863" w14:textId="4FC5C71F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>
        <w:rPr>
          <w:noProof/>
        </w:rPr>
        <w:t xml:space="preserve"> </w:t>
      </w:r>
    </w:p>
    <w:p w14:paraId="052BB741" w14:textId="7174C2D4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1B0820" wp14:editId="0C0B4732">
            <wp:simplePos x="0" y="0"/>
            <wp:positionH relativeFrom="margin">
              <wp:posOffset>718820</wp:posOffset>
            </wp:positionH>
            <wp:positionV relativeFrom="paragraph">
              <wp:posOffset>6764</wp:posOffset>
            </wp:positionV>
            <wp:extent cx="4317365" cy="2256155"/>
            <wp:effectExtent l="0" t="0" r="6985" b="0"/>
            <wp:wrapSquare wrapText="bothSides"/>
            <wp:docPr id="10" name="Imagen 10" descr="Tabla, 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, Calendari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A416D" w14:textId="62158301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5D8BF26C" w14:textId="5CDFFE89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1834BDCA" w14:textId="3A61B710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51B8C1FE" w14:textId="251C8381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1E39EE48" w14:textId="2F770CBC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05305434" w14:textId="2A1B0271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693981B0" w14:textId="594828D3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215407A4" w14:textId="2FB5E6CF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706470EF" w14:textId="584D6394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2BF20E31" w14:textId="676A393D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15A8ECD5" w14:textId="0C9276CF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69E492A5" w14:textId="00DABB7A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6256D810" w14:textId="415884E8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7BEF7C8A" w14:textId="77777777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30DC25D8" w14:textId="754966BD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3EF5A352" w14:textId="1F1EAD1B" w:rsidR="0072344A" w:rsidRDefault="008301C7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>
        <w:br/>
      </w:r>
      <w:r w:rsidRPr="008301C7">
        <w:t>Aplicando una Política FIFO al algoritmo RR con Q=3 me sale la siguiente tabla.</w:t>
      </w:r>
    </w:p>
    <w:p w14:paraId="2C768BD1" w14:textId="77777777" w:rsidR="0072344A" w:rsidRPr="006A0151" w:rsidRDefault="0072344A" w:rsidP="0072344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tbl>
      <w:tblPr>
        <w:tblStyle w:val="Tablaconcuadrcula5oscura-nfasis1"/>
        <w:tblW w:w="6946" w:type="dxa"/>
        <w:jc w:val="center"/>
        <w:tblLayout w:type="fixed"/>
        <w:tblLook w:val="04A0" w:firstRow="1" w:lastRow="0" w:firstColumn="1" w:lastColumn="0" w:noHBand="0" w:noVBand="1"/>
      </w:tblPr>
      <w:tblGrid>
        <w:gridCol w:w="2268"/>
        <w:gridCol w:w="2263"/>
        <w:gridCol w:w="2415"/>
      </w:tblGrid>
      <w:tr w:rsidR="0072344A" w:rsidRPr="00221F08" w14:paraId="6120C74F" w14:textId="77777777" w:rsidTr="0001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ADEACF0" w14:textId="77777777" w:rsidR="0072344A" w:rsidRPr="001F43C9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Procesos a Ejecutar</w:t>
            </w:r>
            <w:proofErr w:type="gramEnd"/>
          </w:p>
        </w:tc>
        <w:tc>
          <w:tcPr>
            <w:tcW w:w="2263" w:type="dxa"/>
            <w:hideMark/>
          </w:tcPr>
          <w:p w14:paraId="2B9D4F20" w14:textId="77777777" w:rsidR="0072344A" w:rsidRPr="001F43C9" w:rsidRDefault="0072344A" w:rsidP="00010C8D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r w:rsidRPr="006A0151"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 xml:space="preserve">Tiempo de </w:t>
            </w:r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espera</w:t>
            </w:r>
          </w:p>
        </w:tc>
        <w:tc>
          <w:tcPr>
            <w:tcW w:w="2415" w:type="dxa"/>
            <w:hideMark/>
          </w:tcPr>
          <w:p w14:paraId="4CF15398" w14:textId="77777777" w:rsidR="0072344A" w:rsidRPr="001F43C9" w:rsidRDefault="0072344A" w:rsidP="00010C8D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 w:themeColor="background1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FFFFFF" w:themeColor="background1"/>
                <w:sz w:val="24"/>
                <w:szCs w:val="24"/>
                <w:lang w:eastAsia="es-ES"/>
              </w:rPr>
              <w:t>Tiempo de respuesta</w:t>
            </w:r>
          </w:p>
        </w:tc>
      </w:tr>
      <w:tr w:rsidR="0072344A" w:rsidRPr="00221F08" w14:paraId="6F407667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EDEDED" w:themeFill="accent3" w:themeFillTint="33"/>
            <w:hideMark/>
          </w:tcPr>
          <w:p w14:paraId="418AFA6A" w14:textId="242CA11B" w:rsidR="0072344A" w:rsidRPr="0033277C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P1</w:t>
            </w:r>
          </w:p>
          <w:p w14:paraId="0BB590C0" w14:textId="77777777" w:rsidR="0072344A" w:rsidRPr="0033277C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  <w:hideMark/>
          </w:tcPr>
          <w:p w14:paraId="4F7EB9DD" w14:textId="21626CEA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9</w:t>
            </w:r>
          </w:p>
          <w:p w14:paraId="4BAD4241" w14:textId="77777777" w:rsidR="0072344A" w:rsidRPr="00221F08" w:rsidRDefault="0072344A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415" w:type="dxa"/>
            <w:hideMark/>
          </w:tcPr>
          <w:p w14:paraId="50D391D4" w14:textId="38B86D0C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14</w:t>
            </w:r>
          </w:p>
          <w:p w14:paraId="5F8E402A" w14:textId="77777777" w:rsidR="0072344A" w:rsidRPr="00221F08" w:rsidRDefault="0072344A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</w:tr>
      <w:tr w:rsidR="0072344A" w:rsidRPr="00221F08" w14:paraId="0DC898BE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170B43E2" w14:textId="100322E0" w:rsidR="0072344A" w:rsidRPr="0033277C" w:rsidRDefault="008301C7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P2</w:t>
            </w:r>
          </w:p>
          <w:p w14:paraId="2637EF53" w14:textId="77777777" w:rsidR="0072344A" w:rsidRPr="0033277C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</w:tcPr>
          <w:p w14:paraId="4AE4FBCC" w14:textId="42815864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2415" w:type="dxa"/>
          </w:tcPr>
          <w:p w14:paraId="4D9CA73C" w14:textId="63B34548" w:rsidR="0072344A" w:rsidRPr="00DC3DB7" w:rsidRDefault="008301C7" w:rsidP="00010C8D">
            <w:pPr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8</w:t>
            </w:r>
          </w:p>
        </w:tc>
      </w:tr>
      <w:tr w:rsidR="0072344A" w:rsidRPr="00221F08" w14:paraId="0216434D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EDEDED" w:themeFill="accent3" w:themeFillTint="33"/>
            <w:hideMark/>
          </w:tcPr>
          <w:p w14:paraId="639872BC" w14:textId="34E32BD0" w:rsidR="0072344A" w:rsidRPr="0033277C" w:rsidRDefault="008301C7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P3</w:t>
            </w:r>
          </w:p>
          <w:p w14:paraId="6A767B99" w14:textId="77777777" w:rsidR="0072344A" w:rsidRPr="0033277C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  <w:p w14:paraId="5E708C99" w14:textId="77777777" w:rsidR="0072344A" w:rsidRPr="0033277C" w:rsidRDefault="0072344A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263" w:type="dxa"/>
            <w:hideMark/>
          </w:tcPr>
          <w:p w14:paraId="1ECEB8A1" w14:textId="23077E37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13</w:t>
            </w:r>
          </w:p>
          <w:p w14:paraId="7B8DB34E" w14:textId="77777777" w:rsidR="0072344A" w:rsidRPr="00221F08" w:rsidRDefault="0072344A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  <w:tc>
          <w:tcPr>
            <w:tcW w:w="2415" w:type="dxa"/>
            <w:hideMark/>
          </w:tcPr>
          <w:p w14:paraId="0624A7BB" w14:textId="69D92200" w:rsidR="0072344A" w:rsidRPr="00DC3DB7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20</w:t>
            </w:r>
          </w:p>
          <w:p w14:paraId="47437618" w14:textId="77777777" w:rsidR="0072344A" w:rsidRPr="00221F08" w:rsidRDefault="0072344A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</w:tr>
      <w:tr w:rsidR="0072344A" w:rsidRPr="00221F08" w14:paraId="7E932C6D" w14:textId="77777777" w:rsidTr="0001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2B208683" w14:textId="2735B67C" w:rsidR="0072344A" w:rsidRPr="0033277C" w:rsidRDefault="008301C7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P4</w:t>
            </w:r>
          </w:p>
        </w:tc>
        <w:tc>
          <w:tcPr>
            <w:tcW w:w="2263" w:type="dxa"/>
          </w:tcPr>
          <w:p w14:paraId="19D52982" w14:textId="47073E1E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2415" w:type="dxa"/>
          </w:tcPr>
          <w:p w14:paraId="51F04757" w14:textId="60968334" w:rsidR="0072344A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5</w:t>
            </w:r>
          </w:p>
          <w:p w14:paraId="21A62982" w14:textId="09EDA4C8" w:rsidR="008301C7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</w:p>
        </w:tc>
      </w:tr>
      <w:tr w:rsidR="008301C7" w:rsidRPr="00221F08" w14:paraId="6B28B591" w14:textId="77777777" w:rsidTr="0001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14:paraId="2279557C" w14:textId="579AF41B" w:rsidR="008301C7" w:rsidRDefault="008301C7" w:rsidP="00010C8D">
            <w:pPr>
              <w:jc w:val="center"/>
              <w:textAlignment w:val="baseline"/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color w:val="7F7F7F" w:themeColor="text1" w:themeTint="80"/>
                <w:sz w:val="24"/>
                <w:szCs w:val="24"/>
                <w:lang w:eastAsia="es-ES"/>
              </w:rPr>
              <w:t>P5</w:t>
            </w:r>
          </w:p>
        </w:tc>
        <w:tc>
          <w:tcPr>
            <w:tcW w:w="2263" w:type="dxa"/>
          </w:tcPr>
          <w:p w14:paraId="23D14759" w14:textId="2E6A8797" w:rsidR="008301C7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2415" w:type="dxa"/>
          </w:tcPr>
          <w:p w14:paraId="2EAAD7E2" w14:textId="06E6C3D9" w:rsidR="008301C7" w:rsidRDefault="008301C7" w:rsidP="00010C8D">
            <w:pPr>
              <w:tabs>
                <w:tab w:val="left" w:pos="1252"/>
              </w:tabs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color w:val="7F7F7F" w:themeColor="text1" w:themeTint="80"/>
                <w:sz w:val="24"/>
                <w:szCs w:val="24"/>
                <w:lang w:eastAsia="es-ES"/>
              </w:rPr>
              <w:t>20</w:t>
            </w:r>
          </w:p>
        </w:tc>
      </w:tr>
    </w:tbl>
    <w:p w14:paraId="107C48E4" w14:textId="7BE6E7A7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6451DAF1" w14:textId="236DC06C" w:rsidR="008301C7" w:rsidRPr="008301C7" w:rsidRDefault="008301C7" w:rsidP="00033D80">
      <w:pPr>
        <w:spacing w:after="0" w:line="240" w:lineRule="auto"/>
        <w:textAlignment w:val="baseline"/>
      </w:pPr>
      <w:r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  <w:br/>
      </w:r>
      <w:r w:rsidRPr="008301C7">
        <w:t xml:space="preserve">Para calcular los tiempos medios de espera y respuesta se realiza de la siguiente forma: </w:t>
      </w:r>
    </w:p>
    <w:p w14:paraId="7962567C" w14:textId="77777777" w:rsidR="005F0419" w:rsidRDefault="005F0419" w:rsidP="00033D80">
      <w:pPr>
        <w:spacing w:after="0" w:line="240" w:lineRule="auto"/>
        <w:textAlignment w:val="baseline"/>
      </w:pPr>
    </w:p>
    <w:p w14:paraId="1D5A542B" w14:textId="3794CDAB" w:rsidR="008301C7" w:rsidRPr="008301C7" w:rsidRDefault="008301C7" w:rsidP="00033D80">
      <w:pPr>
        <w:spacing w:after="0" w:line="240" w:lineRule="auto"/>
        <w:textAlignment w:val="baseline"/>
      </w:pPr>
      <w:r w:rsidRPr="008301C7">
        <w:t>Tiempo medio de espera = (9+6+13+4+12)</w:t>
      </w:r>
      <w:r w:rsidR="005F0419">
        <w:t xml:space="preserve"> </w:t>
      </w:r>
      <w:r w:rsidRPr="008301C7">
        <w:t>/</w:t>
      </w:r>
      <w:r w:rsidR="005F0419">
        <w:t xml:space="preserve"> </w:t>
      </w:r>
      <w:r w:rsidRPr="008301C7">
        <w:t>5 = 8,8 ciclos.</w:t>
      </w:r>
    </w:p>
    <w:p w14:paraId="500D66EE" w14:textId="21AB6965" w:rsidR="008301C7" w:rsidRPr="008301C7" w:rsidRDefault="008301C7" w:rsidP="00033D80">
      <w:pPr>
        <w:spacing w:after="0" w:line="240" w:lineRule="auto"/>
        <w:textAlignment w:val="baseline"/>
      </w:pPr>
      <w:r w:rsidRPr="008301C7">
        <w:t>Tiempo medio de respuesta = (14+8+20+5+20)</w:t>
      </w:r>
      <w:r w:rsidR="005F0419">
        <w:t xml:space="preserve"> </w:t>
      </w:r>
      <w:r w:rsidRPr="008301C7">
        <w:t>/</w:t>
      </w:r>
      <w:r w:rsidR="005F0419">
        <w:t xml:space="preserve"> </w:t>
      </w:r>
      <w:r w:rsidRPr="008301C7">
        <w:t>5 = 13,4 ciclos.</w:t>
      </w:r>
    </w:p>
    <w:p w14:paraId="30450A45" w14:textId="63A7BC46" w:rsidR="0072344A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</w:p>
    <w:p w14:paraId="34EEC703" w14:textId="7BBD702D" w:rsidR="0072344A" w:rsidRPr="006A0151" w:rsidRDefault="0072344A" w:rsidP="00033D80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</w:pPr>
      <w:r>
        <w:rPr>
          <w:rFonts w:ascii="Segoe UI" w:eastAsia="Times New Roman" w:hAnsi="Segoe UI" w:cs="Segoe UI"/>
          <w:b/>
          <w:bCs/>
          <w:sz w:val="18"/>
          <w:szCs w:val="18"/>
          <w:lang w:eastAsia="es-ES"/>
        </w:rPr>
        <w:br/>
      </w:r>
    </w:p>
    <w:sectPr w:rsidR="0072344A" w:rsidRPr="006A0151" w:rsidSect="00404D86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702" w:right="1134" w:bottom="1418" w:left="1134" w:header="567" w:footer="78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14A1" w14:textId="77777777" w:rsidR="00FB3632" w:rsidRDefault="00FB3632" w:rsidP="00B367A5">
      <w:pPr>
        <w:spacing w:after="0" w:line="240" w:lineRule="auto"/>
      </w:pPr>
      <w:r>
        <w:separator/>
      </w:r>
    </w:p>
  </w:endnote>
  <w:endnote w:type="continuationSeparator" w:id="0">
    <w:p w14:paraId="64F23E05" w14:textId="77777777" w:rsidR="00FB3632" w:rsidRDefault="00FB3632" w:rsidP="00B3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bjektiv Mk1">
    <w:altName w:val="Calibri"/>
    <w:charset w:val="00"/>
    <w:family w:val="swiss"/>
    <w:pitch w:val="variable"/>
    <w:sig w:usb0="A00002EF" w:usb1="4000205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bjektiv Mk1 XBold">
    <w:altName w:val="Calibri"/>
    <w:charset w:val="00"/>
    <w:family w:val="swiss"/>
    <w:pitch w:val="variable"/>
    <w:sig w:usb0="A00002EF" w:usb1="4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9066861"/>
      <w:docPartObj>
        <w:docPartGallery w:val="Page Numbers (Bottom of Page)"/>
        <w:docPartUnique/>
      </w:docPartObj>
    </w:sdtPr>
    <w:sdtContent>
      <w:p w14:paraId="001F23E2" w14:textId="77777777" w:rsidR="00163CEC" w:rsidRDefault="006D5A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2608" behindDoc="0" locked="0" layoutInCell="1" allowOverlap="1" wp14:anchorId="227A06C2" wp14:editId="3E61F5E7">
                  <wp:simplePos x="0" y="0"/>
                  <wp:positionH relativeFrom="margin">
                    <wp:align>right</wp:align>
                  </wp:positionH>
                  <wp:positionV relativeFrom="page">
                    <wp:posOffset>10114189</wp:posOffset>
                  </wp:positionV>
                  <wp:extent cx="266700" cy="381000"/>
                  <wp:effectExtent l="0" t="0" r="0" b="0"/>
                  <wp:wrapNone/>
                  <wp:docPr id="177" name="Rectángulo 1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66700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>
                                    <w:rPr>
                                      <w:color w:val="9DA3A7"/>
                                      <w:sz w:val="28"/>
                                      <w:szCs w:val="28"/>
                                    </w:rPr>
                                  </w:sdtEndPr>
                                  <w:sdtContent>
                                    <w:p w14:paraId="55D07FD5" w14:textId="77777777" w:rsidR="008514D9" w:rsidRDefault="008514D9">
                                      <w:pPr>
                                        <w:jc w:val="center"/>
                                        <w:rPr>
                                          <w:rFonts w:eastAsiaTheme="majorEastAsia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8514D9"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8514D9">
                                        <w:rPr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8514D9">
                                        <w:rPr>
                                          <w:rFonts w:eastAsiaTheme="minorEastAsia" w:cs="Times New Roman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Pr="008514D9"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Pr="008514D9">
                                        <w:rPr>
                                          <w:rFonts w:eastAsiaTheme="majorEastAsia" w:cstheme="majorBidi"/>
                                          <w:color w:val="9DA3A7"/>
                                          <w:sz w:val="28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27A06C2" id="Rectángulo 177" o:spid="_x0000_s1027" style="position:absolute;left:0;text-align:left;margin-left:-30.2pt;margin-top:796.4pt;width:21pt;height:30pt;z-index:251652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" stroked="f">
                  <v:textbox>
                    <w:txbxContent>
                      <w:sdt>
                        <w:sdtPr>
                          <w:rPr>
                            <w:rFonts w:eastAsiaTheme="majorEastAsia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eastAsiaTheme="majorEastAsia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>
                              <w:rPr>
                                <w:color w:val="9DA3A7"/>
                                <w:sz w:val="28"/>
                                <w:szCs w:val="28"/>
                              </w:rPr>
                            </w:sdtEndPr>
                            <w:sdtContent>
                              <w:p w14:paraId="55D07FD5" w14:textId="77777777" w:rsidR="008514D9" w:rsidRDefault="008514D9">
                                <w:pPr>
                                  <w:jc w:val="center"/>
                                  <w:rPr>
                                    <w:rFonts w:eastAsiaTheme="majorEastAsia" w:cstheme="majorBidi"/>
                                    <w:sz w:val="48"/>
                                    <w:szCs w:val="48"/>
                                  </w:rPr>
                                </w:pPr>
                                <w:r w:rsidRPr="008514D9"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8514D9">
                                  <w:rPr>
                                    <w:color w:val="9DA3A7"/>
                                    <w:sz w:val="28"/>
                                    <w:szCs w:val="28"/>
                                  </w:rPr>
                                  <w:instrText>PAGE   \* MERGEFORMAT</w:instrText>
                                </w:r>
                                <w:r w:rsidRPr="008514D9">
                                  <w:rPr>
                                    <w:rFonts w:eastAsiaTheme="minorEastAsia" w:cs="Times New Roman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8514D9"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8514D9">
                                  <w:rPr>
                                    <w:rFonts w:eastAsiaTheme="majorEastAsia" w:cstheme="majorBidi"/>
                                    <w:color w:val="9DA3A7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BDF8A" w14:textId="77777777" w:rsidR="001C46C4" w:rsidRDefault="00404D86">
    <w:pPr>
      <w:pStyle w:val="Piedepgina"/>
    </w:pPr>
    <w:r>
      <w:rPr>
        <w:rFonts w:cs="Objektiv Mk1"/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71040" behindDoc="0" locked="0" layoutInCell="1" allowOverlap="1" wp14:anchorId="077C7F0A" wp14:editId="4E22562F">
              <wp:simplePos x="0" y="0"/>
              <wp:positionH relativeFrom="margin">
                <wp:posOffset>4016540</wp:posOffset>
              </wp:positionH>
              <wp:positionV relativeFrom="paragraph">
                <wp:posOffset>-908017</wp:posOffset>
              </wp:positionV>
              <wp:extent cx="1842022" cy="650771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42022" cy="650771"/>
                        <a:chOff x="109182" y="-27296"/>
                        <a:chExt cx="1842022" cy="650771"/>
                      </a:xfrm>
                    </wpg:grpSpPr>
                    <pic:pic xmlns:pic="http://schemas.openxmlformats.org/drawingml/2006/picture">
                      <pic:nvPicPr>
                        <pic:cNvPr id="43" name="Imagen 43" descr="Imagen que contiene Text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182" y="272955"/>
                          <a:ext cx="171069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436729" y="-27296"/>
                          <a:ext cx="151447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38EA1" w14:textId="77777777" w:rsidR="00404D86" w:rsidRPr="00E45F4E" w:rsidRDefault="00404D86" w:rsidP="00404D86">
                            <w:pPr>
                              <w:rPr>
                                <w:rFonts w:cstheme="minorHAnsi"/>
                                <w:b/>
                                <w:bCs/>
                                <w:color w:val="auto"/>
                              </w:rPr>
                            </w:pPr>
                            <w:r w:rsidRPr="00E45F4E">
                              <w:rPr>
                                <w:rFonts w:cstheme="minorHAnsi"/>
                                <w:b/>
                                <w:bCs/>
                                <w:color w:val="auto"/>
                              </w:rPr>
                              <w:t>Centro adscrito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7C7F0A" id="Grupo 1" o:spid="_x0000_s1028" style="position:absolute;left:0;text-align:left;margin-left:316.25pt;margin-top:-71.5pt;width:145.05pt;height:51.25pt;z-index:251671040;mso-position-horizontal-relative:margin;mso-width-relative:margin;mso-height-relative:margin" coordorigin="1091,-272" coordsize="18420,65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43" o:spid="_x0000_s1029" type="#_x0000_t75" alt="Imagen que contiene Texto&#10;&#10;Descripción generada automáticamente" style="position:absolute;left:1091;top:2729;width:17107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">
                <v:imagedata r:id="rId2" o:title="Imagen que contiene Texto&#10;&#10;Descripción generada automáticamente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4367;top:-272;width:15145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30638EA1" w14:textId="77777777" w:rsidR="00404D86" w:rsidRPr="00E45F4E" w:rsidRDefault="00404D86" w:rsidP="00404D86">
                      <w:pPr>
                        <w:rPr>
                          <w:rFonts w:cstheme="minorHAnsi"/>
                          <w:b/>
                          <w:bCs/>
                          <w:color w:val="auto"/>
                        </w:rPr>
                      </w:pPr>
                      <w:r w:rsidRPr="00E45F4E">
                        <w:rPr>
                          <w:rFonts w:cstheme="minorHAnsi"/>
                          <w:b/>
                          <w:bCs/>
                          <w:color w:val="auto"/>
                        </w:rPr>
                        <w:t>Centro adscrito 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Pr="00E45F4E">
      <w:rPr>
        <w:rFonts w:cs="Objektiv Mk1"/>
        <w:noProof/>
        <w:sz w:val="36"/>
        <w:szCs w:val="36"/>
      </w:rPr>
      <w:drawing>
        <wp:anchor distT="0" distB="0" distL="114300" distR="114300" simplePos="0" relativeHeight="251670016" behindDoc="0" locked="0" layoutInCell="1" allowOverlap="1" wp14:anchorId="165121B8" wp14:editId="41873EC0">
          <wp:simplePos x="0" y="0"/>
          <wp:positionH relativeFrom="margin">
            <wp:posOffset>3810</wp:posOffset>
          </wp:positionH>
          <wp:positionV relativeFrom="paragraph">
            <wp:posOffset>-829408</wp:posOffset>
          </wp:positionV>
          <wp:extent cx="1469390" cy="572770"/>
          <wp:effectExtent l="0" t="0" r="0" b="0"/>
          <wp:wrapThrough wrapText="bothSides">
            <wp:wrapPolygon edited="0">
              <wp:start x="0" y="0"/>
              <wp:lineTo x="0" y="20834"/>
              <wp:lineTo x="21283" y="20834"/>
              <wp:lineTo x="21283" y="0"/>
              <wp:lineTo x="0" y="0"/>
            </wp:wrapPolygon>
          </wp:wrapThrough>
          <wp:docPr id="7" name="Imagen 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553" b="13191"/>
                  <a:stretch/>
                </pic:blipFill>
                <pic:spPr bwMode="auto">
                  <a:xfrm>
                    <a:off x="0" y="0"/>
                    <a:ext cx="1469390" cy="5727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32B6" w14:textId="77777777" w:rsidR="00FB3632" w:rsidRDefault="00FB3632" w:rsidP="00B367A5">
      <w:pPr>
        <w:spacing w:after="0" w:line="240" w:lineRule="auto"/>
      </w:pPr>
      <w:bookmarkStart w:id="0" w:name="_Hlk86315998"/>
      <w:bookmarkEnd w:id="0"/>
      <w:r>
        <w:separator/>
      </w:r>
    </w:p>
  </w:footnote>
  <w:footnote w:type="continuationSeparator" w:id="0">
    <w:p w14:paraId="47D8CF8B" w14:textId="77777777" w:rsidR="00FB3632" w:rsidRDefault="00FB3632" w:rsidP="00B367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8BF82" w14:textId="77777777" w:rsidR="005A003E" w:rsidRDefault="00000000">
    <w:pPr>
      <w:pStyle w:val="Encabezado"/>
    </w:pPr>
    <w:r>
      <w:rPr>
        <w:noProof/>
      </w:rPr>
      <w:pict w14:anchorId="126EEA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99391" o:spid="_x0000_s1046" type="#_x0000_t75" style="position:absolute;left:0;text-align:left;margin-left:0;margin-top:0;width:481.85pt;height:477.55pt;z-index:-251642368;mso-position-horizontal:center;mso-position-horizontal-relative:margin;mso-position-vertical:center;mso-position-vertical-relative:margin" o:allowincell="f">
          <v:imagedata r:id="rId1" o:title="U azul vectorizada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9C62" w14:textId="77777777" w:rsidR="005D3A96" w:rsidRDefault="008B0529" w:rsidP="005D3A96">
    <w:pPr>
      <w:pStyle w:val="Piedefotoodetalle"/>
    </w:pPr>
    <w:r>
      <w:rPr>
        <w:noProof/>
      </w:rPr>
      <w:drawing>
        <wp:anchor distT="0" distB="0" distL="114300" distR="114300" simplePos="0" relativeHeight="251661824" behindDoc="0" locked="0" layoutInCell="1" allowOverlap="1" wp14:anchorId="442C87EB" wp14:editId="7B672340">
          <wp:simplePos x="0" y="0"/>
          <wp:positionH relativeFrom="column">
            <wp:posOffset>-55657</wp:posOffset>
          </wp:positionH>
          <wp:positionV relativeFrom="paragraph">
            <wp:posOffset>-169529</wp:posOffset>
          </wp:positionV>
          <wp:extent cx="1080770" cy="521970"/>
          <wp:effectExtent l="0" t="0" r="5080" b="0"/>
          <wp:wrapNone/>
          <wp:docPr id="4" name="Imagen 4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" name="Imagen 135" descr="Logotipo&#10;&#10;Descripción generada automáticament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62" t="6752" r="9712" b="13353"/>
                  <a:stretch/>
                </pic:blipFill>
                <pic:spPr bwMode="auto">
                  <a:xfrm>
                    <a:off x="0" y="0"/>
                    <a:ext cx="1080770" cy="5219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D3A96"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3EC04922" wp14:editId="71C272FE">
              <wp:simplePos x="0" y="0"/>
              <wp:positionH relativeFrom="column">
                <wp:posOffset>5223510</wp:posOffset>
              </wp:positionH>
              <wp:positionV relativeFrom="paragraph">
                <wp:posOffset>-255270</wp:posOffset>
              </wp:positionV>
              <wp:extent cx="1238250" cy="1404620"/>
              <wp:effectExtent l="0" t="0" r="0" b="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82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7F1A59" w14:textId="77777777" w:rsidR="005D3A96" w:rsidRPr="009C4667" w:rsidRDefault="005D3A96" w:rsidP="005D3A96">
                          <w:pPr>
                            <w:pStyle w:val="Piedefotoodetalle"/>
                            <w:ind w:left="0"/>
                            <w:rPr>
                              <w:color w:val="auto"/>
                            </w:rPr>
                          </w:pPr>
                          <w:r w:rsidRPr="009C4667">
                            <w:rPr>
                              <w:color w:val="auto"/>
                            </w:rPr>
                            <w:t>Centro adscrito 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EC0492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11.3pt;margin-top:-20.1pt;width:97.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" filled="f" stroked="f">
              <v:textbox style="mso-fit-shape-to-text:t">
                <w:txbxContent>
                  <w:p w14:paraId="7C7F1A59" w14:textId="77777777" w:rsidR="005D3A96" w:rsidRPr="009C4667" w:rsidRDefault="005D3A96" w:rsidP="005D3A96">
                    <w:pPr>
                      <w:pStyle w:val="Piedefotoodetalle"/>
                      <w:ind w:left="0"/>
                      <w:rPr>
                        <w:color w:val="auto"/>
                      </w:rPr>
                    </w:pPr>
                    <w:r w:rsidRPr="009C4667">
                      <w:rPr>
                        <w:color w:val="auto"/>
                      </w:rPr>
                      <w:t>Centro adscrito 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D3A96">
      <w:rPr>
        <w:noProof/>
      </w:rPr>
      <w:drawing>
        <wp:anchor distT="0" distB="0" distL="114300" distR="114300" simplePos="0" relativeHeight="251659776" behindDoc="0" locked="0" layoutInCell="1" allowOverlap="1" wp14:anchorId="4BC26BB7" wp14:editId="7CAB259E">
          <wp:simplePos x="0" y="0"/>
          <wp:positionH relativeFrom="margin">
            <wp:align>right</wp:align>
          </wp:positionH>
          <wp:positionV relativeFrom="paragraph">
            <wp:posOffset>59055</wp:posOffset>
          </wp:positionV>
          <wp:extent cx="1038225" cy="212676"/>
          <wp:effectExtent l="0" t="0" r="0" b="0"/>
          <wp:wrapNone/>
          <wp:docPr id="5" name="Imagen 5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n 37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212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3A96">
      <w:tab/>
    </w:r>
    <w:bookmarkStart w:id="1" w:name="_Hlk104824136"/>
    <w:bookmarkStart w:id="2" w:name="_Hlk104824137"/>
    <w:r w:rsidR="005D3A96">
      <w:t xml:space="preserve">                                                                                                                                                          </w:t>
    </w:r>
  </w:p>
  <w:p w14:paraId="30D05BCE" w14:textId="77777777" w:rsidR="00B367A5" w:rsidRDefault="008B0529" w:rsidP="00CF619D">
    <w:pPr>
      <w:pStyle w:val="Encabezado"/>
      <w:tabs>
        <w:tab w:val="clear" w:pos="4252"/>
        <w:tab w:val="clear" w:pos="8504"/>
        <w:tab w:val="left" w:pos="1894"/>
      </w:tabs>
    </w:pPr>
    <w:r w:rsidRPr="00AC01BC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CF0BF1" wp14:editId="3E0A0BF8">
              <wp:simplePos x="0" y="0"/>
              <wp:positionH relativeFrom="page">
                <wp:posOffset>-8255</wp:posOffset>
              </wp:positionH>
              <wp:positionV relativeFrom="paragraph">
                <wp:posOffset>241745</wp:posOffset>
              </wp:positionV>
              <wp:extent cx="7548245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824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9DA3A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9da3a7" strokeweight="1pt" from="-.65pt,19.05pt" to="593.7pt,19.05pt" w14:anchorId="7F82ED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">
              <v:stroke joinstyle="miter"/>
              <w10:wrap anchorx="page"/>
            </v:line>
          </w:pict>
        </mc:Fallback>
      </mc:AlternateContent>
    </w:r>
    <w:r w:rsidR="00CF619D">
      <w:tab/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D7AA" w14:textId="77777777" w:rsidR="009C4667" w:rsidRDefault="002139AB" w:rsidP="00404D86">
    <w:pPr>
      <w:pStyle w:val="Encabezado"/>
      <w:tabs>
        <w:tab w:val="clear" w:pos="4252"/>
        <w:tab w:val="clear" w:pos="8504"/>
        <w:tab w:val="left" w:pos="6107"/>
      </w:tabs>
    </w:pPr>
    <w:r>
      <w:rPr>
        <w:noProof/>
      </w:rPr>
      <w:drawing>
        <wp:anchor distT="0" distB="0" distL="114300" distR="114300" simplePos="0" relativeHeight="251672064" behindDoc="0" locked="0" layoutInCell="1" allowOverlap="1" wp14:anchorId="4F2365F3" wp14:editId="1C0AFC9D">
          <wp:simplePos x="0" y="0"/>
          <wp:positionH relativeFrom="column">
            <wp:posOffset>3810</wp:posOffset>
          </wp:positionH>
          <wp:positionV relativeFrom="paragraph">
            <wp:posOffset>-124270</wp:posOffset>
          </wp:positionV>
          <wp:extent cx="2146300" cy="685800"/>
          <wp:effectExtent l="0" t="0" r="6350" b="0"/>
          <wp:wrapNone/>
          <wp:docPr id="6" name="Imagen 6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54" t="1728" r="5655" b="4919"/>
                  <a:stretch/>
                </pic:blipFill>
                <pic:spPr bwMode="auto">
                  <a:xfrm>
                    <a:off x="0" y="0"/>
                    <a:ext cx="2146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F5A5C">
      <w:tab/>
    </w:r>
    <w:r w:rsidR="009C4667">
      <w:t xml:space="preserve">                                                                                                                                                          </w:t>
    </w:r>
  </w:p>
  <w:p w14:paraId="4ACD5220" w14:textId="77777777" w:rsidR="009C4667" w:rsidRDefault="009C4667" w:rsidP="009C4667">
    <w:pPr>
      <w:pStyle w:val="Piedepgina"/>
    </w:pPr>
  </w:p>
  <w:p w14:paraId="41D46666" w14:textId="77777777" w:rsidR="00EF5A5C" w:rsidRDefault="00000000" w:rsidP="00404D86">
    <w:r>
      <w:rPr>
        <w:noProof/>
      </w:rPr>
      <w:pict w14:anchorId="6C89C4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399390" o:spid="_x0000_s1045" type="#_x0000_t75" style="position:absolute;left:0;text-align:left;margin-left:0;margin-top:80.9pt;width:481.85pt;height:477.55pt;z-index:-251643392;mso-position-horizontal-relative:margin;mso-position-vertical-relative:margin" o:allowincell="f">
          <v:imagedata r:id="rId2" o:title="U azul vectorizada " gain="19661f" blacklevel="22938f" grayscale="t"/>
          <w10:wrap anchorx="margin" anchory="margin"/>
        </v:shape>
      </w:pict>
    </w:r>
    <w:r w:rsidR="002139AB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C49847E" wp14:editId="2B6CC98A">
              <wp:simplePos x="0" y="0"/>
              <wp:positionH relativeFrom="margin">
                <wp:posOffset>2157730</wp:posOffset>
              </wp:positionH>
              <wp:positionV relativeFrom="paragraph">
                <wp:posOffset>135445</wp:posOffset>
              </wp:positionV>
              <wp:extent cx="3925570" cy="6350"/>
              <wp:effectExtent l="0" t="0" r="36830" b="31750"/>
              <wp:wrapNone/>
              <wp:docPr id="35" name="Conector rect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925570" cy="6350"/>
                      </a:xfrm>
                      <a:prstGeom prst="line">
                        <a:avLst/>
                      </a:prstGeom>
                      <a:ln w="12700">
                        <a:solidFill>
                          <a:srgbClr val="9DA3A7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Conector recto 35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9da3a7" strokeweight="1pt" from="169.9pt,10.65pt" to="479pt,11.15pt" w14:anchorId="40FCC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7DCF"/>
    <w:multiLevelType w:val="multilevel"/>
    <w:tmpl w:val="7B7CB0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C1DC0"/>
    <w:multiLevelType w:val="multilevel"/>
    <w:tmpl w:val="2272B4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603B7"/>
    <w:multiLevelType w:val="hybridMultilevel"/>
    <w:tmpl w:val="665681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06C71"/>
    <w:multiLevelType w:val="multilevel"/>
    <w:tmpl w:val="081445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D5920"/>
    <w:multiLevelType w:val="hybridMultilevel"/>
    <w:tmpl w:val="C94620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2DC6"/>
    <w:multiLevelType w:val="multilevel"/>
    <w:tmpl w:val="96445D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07DA5"/>
    <w:multiLevelType w:val="multilevel"/>
    <w:tmpl w:val="D16CD4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946540"/>
    <w:multiLevelType w:val="multilevel"/>
    <w:tmpl w:val="20B643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B714E5"/>
    <w:multiLevelType w:val="multilevel"/>
    <w:tmpl w:val="852209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937E9A"/>
    <w:multiLevelType w:val="multilevel"/>
    <w:tmpl w:val="40F0B8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7D5698"/>
    <w:multiLevelType w:val="multilevel"/>
    <w:tmpl w:val="B3ECE15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705885"/>
    <w:multiLevelType w:val="multilevel"/>
    <w:tmpl w:val="7CD204A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51B4E"/>
    <w:multiLevelType w:val="multilevel"/>
    <w:tmpl w:val="95045484"/>
    <w:lvl w:ilvl="0">
      <w:start w:val="1"/>
      <w:numFmt w:val="bullet"/>
      <w:pStyle w:val="Sinespaciado"/>
      <w:lvlText w:val=""/>
      <w:lvlJc w:val="left"/>
      <w:pPr>
        <w:ind w:left="360" w:hanging="360"/>
      </w:pPr>
      <w:rPr>
        <w:rFonts w:ascii="Symbol" w:hAnsi="Symbol" w:hint="default"/>
        <w:color w:val="0065EF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65EF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Objektiv Mk1" w:hAnsi="Objektiv Mk1" w:hint="default"/>
        <w:color w:val="0065EF"/>
      </w:rPr>
    </w:lvl>
    <w:lvl w:ilvl="3">
      <w:start w:val="1"/>
      <w:numFmt w:val="bullet"/>
      <w:lvlText w:val=""/>
      <w:lvlJc w:val="left"/>
      <w:pPr>
        <w:ind w:left="1440" w:hanging="360"/>
      </w:pPr>
      <w:rPr>
        <w:rFonts w:ascii="Symbol" w:hAnsi="Symbol" w:hint="default"/>
        <w:color w:val="0065EF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  <w:color w:val="0065EF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Objektiv Mk1" w:hAnsi="Objektiv Mk1" w:hint="default"/>
        <w:color w:val="0065EF"/>
      </w:rPr>
    </w:lvl>
    <w:lvl w:ilvl="6">
      <w:start w:val="1"/>
      <w:numFmt w:val="bullet"/>
      <w:lvlText w:val=""/>
      <w:lvlJc w:val="left"/>
      <w:pPr>
        <w:ind w:left="2520" w:hanging="360"/>
      </w:pPr>
      <w:rPr>
        <w:rFonts w:ascii="Symbol" w:hAnsi="Symbol" w:hint="default"/>
        <w:color w:val="0065EF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  <w:color w:val="0065EF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Objektiv Mk1" w:hAnsi="Objektiv Mk1" w:hint="default"/>
        <w:color w:val="0065EF"/>
      </w:rPr>
    </w:lvl>
  </w:abstractNum>
  <w:abstractNum w:abstractNumId="13" w15:restartNumberingAfterBreak="0">
    <w:nsid w:val="478E488F"/>
    <w:multiLevelType w:val="multilevel"/>
    <w:tmpl w:val="CC4E51F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345EB"/>
    <w:multiLevelType w:val="multilevel"/>
    <w:tmpl w:val="340AF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504F28"/>
    <w:multiLevelType w:val="multilevel"/>
    <w:tmpl w:val="D734A3B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010389"/>
    <w:multiLevelType w:val="multilevel"/>
    <w:tmpl w:val="7696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1331C"/>
    <w:multiLevelType w:val="multilevel"/>
    <w:tmpl w:val="E590889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2D544F"/>
    <w:multiLevelType w:val="multilevel"/>
    <w:tmpl w:val="393C03B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7F1810"/>
    <w:multiLevelType w:val="multilevel"/>
    <w:tmpl w:val="966AFB2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8F1A72"/>
    <w:multiLevelType w:val="multilevel"/>
    <w:tmpl w:val="808619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A1720"/>
    <w:multiLevelType w:val="multilevel"/>
    <w:tmpl w:val="89CE0FF2"/>
    <w:lvl w:ilvl="0">
      <w:start w:val="1"/>
      <w:numFmt w:val="bullet"/>
      <w:pStyle w:val="Negrita"/>
      <w:lvlText w:val=""/>
      <w:lvlJc w:val="left"/>
      <w:pPr>
        <w:ind w:left="360" w:hanging="360"/>
      </w:pPr>
      <w:rPr>
        <w:rFonts w:ascii="Symbol" w:hAnsi="Symbol" w:hint="default"/>
        <w:b/>
        <w:i w:val="0"/>
        <w:color w:val="0065EF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65EF"/>
      </w:rPr>
    </w:lvl>
    <w:lvl w:ilvl="2">
      <w:start w:val="1"/>
      <w:numFmt w:val="bullet"/>
      <w:lvlText w:val="-"/>
      <w:lvlJc w:val="left"/>
      <w:pPr>
        <w:ind w:left="1080" w:hanging="360"/>
      </w:pPr>
      <w:rPr>
        <w:rFonts w:ascii="Objektiv Mk1" w:hAnsi="Objektiv Mk1" w:hint="default"/>
        <w:color w:val="0065EF"/>
      </w:rPr>
    </w:lvl>
    <w:lvl w:ilvl="3">
      <w:start w:val="1"/>
      <w:numFmt w:val="bullet"/>
      <w:lvlText w:val=""/>
      <w:lvlJc w:val="left"/>
      <w:pPr>
        <w:ind w:left="1440" w:hanging="360"/>
      </w:pPr>
      <w:rPr>
        <w:rFonts w:ascii="Symbol" w:hAnsi="Symbol" w:hint="default"/>
        <w:color w:val="0065EF"/>
      </w:rPr>
    </w:lvl>
    <w:lvl w:ilvl="4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  <w:color w:val="0065EF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Objektiv Mk1" w:hAnsi="Objektiv Mk1" w:hint="default"/>
        <w:color w:val="0065EF"/>
      </w:rPr>
    </w:lvl>
    <w:lvl w:ilvl="6">
      <w:start w:val="1"/>
      <w:numFmt w:val="bullet"/>
      <w:lvlText w:val=""/>
      <w:lvlJc w:val="left"/>
      <w:pPr>
        <w:ind w:left="2520" w:hanging="360"/>
      </w:pPr>
      <w:rPr>
        <w:rFonts w:ascii="Symbol" w:hAnsi="Symbol" w:hint="default"/>
        <w:color w:val="0065EF"/>
      </w:rPr>
    </w:lvl>
    <w:lvl w:ilvl="7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  <w:color w:val="0065EF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="Objektiv Mk1" w:hAnsi="Objektiv Mk1" w:hint="default"/>
        <w:color w:val="0065EF"/>
      </w:rPr>
    </w:lvl>
  </w:abstractNum>
  <w:abstractNum w:abstractNumId="22" w15:restartNumberingAfterBreak="0">
    <w:nsid w:val="79EC232B"/>
    <w:multiLevelType w:val="multilevel"/>
    <w:tmpl w:val="D0C009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B42827"/>
    <w:multiLevelType w:val="multilevel"/>
    <w:tmpl w:val="42CC14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4424928">
    <w:abstractNumId w:val="12"/>
  </w:num>
  <w:num w:numId="2" w16cid:durableId="1018040963">
    <w:abstractNumId w:val="21"/>
  </w:num>
  <w:num w:numId="3" w16cid:durableId="1263143148">
    <w:abstractNumId w:val="4"/>
  </w:num>
  <w:num w:numId="4" w16cid:durableId="427044425">
    <w:abstractNumId w:val="16"/>
  </w:num>
  <w:num w:numId="5" w16cid:durableId="1213884892">
    <w:abstractNumId w:val="14"/>
  </w:num>
  <w:num w:numId="6" w16cid:durableId="1097478647">
    <w:abstractNumId w:val="0"/>
  </w:num>
  <w:num w:numId="7" w16cid:durableId="1302685083">
    <w:abstractNumId w:val="3"/>
  </w:num>
  <w:num w:numId="8" w16cid:durableId="1407337120">
    <w:abstractNumId w:val="23"/>
  </w:num>
  <w:num w:numId="9" w16cid:durableId="579173531">
    <w:abstractNumId w:val="22"/>
  </w:num>
  <w:num w:numId="10" w16cid:durableId="1682469404">
    <w:abstractNumId w:val="5"/>
  </w:num>
  <w:num w:numId="11" w16cid:durableId="1782797863">
    <w:abstractNumId w:val="20"/>
  </w:num>
  <w:num w:numId="12" w16cid:durableId="553152985">
    <w:abstractNumId w:val="15"/>
  </w:num>
  <w:num w:numId="13" w16cid:durableId="1856842365">
    <w:abstractNumId w:val="1"/>
  </w:num>
  <w:num w:numId="14" w16cid:durableId="827282595">
    <w:abstractNumId w:val="18"/>
  </w:num>
  <w:num w:numId="15" w16cid:durableId="686642009">
    <w:abstractNumId w:val="11"/>
  </w:num>
  <w:num w:numId="16" w16cid:durableId="281965405">
    <w:abstractNumId w:val="7"/>
  </w:num>
  <w:num w:numId="17" w16cid:durableId="1420830663">
    <w:abstractNumId w:val="13"/>
  </w:num>
  <w:num w:numId="18" w16cid:durableId="908534672">
    <w:abstractNumId w:val="6"/>
  </w:num>
  <w:num w:numId="19" w16cid:durableId="654919384">
    <w:abstractNumId w:val="9"/>
  </w:num>
  <w:num w:numId="20" w16cid:durableId="806359661">
    <w:abstractNumId w:val="8"/>
  </w:num>
  <w:num w:numId="21" w16cid:durableId="1271083960">
    <w:abstractNumId w:val="17"/>
  </w:num>
  <w:num w:numId="22" w16cid:durableId="2062092249">
    <w:abstractNumId w:val="10"/>
  </w:num>
  <w:num w:numId="23" w16cid:durableId="1382442619">
    <w:abstractNumId w:val="19"/>
  </w:num>
  <w:num w:numId="24" w16cid:durableId="576207274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05"/>
    <w:rsid w:val="00020827"/>
    <w:rsid w:val="00020FC1"/>
    <w:rsid w:val="00033D80"/>
    <w:rsid w:val="000379DC"/>
    <w:rsid w:val="0004454E"/>
    <w:rsid w:val="00063E07"/>
    <w:rsid w:val="000714DC"/>
    <w:rsid w:val="0008717F"/>
    <w:rsid w:val="000B008E"/>
    <w:rsid w:val="000B46C7"/>
    <w:rsid w:val="000C23E3"/>
    <w:rsid w:val="000D677A"/>
    <w:rsid w:val="000E0DA8"/>
    <w:rsid w:val="000F40AE"/>
    <w:rsid w:val="0010620D"/>
    <w:rsid w:val="00115EF3"/>
    <w:rsid w:val="001231D4"/>
    <w:rsid w:val="00146830"/>
    <w:rsid w:val="00163CEC"/>
    <w:rsid w:val="00184874"/>
    <w:rsid w:val="001C26FB"/>
    <w:rsid w:val="001C3B7D"/>
    <w:rsid w:val="001C46C4"/>
    <w:rsid w:val="001D7638"/>
    <w:rsid w:val="001F22D0"/>
    <w:rsid w:val="00200E1C"/>
    <w:rsid w:val="00206EC3"/>
    <w:rsid w:val="002139AB"/>
    <w:rsid w:val="00217105"/>
    <w:rsid w:val="00245212"/>
    <w:rsid w:val="00254940"/>
    <w:rsid w:val="002648AF"/>
    <w:rsid w:val="00274E23"/>
    <w:rsid w:val="002763D3"/>
    <w:rsid w:val="00281503"/>
    <w:rsid w:val="002A31D7"/>
    <w:rsid w:val="002D33D9"/>
    <w:rsid w:val="002F23EC"/>
    <w:rsid w:val="0031078F"/>
    <w:rsid w:val="0032216B"/>
    <w:rsid w:val="003464F6"/>
    <w:rsid w:val="00365AB3"/>
    <w:rsid w:val="00377193"/>
    <w:rsid w:val="00404D86"/>
    <w:rsid w:val="00455E66"/>
    <w:rsid w:val="004A57BC"/>
    <w:rsid w:val="004A7ABE"/>
    <w:rsid w:val="004F216B"/>
    <w:rsid w:val="004F6A81"/>
    <w:rsid w:val="005115A5"/>
    <w:rsid w:val="00513A74"/>
    <w:rsid w:val="005270AE"/>
    <w:rsid w:val="005372C7"/>
    <w:rsid w:val="00554102"/>
    <w:rsid w:val="005927D4"/>
    <w:rsid w:val="00592FC2"/>
    <w:rsid w:val="00593C23"/>
    <w:rsid w:val="005A003E"/>
    <w:rsid w:val="005D3A96"/>
    <w:rsid w:val="005F0419"/>
    <w:rsid w:val="006260C3"/>
    <w:rsid w:val="006447BD"/>
    <w:rsid w:val="00690C0D"/>
    <w:rsid w:val="00692B6F"/>
    <w:rsid w:val="006A0151"/>
    <w:rsid w:val="006A4C2E"/>
    <w:rsid w:val="006A74FD"/>
    <w:rsid w:val="006C2940"/>
    <w:rsid w:val="006C45B7"/>
    <w:rsid w:val="006D2584"/>
    <w:rsid w:val="006D5AC6"/>
    <w:rsid w:val="006D7CF3"/>
    <w:rsid w:val="006F186E"/>
    <w:rsid w:val="006F77FB"/>
    <w:rsid w:val="0072344A"/>
    <w:rsid w:val="00726917"/>
    <w:rsid w:val="00742D20"/>
    <w:rsid w:val="007D6B2B"/>
    <w:rsid w:val="00805ABA"/>
    <w:rsid w:val="008179CA"/>
    <w:rsid w:val="008301C7"/>
    <w:rsid w:val="008514D9"/>
    <w:rsid w:val="00855148"/>
    <w:rsid w:val="00863076"/>
    <w:rsid w:val="00874A95"/>
    <w:rsid w:val="0088192E"/>
    <w:rsid w:val="00884454"/>
    <w:rsid w:val="008B0529"/>
    <w:rsid w:val="008C68F8"/>
    <w:rsid w:val="008D78A0"/>
    <w:rsid w:val="00913237"/>
    <w:rsid w:val="009377F7"/>
    <w:rsid w:val="00957FF3"/>
    <w:rsid w:val="009629EC"/>
    <w:rsid w:val="0096304C"/>
    <w:rsid w:val="00981726"/>
    <w:rsid w:val="00991A97"/>
    <w:rsid w:val="00994B4F"/>
    <w:rsid w:val="009A26F2"/>
    <w:rsid w:val="009B294D"/>
    <w:rsid w:val="009C4667"/>
    <w:rsid w:val="009D2DB0"/>
    <w:rsid w:val="009E3687"/>
    <w:rsid w:val="009F34F8"/>
    <w:rsid w:val="00A06912"/>
    <w:rsid w:val="00A104FE"/>
    <w:rsid w:val="00A124B6"/>
    <w:rsid w:val="00A27DBA"/>
    <w:rsid w:val="00A60679"/>
    <w:rsid w:val="00A95BA3"/>
    <w:rsid w:val="00AB1F4C"/>
    <w:rsid w:val="00AB3C32"/>
    <w:rsid w:val="00AB76C1"/>
    <w:rsid w:val="00AC01BC"/>
    <w:rsid w:val="00AC244A"/>
    <w:rsid w:val="00AE731A"/>
    <w:rsid w:val="00B11BF2"/>
    <w:rsid w:val="00B14FE1"/>
    <w:rsid w:val="00B35DE6"/>
    <w:rsid w:val="00B367A5"/>
    <w:rsid w:val="00B4022D"/>
    <w:rsid w:val="00B75443"/>
    <w:rsid w:val="00B82FDA"/>
    <w:rsid w:val="00BA35FF"/>
    <w:rsid w:val="00BD1CCC"/>
    <w:rsid w:val="00BE03C3"/>
    <w:rsid w:val="00C466E1"/>
    <w:rsid w:val="00C50DA1"/>
    <w:rsid w:val="00C57C53"/>
    <w:rsid w:val="00C60D94"/>
    <w:rsid w:val="00C93543"/>
    <w:rsid w:val="00CB2188"/>
    <w:rsid w:val="00CD40C9"/>
    <w:rsid w:val="00CF619D"/>
    <w:rsid w:val="00D030C4"/>
    <w:rsid w:val="00D04174"/>
    <w:rsid w:val="00D174E6"/>
    <w:rsid w:val="00D238A7"/>
    <w:rsid w:val="00D26B01"/>
    <w:rsid w:val="00D32376"/>
    <w:rsid w:val="00D371E9"/>
    <w:rsid w:val="00D53B62"/>
    <w:rsid w:val="00D74C57"/>
    <w:rsid w:val="00DC3DB7"/>
    <w:rsid w:val="00E30357"/>
    <w:rsid w:val="00E6616A"/>
    <w:rsid w:val="00E709D8"/>
    <w:rsid w:val="00E8692C"/>
    <w:rsid w:val="00EA3A6A"/>
    <w:rsid w:val="00EB5D06"/>
    <w:rsid w:val="00EC6F08"/>
    <w:rsid w:val="00ED5DCB"/>
    <w:rsid w:val="00EF5A5C"/>
    <w:rsid w:val="00F11FCD"/>
    <w:rsid w:val="00F1335E"/>
    <w:rsid w:val="00FA6CD0"/>
    <w:rsid w:val="00FB0A78"/>
    <w:rsid w:val="00FB1041"/>
    <w:rsid w:val="00FB3632"/>
    <w:rsid w:val="62A02F7A"/>
    <w:rsid w:val="7C8B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C0A97"/>
  <w15:chartTrackingRefBased/>
  <w15:docId w15:val="{B33888E5-CE23-4232-BAA2-E8C5EDFA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84"/>
    <w:pPr>
      <w:jc w:val="both"/>
    </w:pPr>
    <w:rPr>
      <w:color w:val="6F7276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82FDA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aps/>
      <w:color w:val="0065EF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27DBA"/>
    <w:pPr>
      <w:keepNext/>
      <w:keepLines/>
      <w:spacing w:before="40" w:after="0"/>
      <w:outlineLvl w:val="1"/>
    </w:pPr>
    <w:rPr>
      <w:rFonts w:eastAsiaTheme="majorEastAsia" w:cstheme="majorBidi"/>
      <w:b/>
      <w:color w:val="0065EF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270AE"/>
    <w:pPr>
      <w:keepNext/>
      <w:keepLines/>
      <w:spacing w:before="40" w:after="240"/>
      <w:outlineLvl w:val="2"/>
    </w:pPr>
    <w:rPr>
      <w:rFonts w:eastAsiaTheme="majorEastAsia" w:cstheme="majorBidi"/>
      <w:i/>
      <w:color w:val="0065E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D25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D25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D25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D258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D258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D258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Sangra2detindependiente"/>
    <w:link w:val="CuerpodetextoCar"/>
    <w:rsid w:val="00AB3C32"/>
    <w:pPr>
      <w:widowControl w:val="0"/>
      <w:autoSpaceDE w:val="0"/>
      <w:autoSpaceDN w:val="0"/>
      <w:spacing w:before="100" w:after="0" w:line="245" w:lineRule="auto"/>
      <w:ind w:left="0" w:right="794" w:firstLine="454"/>
    </w:pPr>
    <w:rPr>
      <w:rFonts w:ascii="Objektiv Mk1" w:eastAsia="Objektiv Mk1" w:hAnsi="Objektiv Mk1" w:cs="Objektiv Mk1"/>
      <w:color w:val="656D72"/>
      <w:spacing w:val="-2"/>
      <w:szCs w:val="26"/>
    </w:rPr>
  </w:style>
  <w:style w:type="character" w:customStyle="1" w:styleId="CuerpodetextoCar">
    <w:name w:val="Cuerpo de texto Car"/>
    <w:basedOn w:val="TextoindependienteCar"/>
    <w:link w:val="Cuerpodetexto"/>
    <w:rsid w:val="00AB3C32"/>
    <w:rPr>
      <w:rFonts w:ascii="Objektiv Mk1" w:eastAsia="Objektiv Mk1" w:hAnsi="Objektiv Mk1" w:cs="Objektiv Mk1"/>
      <w:color w:val="656D72"/>
      <w:spacing w:val="-2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B3C3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B3C32"/>
  </w:style>
  <w:style w:type="paragraph" w:customStyle="1" w:styleId="Negrita">
    <w:name w:val="Negrita"/>
    <w:basedOn w:val="Normal"/>
    <w:link w:val="NegritaCar"/>
    <w:autoRedefine/>
    <w:qFormat/>
    <w:rsid w:val="00AB1F4C"/>
    <w:pPr>
      <w:widowControl w:val="0"/>
      <w:numPr>
        <w:numId w:val="2"/>
      </w:numPr>
      <w:autoSpaceDE w:val="0"/>
      <w:autoSpaceDN w:val="0"/>
      <w:spacing w:after="0" w:line="240" w:lineRule="auto"/>
    </w:pPr>
    <w:rPr>
      <w:rFonts w:eastAsia="Objektiv Mk1" w:cs="Objektiv Mk1"/>
      <w:b/>
      <w:color w:val="000000" w:themeColor="text1"/>
    </w:rPr>
  </w:style>
  <w:style w:type="character" w:customStyle="1" w:styleId="NegritaCar">
    <w:name w:val="Negrita Car"/>
    <w:basedOn w:val="Fuentedeprrafopredeter"/>
    <w:link w:val="Negrita"/>
    <w:rsid w:val="00AB1F4C"/>
    <w:rPr>
      <w:rFonts w:eastAsia="Objektiv Mk1" w:cs="Objektiv Mk1"/>
      <w:b/>
      <w:color w:val="000000" w:themeColor="text1"/>
    </w:rPr>
  </w:style>
  <w:style w:type="paragraph" w:customStyle="1" w:styleId="Destacado1">
    <w:name w:val="Destacado 1"/>
    <w:basedOn w:val="Normal"/>
    <w:link w:val="Destacado1Car"/>
    <w:rsid w:val="00AB3C32"/>
    <w:pPr>
      <w:widowControl w:val="0"/>
      <w:autoSpaceDE w:val="0"/>
      <w:autoSpaceDN w:val="0"/>
      <w:spacing w:before="236" w:after="0" w:line="240" w:lineRule="auto"/>
      <w:ind w:left="630"/>
    </w:pPr>
    <w:rPr>
      <w:rFonts w:ascii="Objektiv Mk1" w:eastAsia="Objektiv Mk1" w:hAnsi="Objektiv Mk1" w:cs="Objektiv Mk1"/>
      <w:b/>
      <w:i/>
      <w:color w:val="2F68B2"/>
    </w:rPr>
  </w:style>
  <w:style w:type="character" w:customStyle="1" w:styleId="Destacado1Car">
    <w:name w:val="Destacado 1 Car"/>
    <w:basedOn w:val="Fuentedeprrafopredeter"/>
    <w:link w:val="Destacado1"/>
    <w:rsid w:val="00AB3C32"/>
    <w:rPr>
      <w:rFonts w:ascii="Objektiv Mk1" w:eastAsia="Objektiv Mk1" w:hAnsi="Objektiv Mk1" w:cs="Objektiv Mk1"/>
      <w:b/>
      <w:i/>
      <w:color w:val="2F68B2"/>
      <w:sz w:val="26"/>
    </w:rPr>
  </w:style>
  <w:style w:type="paragraph" w:customStyle="1" w:styleId="Piedefotoodetalle">
    <w:name w:val="Pie de foto o detalle"/>
    <w:basedOn w:val="Normal"/>
    <w:link w:val="PiedefotoodetalleCar"/>
    <w:autoRedefine/>
    <w:qFormat/>
    <w:rsid w:val="009C4667"/>
    <w:pPr>
      <w:widowControl w:val="0"/>
      <w:autoSpaceDE w:val="0"/>
      <w:autoSpaceDN w:val="0"/>
      <w:spacing w:before="180" w:after="0" w:line="240" w:lineRule="auto"/>
      <w:ind w:left="623"/>
    </w:pPr>
    <w:rPr>
      <w:rFonts w:eastAsia="Objektiv Mk1" w:cs="Objektiv Mk1"/>
      <w:color w:val="919BA0"/>
      <w:sz w:val="18"/>
    </w:rPr>
  </w:style>
  <w:style w:type="character" w:customStyle="1" w:styleId="PiedefotoodetalleCar">
    <w:name w:val="Pie de foto o detalle Car"/>
    <w:basedOn w:val="Fuentedeprrafopredeter"/>
    <w:link w:val="Piedefotoodetalle"/>
    <w:rsid w:val="009C4667"/>
    <w:rPr>
      <w:rFonts w:eastAsia="Objektiv Mk1" w:cs="Objektiv Mk1"/>
      <w:color w:val="919BA0"/>
      <w:sz w:val="18"/>
    </w:rPr>
  </w:style>
  <w:style w:type="paragraph" w:customStyle="1" w:styleId="Titulo1">
    <w:name w:val="Titulo1"/>
    <w:basedOn w:val="Ttulo1"/>
    <w:link w:val="Titulo1Car"/>
    <w:autoRedefine/>
    <w:qFormat/>
    <w:rsid w:val="0008717F"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eastAsia="Objektiv Mk1" w:cs="Objektiv Mk1"/>
      <w:bCs/>
      <w:szCs w:val="28"/>
    </w:rPr>
  </w:style>
  <w:style w:type="character" w:customStyle="1" w:styleId="Titulo1Car">
    <w:name w:val="Titulo1 Car"/>
    <w:basedOn w:val="Ttulo1Car"/>
    <w:link w:val="Titulo1"/>
    <w:rsid w:val="0008717F"/>
    <w:rPr>
      <w:rFonts w:eastAsia="Objektiv Mk1" w:cs="Objektiv Mk1"/>
      <w:b/>
      <w:bCs/>
      <w:caps/>
      <w:color w:val="0065E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B82FDA"/>
    <w:rPr>
      <w:rFonts w:eastAsiaTheme="majorEastAsia" w:cstheme="majorBidi"/>
      <w:b/>
      <w:caps/>
      <w:color w:val="0065EF"/>
      <w:sz w:val="28"/>
      <w:szCs w:val="32"/>
    </w:rPr>
  </w:style>
  <w:style w:type="paragraph" w:customStyle="1" w:styleId="Testimonio">
    <w:name w:val="Testimonio"/>
    <w:basedOn w:val="Normal"/>
    <w:link w:val="TestimonioCar"/>
    <w:autoRedefine/>
    <w:qFormat/>
    <w:rsid w:val="006D2584"/>
    <w:pPr>
      <w:widowControl w:val="0"/>
      <w:autoSpaceDE w:val="0"/>
      <w:autoSpaceDN w:val="0"/>
      <w:spacing w:before="205" w:after="0" w:line="240" w:lineRule="auto"/>
      <w:ind w:left="1255" w:right="2013"/>
    </w:pPr>
    <w:rPr>
      <w:rFonts w:eastAsia="Objektiv Mk1" w:cs="Objektiv Mk1"/>
      <w:b/>
      <w:color w:val="919BA0"/>
      <w:spacing w:val="-7"/>
    </w:rPr>
  </w:style>
  <w:style w:type="character" w:customStyle="1" w:styleId="TestimonioCar">
    <w:name w:val="Testimonio Car"/>
    <w:basedOn w:val="Fuentedeprrafopredeter"/>
    <w:link w:val="Testimonio"/>
    <w:rsid w:val="006D2584"/>
    <w:rPr>
      <w:rFonts w:eastAsia="Objektiv Mk1" w:cs="Objektiv Mk1"/>
      <w:b/>
      <w:color w:val="919BA0"/>
      <w:spacing w:val="-7"/>
    </w:rPr>
  </w:style>
  <w:style w:type="paragraph" w:customStyle="1" w:styleId="Ttulos">
    <w:name w:val="Títulos"/>
    <w:basedOn w:val="Ttulo"/>
    <w:link w:val="TtulosCar"/>
    <w:rsid w:val="00AB3C32"/>
    <w:pPr>
      <w:widowControl w:val="0"/>
      <w:autoSpaceDE w:val="0"/>
      <w:autoSpaceDN w:val="0"/>
      <w:spacing w:before="100"/>
      <w:ind w:left="1255" w:right="1785"/>
      <w:contextualSpacing w:val="0"/>
    </w:pPr>
    <w:rPr>
      <w:rFonts w:ascii="Objektiv Mk1 XBold" w:eastAsia="Objektiv Mk1 XBold" w:hAnsi="Objektiv Mk1 XBold" w:cs="Objektiv Mk1 XBold"/>
      <w:b w:val="0"/>
      <w:bCs/>
      <w:spacing w:val="0"/>
      <w:kern w:val="0"/>
      <w:sz w:val="120"/>
      <w:szCs w:val="120"/>
    </w:rPr>
  </w:style>
  <w:style w:type="character" w:customStyle="1" w:styleId="TtulosCar">
    <w:name w:val="Títulos Car"/>
    <w:basedOn w:val="TtuloCar"/>
    <w:link w:val="Ttulos"/>
    <w:rsid w:val="00AB3C32"/>
    <w:rPr>
      <w:rFonts w:ascii="Objektiv Mk1 XBold" w:eastAsia="Objektiv Mk1 XBold" w:hAnsi="Objektiv Mk1 XBold" w:cs="Objektiv Mk1 XBold"/>
      <w:b w:val="0"/>
      <w:bCs/>
      <w:caps/>
      <w:color w:val="0065EF"/>
      <w:spacing w:val="-10"/>
      <w:kern w:val="28"/>
      <w:sz w:val="120"/>
      <w:szCs w:val="120"/>
    </w:rPr>
  </w:style>
  <w:style w:type="paragraph" w:styleId="Ttulo">
    <w:name w:val="Title"/>
    <w:aliases w:val="Título documento"/>
    <w:basedOn w:val="Normal"/>
    <w:next w:val="Normal"/>
    <w:link w:val="TtuloCar"/>
    <w:autoRedefine/>
    <w:uiPriority w:val="10"/>
    <w:qFormat/>
    <w:rsid w:val="00020FC1"/>
    <w:pPr>
      <w:spacing w:after="0" w:line="276" w:lineRule="auto"/>
      <w:contextualSpacing/>
      <w:jc w:val="center"/>
    </w:pPr>
    <w:rPr>
      <w:rFonts w:eastAsiaTheme="majorEastAsia" w:cstheme="majorBidi"/>
      <w:b/>
      <w:caps/>
      <w:color w:val="0065EF"/>
      <w:spacing w:val="-10"/>
      <w:kern w:val="28"/>
      <w:sz w:val="52"/>
      <w:szCs w:val="52"/>
    </w:rPr>
  </w:style>
  <w:style w:type="character" w:customStyle="1" w:styleId="TtuloCar">
    <w:name w:val="Título Car"/>
    <w:aliases w:val="Título documento Car"/>
    <w:basedOn w:val="Fuentedeprrafopredeter"/>
    <w:link w:val="Ttulo"/>
    <w:uiPriority w:val="10"/>
    <w:rsid w:val="00020FC1"/>
    <w:rPr>
      <w:rFonts w:eastAsiaTheme="majorEastAsia" w:cstheme="majorBidi"/>
      <w:b/>
      <w:caps/>
      <w:color w:val="0065EF"/>
      <w:spacing w:val="-10"/>
      <w:kern w:val="28"/>
      <w:sz w:val="52"/>
      <w:szCs w:val="5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B3C3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B3C32"/>
  </w:style>
  <w:style w:type="paragraph" w:styleId="Encabezado">
    <w:name w:val="header"/>
    <w:basedOn w:val="Normal"/>
    <w:link w:val="EncabezadoCar"/>
    <w:uiPriority w:val="99"/>
    <w:unhideWhenUsed/>
    <w:rsid w:val="00B36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A5"/>
  </w:style>
  <w:style w:type="paragraph" w:styleId="Piedepgina">
    <w:name w:val="footer"/>
    <w:basedOn w:val="Normal"/>
    <w:link w:val="PiedepginaCar"/>
    <w:uiPriority w:val="99"/>
    <w:unhideWhenUsed/>
    <w:rsid w:val="00B367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A5"/>
  </w:style>
  <w:style w:type="paragraph" w:styleId="TDC1">
    <w:name w:val="toc 1"/>
    <w:basedOn w:val="Normal"/>
    <w:uiPriority w:val="39"/>
    <w:rsid w:val="00163CEC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tuloTDC">
    <w:name w:val="TOC Heading"/>
    <w:basedOn w:val="Ttulo1"/>
    <w:next w:val="Normal"/>
    <w:autoRedefine/>
    <w:uiPriority w:val="39"/>
    <w:unhideWhenUsed/>
    <w:qFormat/>
    <w:rsid w:val="00991A97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163CEC"/>
    <w:rPr>
      <w:color w:val="0563C1" w:themeColor="hyperlink"/>
      <w:u w:val="single"/>
    </w:rPr>
  </w:style>
  <w:style w:type="paragraph" w:styleId="Sinespaciado">
    <w:name w:val="No Spacing"/>
    <w:link w:val="SinespaciadoCar"/>
    <w:autoRedefine/>
    <w:uiPriority w:val="1"/>
    <w:qFormat/>
    <w:rsid w:val="00A60679"/>
    <w:pPr>
      <w:numPr>
        <w:numId w:val="1"/>
      </w:numPr>
      <w:spacing w:after="0" w:line="240" w:lineRule="auto"/>
      <w:jc w:val="both"/>
    </w:pPr>
    <w:rPr>
      <w:color w:val="6F7276"/>
    </w:rPr>
  </w:style>
  <w:style w:type="character" w:styleId="nfasisintenso">
    <w:name w:val="Intense Emphasis"/>
    <w:aliases w:val="Destacado"/>
    <w:basedOn w:val="CuerpodetextoCar"/>
    <w:uiPriority w:val="21"/>
    <w:qFormat/>
    <w:rsid w:val="005A003E"/>
    <w:rPr>
      <w:rFonts w:asciiTheme="majorHAnsi" w:eastAsia="Objektiv Mk1" w:hAnsiTheme="majorHAnsi" w:cs="Objektiv Mk1"/>
      <w:b w:val="0"/>
      <w:i/>
      <w:iCs/>
      <w:color w:val="0065EF"/>
      <w:spacing w:val="-2"/>
      <w:sz w:val="22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A27DBA"/>
    <w:rPr>
      <w:rFonts w:eastAsiaTheme="majorEastAsia" w:cstheme="majorBidi"/>
      <w:b/>
      <w:color w:val="0065EF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0AE"/>
    <w:rPr>
      <w:rFonts w:eastAsiaTheme="majorEastAsia" w:cstheme="majorBidi"/>
      <w:i/>
      <w:color w:val="0065EF"/>
      <w:sz w:val="24"/>
      <w:szCs w:val="24"/>
    </w:rPr>
  </w:style>
  <w:style w:type="paragraph" w:styleId="Prrafodelista">
    <w:name w:val="List Paragraph"/>
    <w:basedOn w:val="Normal"/>
    <w:uiPriority w:val="34"/>
    <w:qFormat/>
    <w:rsid w:val="00C466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aliases w:val="Tabla U-tad"/>
    <w:basedOn w:val="Tablanormal"/>
    <w:uiPriority w:val="46"/>
    <w:rsid w:val="002139AB"/>
    <w:pPr>
      <w:spacing w:after="0" w:line="240" w:lineRule="auto"/>
      <w:jc w:val="center"/>
    </w:pPr>
    <w:rPr>
      <w:color w:val="7F7F7F" w:themeColor="text1" w:themeTint="8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65EF"/>
        </w:tcBorders>
        <w:shd w:val="clear" w:color="auto" w:fill="auto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rFonts w:asciiTheme="minorHAnsi" w:hAnsiTheme="minorHAnsi"/>
        <w:b w:val="0"/>
        <w:bCs/>
        <w:sz w:val="22"/>
      </w:rPr>
    </w:tblStylePr>
    <w:tblStylePr w:type="lastCol">
      <w:rPr>
        <w:b/>
        <w:bCs/>
      </w:rPr>
    </w:tblStylePr>
  </w:style>
  <w:style w:type="table" w:styleId="Tablanormal3">
    <w:name w:val="Plain Table 3"/>
    <w:basedOn w:val="Tablanormal"/>
    <w:uiPriority w:val="43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-nfasis4">
    <w:name w:val="Grid Table 6 Colorful Accent 4"/>
    <w:basedOn w:val="Tablanormal"/>
    <w:uiPriority w:val="51"/>
    <w:rsid w:val="00AE731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E73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AE731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delista1clara-nfasis5">
    <w:name w:val="List Table 1 Light Accent 5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5">
    <w:name w:val="List Table 2 Accent 5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1">
    <w:name w:val="Grid Table 2 Accent 1"/>
    <w:basedOn w:val="Tablanormal"/>
    <w:uiPriority w:val="47"/>
    <w:rsid w:val="00AE731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AE73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Estilo1">
    <w:name w:val="Estilo1"/>
    <w:basedOn w:val="Tablanormal"/>
    <w:uiPriority w:val="99"/>
    <w:rsid w:val="008D78A0"/>
    <w:pPr>
      <w:spacing w:after="0" w:line="240" w:lineRule="auto"/>
    </w:pPr>
    <w:tblPr/>
  </w:style>
  <w:style w:type="table" w:styleId="Tablaconcuadrcula1clara-nfasis3">
    <w:name w:val="Grid Table 1 Light Accent 3"/>
    <w:basedOn w:val="Tablanormal"/>
    <w:uiPriority w:val="46"/>
    <w:rsid w:val="008D78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5">
    <w:name w:val="Grid Table 3 Accent 5"/>
    <w:basedOn w:val="Tablanormal"/>
    <w:uiPriority w:val="48"/>
    <w:rsid w:val="00FB0A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B0A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6D25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6D25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D25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D25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D25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D25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6D25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D2584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D258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25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2584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D2584"/>
    <w:rPr>
      <w:smallCaps/>
      <w:color w:val="5A5A5A" w:themeColor="text1" w:themeTint="A5"/>
    </w:rPr>
  </w:style>
  <w:style w:type="paragraph" w:styleId="TDC2">
    <w:name w:val="toc 2"/>
    <w:basedOn w:val="Normal"/>
    <w:next w:val="Normal"/>
    <w:autoRedefine/>
    <w:uiPriority w:val="39"/>
    <w:unhideWhenUsed/>
    <w:rsid w:val="00A60679"/>
    <w:pPr>
      <w:spacing w:before="240" w:after="0"/>
      <w:jc w:val="left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A60679"/>
    <w:pPr>
      <w:spacing w:after="0"/>
      <w:ind w:left="22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60679"/>
    <w:pPr>
      <w:spacing w:after="0"/>
      <w:ind w:left="44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A60679"/>
    <w:pPr>
      <w:spacing w:after="0"/>
      <w:ind w:left="6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A60679"/>
    <w:pPr>
      <w:spacing w:after="0"/>
      <w:ind w:left="88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A60679"/>
    <w:pPr>
      <w:spacing w:after="0"/>
      <w:ind w:left="110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A60679"/>
    <w:pPr>
      <w:spacing w:after="0"/>
      <w:ind w:left="132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A60679"/>
    <w:pPr>
      <w:spacing w:after="0"/>
      <w:ind w:left="1540"/>
      <w:jc w:val="left"/>
    </w:pPr>
    <w:rPr>
      <w:sz w:val="20"/>
      <w:szCs w:val="20"/>
    </w:rPr>
  </w:style>
  <w:style w:type="paragraph" w:customStyle="1" w:styleId="Subttulo1">
    <w:name w:val="Subtítulo 1"/>
    <w:basedOn w:val="Ttulo1"/>
    <w:link w:val="Subttulo1Car"/>
    <w:autoRedefine/>
    <w:qFormat/>
    <w:rsid w:val="00404D86"/>
    <w:pPr>
      <w:keepNext w:val="0"/>
      <w:keepLines w:val="0"/>
      <w:widowControl w:val="0"/>
      <w:autoSpaceDE w:val="0"/>
      <w:autoSpaceDN w:val="0"/>
      <w:spacing w:before="247" w:line="240" w:lineRule="auto"/>
    </w:pPr>
    <w:rPr>
      <w:rFonts w:asciiTheme="majorHAnsi" w:eastAsia="Objektiv Mk1" w:hAnsiTheme="majorHAnsi" w:cs="Objektiv Mk1"/>
      <w:bCs/>
      <w:caps w:val="0"/>
      <w:color w:val="auto"/>
      <w:sz w:val="40"/>
      <w:szCs w:val="28"/>
    </w:rPr>
  </w:style>
  <w:style w:type="character" w:customStyle="1" w:styleId="Subttulo1Car">
    <w:name w:val="Subtítulo 1 Car"/>
    <w:basedOn w:val="Fuentedeprrafopredeter"/>
    <w:link w:val="Subttulo1"/>
    <w:rsid w:val="00404D86"/>
    <w:rPr>
      <w:rFonts w:asciiTheme="majorHAnsi" w:eastAsia="Objektiv Mk1" w:hAnsiTheme="majorHAnsi" w:cs="Objektiv Mk1"/>
      <w:b/>
      <w:bCs/>
      <w:sz w:val="40"/>
      <w:szCs w:val="28"/>
    </w:rPr>
  </w:style>
  <w:style w:type="paragraph" w:customStyle="1" w:styleId="Default">
    <w:name w:val="Default"/>
    <w:rsid w:val="003771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5115A5"/>
    <w:rPr>
      <w:b/>
      <w:bCs/>
      <w:i/>
      <w:iCs/>
      <w:spacing w:val="5"/>
    </w:rPr>
  </w:style>
  <w:style w:type="character" w:styleId="nfasis">
    <w:name w:val="Emphasis"/>
    <w:basedOn w:val="Fuentedeprrafopredeter"/>
    <w:uiPriority w:val="20"/>
    <w:qFormat/>
    <w:rsid w:val="005115A5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281503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A57BC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4A57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57BC"/>
    <w:rPr>
      <w:i/>
      <w:iCs/>
      <w:color w:val="404040" w:themeColor="text1" w:themeTint="B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D677A"/>
    <w:rPr>
      <w:color w:val="6F7276"/>
    </w:rPr>
  </w:style>
  <w:style w:type="paragraph" w:customStyle="1" w:styleId="paragraph">
    <w:name w:val="paragraph"/>
    <w:basedOn w:val="Normal"/>
    <w:rsid w:val="001C3B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1C3B7D"/>
  </w:style>
  <w:style w:type="character" w:customStyle="1" w:styleId="eop">
    <w:name w:val="eop"/>
    <w:basedOn w:val="Fuentedeprrafopredeter"/>
    <w:rsid w:val="001C3B7D"/>
  </w:style>
  <w:style w:type="character" w:styleId="Hipervnculovisitado">
    <w:name w:val="FollowedHyperlink"/>
    <w:basedOn w:val="Fuentedeprrafopredeter"/>
    <w:uiPriority w:val="99"/>
    <w:semiHidden/>
    <w:unhideWhenUsed/>
    <w:rsid w:val="00957FF3"/>
    <w:rPr>
      <w:color w:val="954F72" w:themeColor="followedHyperlink"/>
      <w:u w:val="single"/>
    </w:rPr>
  </w:style>
  <w:style w:type="table" w:styleId="Tablaconcuadrcula5oscura-nfasis1">
    <w:name w:val="Grid Table 5 Dark Accent 1"/>
    <w:basedOn w:val="Tablanormal"/>
    <w:uiPriority w:val="50"/>
    <w:rsid w:val="00AB76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0065EF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65E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EDEDED" w:themeFill="accent3" w:themeFillTint="33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24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6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3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7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8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9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9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4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8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6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1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9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1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8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0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8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0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4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1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0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caria\Definitivos\Documento%20U-tad%20con%20portada_Vectorizad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C073DDC7710249BAD730D593961E40" ma:contentTypeVersion="9" ma:contentTypeDescription="Create a new document." ma:contentTypeScope="" ma:versionID="51313572ace918980769606996bc2913">
  <xsd:schema xmlns:xsd="http://www.w3.org/2001/XMLSchema" xmlns:xs="http://www.w3.org/2001/XMLSchema" xmlns:p="http://schemas.microsoft.com/office/2006/metadata/properties" xmlns:ns2="1c84d549-2369-4554-afb0-47705a56a4e0" targetNamespace="http://schemas.microsoft.com/office/2006/metadata/properties" ma:root="true" ma:fieldsID="7745d2f49b38980e583f5055fce26e10" ns2:_="">
    <xsd:import namespace="1c84d549-2369-4554-afb0-47705a56a4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4d549-2369-4554-afb0-47705a56a4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7deafdd-2578-4677-bdc7-92681a7a0d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84d549-2369-4554-afb0-47705a56a4e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61D73C-179F-4C71-B62C-C91791D774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F94717-59AE-4661-8E0D-867C168459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4d549-2369-4554-afb0-47705a56a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40230F-72E5-4D40-A80C-4F6612D1E4E4}">
  <ds:schemaRefs>
    <ds:schemaRef ds:uri="http://schemas.microsoft.com/office/2006/metadata/properties"/>
    <ds:schemaRef ds:uri="http://schemas.microsoft.com/office/infopath/2007/PartnerControls"/>
    <ds:schemaRef ds:uri="1c84d549-2369-4554-afb0-47705a56a4e0"/>
  </ds:schemaRefs>
</ds:datastoreItem>
</file>

<file path=customXml/itemProps4.xml><?xml version="1.0" encoding="utf-8"?>
<ds:datastoreItem xmlns:ds="http://schemas.openxmlformats.org/officeDocument/2006/customXml" ds:itemID="{4840BB7A-DEEB-41F1-81F5-7474755E3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U-tad con portada_Vectorizado</Template>
  <TotalTime>1</TotalTime>
  <Pages>6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X. de San Sebastián Jiménez</dc:creator>
  <cp:keywords/>
  <dc:description/>
  <cp:lastModifiedBy>Pedro Ángel Berrueco</cp:lastModifiedBy>
  <cp:revision>2</cp:revision>
  <cp:lastPrinted>2021-10-28T08:43:00Z</cp:lastPrinted>
  <dcterms:created xsi:type="dcterms:W3CDTF">2023-01-25T16:54:00Z</dcterms:created>
  <dcterms:modified xsi:type="dcterms:W3CDTF">2023-01-25T16:54:00Z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0x010100F0C073DDC7710249BAD730D593961E40</vt:lpwstr>
  </property>
  <property fmtid="{D5CDD505-2E9C-101B-9397-08002B2CF9AE}" pid="3" name="MediaServiceImageTags">
    <vt:lpwstr/>
  </property>
</Properties>
</file>