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ECE3" w14:textId="77777777" w:rsidR="00404D86" w:rsidRDefault="00404D86" w:rsidP="00BA35FF"/>
    <w:p w14:paraId="2CD08A32" w14:textId="77777777" w:rsidR="00404D86" w:rsidRDefault="00404D86" w:rsidP="00404D86">
      <w:pPr>
        <w:pStyle w:val="Ttulo"/>
      </w:pPr>
    </w:p>
    <w:p w14:paraId="57526FD0" w14:textId="101FE3F9" w:rsidR="00404D86" w:rsidRDefault="00404D86" w:rsidP="00404D86">
      <w:pPr>
        <w:pStyle w:val="Ttulo"/>
      </w:pPr>
    </w:p>
    <w:p w14:paraId="3279723E" w14:textId="4634057B" w:rsidR="00874A95" w:rsidRDefault="00874A95" w:rsidP="00874A95"/>
    <w:p w14:paraId="54C3218A" w14:textId="3BB50EC8" w:rsidR="000D677A" w:rsidRDefault="000D677A" w:rsidP="00874A95"/>
    <w:p w14:paraId="2C04DA56" w14:textId="5138DA40" w:rsidR="000D677A" w:rsidRDefault="000D677A" w:rsidP="00874A95"/>
    <w:p w14:paraId="0D19AE42" w14:textId="77777777" w:rsidR="000D677A" w:rsidRDefault="000D677A" w:rsidP="00874A95"/>
    <w:p w14:paraId="12618A36" w14:textId="77777777" w:rsidR="00874A95" w:rsidRPr="00874A95" w:rsidRDefault="00874A95" w:rsidP="004F216B">
      <w:pPr>
        <w:spacing w:line="276" w:lineRule="auto"/>
      </w:pPr>
    </w:p>
    <w:p w14:paraId="3AE8AC43" w14:textId="58E5B92D" w:rsidR="004F216B" w:rsidRDefault="004F216B" w:rsidP="0789A782">
      <w:pPr>
        <w:pStyle w:val="Ttulo"/>
        <w:spacing w:line="276" w:lineRule="auto"/>
      </w:pPr>
      <w:r>
        <w:t xml:space="preserve">unidad </w:t>
      </w:r>
      <w:r w:rsidR="2BA4EFE8">
        <w:t>5</w:t>
      </w:r>
    </w:p>
    <w:p w14:paraId="3296861C" w14:textId="06DEE92A" w:rsidR="000C23E3" w:rsidRDefault="004F216B" w:rsidP="00777C9D">
      <w:pPr>
        <w:pStyle w:val="Ttulo"/>
        <w:spacing w:line="276" w:lineRule="auto"/>
      </w:pPr>
      <w:r>
        <w:t>actividad práctica</w:t>
      </w:r>
      <w:r w:rsidR="001C3B7D">
        <w:t xml:space="preserve"> </w:t>
      </w:r>
      <w:r w:rsidR="00777C9D" w:rsidRPr="00777C9D">
        <w:rPr>
          <w:sz w:val="56"/>
        </w:rPr>
        <w:t>PedroBerrueco</w:t>
      </w:r>
    </w:p>
    <w:p w14:paraId="602F50F0" w14:textId="77777777" w:rsidR="008C68F8" w:rsidRPr="008C68F8" w:rsidRDefault="008C68F8" w:rsidP="008C68F8"/>
    <w:p w14:paraId="0C0BAB81" w14:textId="77777777" w:rsidR="008C68F8" w:rsidRPr="008C68F8" w:rsidRDefault="008C68F8" w:rsidP="008C68F8"/>
    <w:p w14:paraId="59B1FA40" w14:textId="55F35FFE" w:rsidR="002139AB" w:rsidRDefault="00404D86" w:rsidP="004F216B">
      <w:r>
        <w:br w:type="page"/>
      </w:r>
    </w:p>
    <w:p w14:paraId="072319FE" w14:textId="77777777" w:rsidR="00D174E6" w:rsidRPr="00D174E6" w:rsidRDefault="00D174E6" w:rsidP="00D174E6">
      <w:pPr>
        <w:pStyle w:val="paragraph"/>
        <w:spacing w:before="0" w:beforeAutospacing="0" w:after="240" w:afterAutospacing="0" w:line="276" w:lineRule="auto"/>
        <w:ind w:left="720"/>
        <w:jc w:val="both"/>
        <w:textAlignment w:val="baseline"/>
        <w:rPr>
          <w:rFonts w:ascii="Calibri" w:hAnsi="Calibri" w:cs="Calibri"/>
          <w:color w:val="6F7276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AB76C1" w:rsidRPr="007D2B44" w14:paraId="74E1BE55" w14:textId="77777777" w:rsidTr="00360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DDFE0A5" w14:textId="7E080724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1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0B9D9B6" w14:textId="46FAE4D5" w:rsidR="00AB76C1" w:rsidRPr="007D2B44" w:rsidRDefault="00CC6727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¿Qué ocurrirá cuando se ejecute el comando cat /etc/gshadow?</w:t>
            </w:r>
          </w:p>
        </w:tc>
      </w:tr>
      <w:tr w:rsidR="00AB76C1" w:rsidRPr="007D2B44" w14:paraId="25529486" w14:textId="77777777" w:rsidTr="0036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34FAAF5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25E438E" w14:textId="1B2FB3F5" w:rsidR="00AB76C1" w:rsidRPr="007D2B44" w:rsidRDefault="007E33EB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cat /etc/gshadow</w:t>
            </w:r>
          </w:p>
        </w:tc>
      </w:tr>
      <w:tr w:rsidR="00AB76C1" w:rsidRPr="007D2B44" w14:paraId="0E0C0DB3" w14:textId="77777777" w:rsidTr="00360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18AEEB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9FB7033" w14:textId="3132FF88" w:rsidR="00AB76C1" w:rsidRPr="00DC1844" w:rsidRDefault="007E33EB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V</w:t>
            </w:r>
            <w:r>
              <w:rPr>
                <w:rStyle w:val="normaltextrun"/>
                <w:rFonts w:cstheme="minorHAnsi"/>
                <w:color w:val="7F7F7F" w:themeColor="text1" w:themeTint="80"/>
              </w:rPr>
              <w:t xml:space="preserve">eremos el fichero gshadow que </w:t>
            </w:r>
            <w:r w:rsidRPr="007E33EB">
              <w:rPr>
                <w:rStyle w:val="normaltextrun"/>
                <w:rFonts w:cstheme="minorHAnsi"/>
                <w:color w:val="7F7F7F" w:themeColor="text1" w:themeTint="80"/>
              </w:rPr>
              <w:t>contiene información sobre los grupos del sistema, incluyendo los nombres de los usuarios que forman parte de cada grupo, así como sus privilegios.</w:t>
            </w:r>
          </w:p>
        </w:tc>
      </w:tr>
    </w:tbl>
    <w:p w14:paraId="2721E3CB" w14:textId="16BDA5D9" w:rsidR="00692B6F" w:rsidRDefault="00692B6F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49039F2" w14:textId="2C0BB0AA" w:rsidR="000C23E3" w:rsidRDefault="000C23E3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4D09B4E5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805A48A" w14:textId="45D5508F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2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B85F4B6" w14:textId="194E669A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Ejecutar un comando que cree un usuario llamado “toto” cuyo HOME sea /home/toto y que esté habilitado hasta el 1 de Agosto de 2022.</w:t>
            </w:r>
          </w:p>
        </w:tc>
      </w:tr>
      <w:tr w:rsidR="00CC6727" w:rsidRPr="007D2B44" w14:paraId="60797EA1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86D99AD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6FAD2536" w14:textId="7044E916" w:rsidR="00CC6727" w:rsidRPr="007D2B44" w:rsidRDefault="007E33EB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7E33E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useradd -d /home/toto -e 2022-08-01 toto</w:t>
            </w:r>
          </w:p>
        </w:tc>
      </w:tr>
      <w:tr w:rsidR="00CC6727" w:rsidRPr="007D2B44" w14:paraId="7642C603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BC3A0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688CA27F" w14:textId="1CD23C7B" w:rsidR="00CC6727" w:rsidRPr="00DC1844" w:rsidRDefault="007E33EB" w:rsidP="007E33EB">
            <w:pPr>
              <w:pStyle w:val="paragraph"/>
              <w:spacing w:after="240" w:line="276" w:lineRule="auto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7E33E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useradd para crear un usuario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, “</w:t>
            </w:r>
            <w:r w:rsidRPr="007E33E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-d: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</w:t>
            </w:r>
            <w:r w:rsidRPr="007E33E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especifica el directorio 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y “</w:t>
            </w:r>
            <w:r w:rsidRPr="007E33E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-e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</w:t>
            </w:r>
            <w:r w:rsidRPr="007E33E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especifica la fecha de expiración del usuario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, al final ponemos el nombre de usuario “</w:t>
            </w:r>
            <w:r w:rsidRPr="007E33E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toto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”.</w:t>
            </w:r>
          </w:p>
        </w:tc>
      </w:tr>
    </w:tbl>
    <w:p w14:paraId="578522A1" w14:textId="7AB36629" w:rsidR="000C23E3" w:rsidRDefault="000C23E3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6CE902CD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95632BB" w14:textId="0DEB4F9A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3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6AE4F71D" w14:textId="5F4A07B5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¿Qué comando ejecutaríamos si queremos eliminar el usuario “pepe” del grupo “alumnos”?</w:t>
            </w:r>
          </w:p>
        </w:tc>
      </w:tr>
      <w:tr w:rsidR="00CC6727" w:rsidRPr="007D2B44" w14:paraId="33D7C23B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21D68A3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D43F9EC" w14:textId="42684544" w:rsidR="00CC6727" w:rsidRPr="007D2B44" w:rsidRDefault="007E33EB" w:rsidP="007E33E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7E33EB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gpasswd -d pepe alumnos</w:t>
            </w:r>
          </w:p>
        </w:tc>
      </w:tr>
      <w:tr w:rsidR="00CC6727" w:rsidRPr="007D2B44" w14:paraId="3285FD39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430FB2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62BE1DB1" w14:textId="3083644A" w:rsidR="00CC6727" w:rsidRPr="00DC1844" w:rsidRDefault="006D64A8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g</w:t>
            </w:r>
            <w:r w:rsidRPr="006D64A8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passwd para administrar contraseñas de grupo en sistemas Linux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, con el parámetro “-e” especificamos que queremos borrar el usuario de grupo que pasamos a continuación.</w:t>
            </w:r>
          </w:p>
        </w:tc>
      </w:tr>
    </w:tbl>
    <w:p w14:paraId="4F632383" w14:textId="59503917" w:rsidR="00CC6727" w:rsidRDefault="00CC672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60114642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D7EDFA5" w14:textId="5E6CB665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4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75697FB" w14:textId="0C3EA2A3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Añadir al sistema un grupo llamado lrso_group</w:t>
            </w:r>
          </w:p>
        </w:tc>
      </w:tr>
      <w:tr w:rsidR="00CC6727" w:rsidRPr="007D2B44" w14:paraId="1BBD55E3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1C13629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C4770C0" w14:textId="1E9A3ED0" w:rsidR="00CC6727" w:rsidRPr="007D2B44" w:rsidRDefault="006D64A8" w:rsidP="006D64A8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6D64A8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groupadd lrso_group</w:t>
            </w:r>
          </w:p>
        </w:tc>
      </w:tr>
      <w:tr w:rsidR="00CC6727" w:rsidRPr="007D2B44" w14:paraId="098D1296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949AAA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64FE443F" w14:textId="371FB974" w:rsidR="00CC6727" w:rsidRPr="00DC1844" w:rsidRDefault="006D64A8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Groupadd para añadir grupos y el nombre detrás.</w:t>
            </w:r>
          </w:p>
        </w:tc>
      </w:tr>
    </w:tbl>
    <w:p w14:paraId="75AB08D6" w14:textId="571A619E" w:rsidR="00CC6727" w:rsidRDefault="00CC672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A1FD95E" w14:textId="22E2C55D" w:rsidR="006D64A8" w:rsidRDefault="006D64A8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0BA4EEF" w14:textId="367311F9" w:rsidR="006D64A8" w:rsidRDefault="006D64A8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7854DB4" w14:textId="5002E0D6" w:rsidR="006D64A8" w:rsidRDefault="006D64A8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97841B1" w14:textId="357CF5DF" w:rsidR="006D64A8" w:rsidRDefault="006D64A8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5F14C4C" w14:textId="77777777" w:rsidR="006D64A8" w:rsidRDefault="006D64A8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0E3BA169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23C8AF7" w14:textId="50888A3C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5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7AC0B56" w14:textId="617A206B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¿Qué ocurre si queremos crear el grupo LRSO_group?</w:t>
            </w:r>
          </w:p>
        </w:tc>
      </w:tr>
      <w:tr w:rsidR="00CC6727" w:rsidRPr="007D2B44" w14:paraId="3377C7D4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0ABF158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F567948" w14:textId="78D41EC1" w:rsidR="00CC6727" w:rsidRPr="007D2B44" w:rsidRDefault="0039462A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6D64A8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groupadd 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LRSO</w:t>
            </w:r>
            <w:r w:rsidRPr="006D64A8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_group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</w:t>
            </w:r>
          </w:p>
        </w:tc>
      </w:tr>
      <w:tr w:rsidR="00CC6727" w:rsidRPr="007D2B44" w14:paraId="62873F4F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39CF7C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65D975C0" w14:textId="7CACDBC1" w:rsidR="00CC6727" w:rsidRPr="00DC1844" w:rsidRDefault="0039462A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Me lo ha creado sin problema ningún problema, ya que distingue mayúsculas y minúsculas.</w:t>
            </w:r>
          </w:p>
        </w:tc>
      </w:tr>
    </w:tbl>
    <w:p w14:paraId="43417BF0" w14:textId="79949D80" w:rsidR="00CC6727" w:rsidRDefault="00CC672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30139655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CF449C3" w14:textId="2FB88C84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6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12BE7823" w14:textId="7E096B5A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Ejecuta un comando para el fichero datos.txt, asignar permisos totales para el owner y los usuarios pertenecientes al mismo grupo que el owner puedan hacer cualquier operativa, pero nada el resto de usuarios.</w:t>
            </w:r>
          </w:p>
        </w:tc>
      </w:tr>
      <w:tr w:rsidR="00CC6727" w:rsidRPr="007D2B44" w14:paraId="5332F77B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A7AF685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A503CA2" w14:textId="66F430D4" w:rsidR="00CC6727" w:rsidRPr="007D2B44" w:rsidRDefault="007F538F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chmod 770 datos.txt</w:t>
            </w:r>
          </w:p>
        </w:tc>
      </w:tr>
      <w:tr w:rsidR="00CC6727" w:rsidRPr="007D2B44" w14:paraId="7BE64041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4D0159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639A11A" w14:textId="32C56C00" w:rsidR="00CC6727" w:rsidRPr="00DC1844" w:rsidRDefault="007F538F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chmod es el comando para asignar permisos, 770 significa 7 para owner 7 para grupo y 0 para resto. Esto es lo mismo que rwxrwx---</w:t>
            </w:r>
          </w:p>
        </w:tc>
      </w:tr>
    </w:tbl>
    <w:p w14:paraId="556B359A" w14:textId="4B3BE756" w:rsidR="00CC6727" w:rsidRDefault="00CC672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28DD8AE8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BBFEBA4" w14:textId="78674F5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7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CBFE5BE" w14:textId="7F178CD3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Dejar solo permiso de lectura al “resto de usuario” al que pertenece el archivo total.dat</w:t>
            </w:r>
          </w:p>
        </w:tc>
      </w:tr>
      <w:tr w:rsidR="00CC6727" w:rsidRPr="007D2B44" w14:paraId="72B1E9F9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626BACD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6D9201E" w14:textId="2BDA6E11" w:rsidR="00CC6727" w:rsidRPr="007D2B44" w:rsidRDefault="00F530B5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chmod 004 total.dat</w:t>
            </w:r>
          </w:p>
        </w:tc>
      </w:tr>
      <w:tr w:rsidR="00CC6727" w:rsidRPr="007D2B44" w14:paraId="740AE737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69F5D0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3207E5E2" w14:textId="28CC6650" w:rsidR="00CC6727" w:rsidRPr="00DC1844" w:rsidRDefault="00F530B5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Entiendo que sería quitando permisos a owner y grupos así que usaría 004.</w:t>
            </w:r>
          </w:p>
        </w:tc>
      </w:tr>
    </w:tbl>
    <w:p w14:paraId="5426B378" w14:textId="6318671A" w:rsidR="00CC6727" w:rsidRDefault="00CC672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3678AB" w:rsidRPr="007D2B44" w14:paraId="71BD6B12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124391C" w14:textId="0CF4AA94" w:rsidR="003678AB" w:rsidRPr="00DC1844" w:rsidRDefault="003678AB" w:rsidP="003678A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8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5AFBB9D" w14:textId="777CB2A2" w:rsidR="003678AB" w:rsidRPr="007D2B44" w:rsidRDefault="003678AB" w:rsidP="003678A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Listar los usuarios que estén configurados en el sistema</w:t>
            </w:r>
          </w:p>
        </w:tc>
      </w:tr>
      <w:tr w:rsidR="003678AB" w:rsidRPr="007D2B44" w14:paraId="54AC383B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AC18741" w14:textId="77777777" w:rsidR="003678AB" w:rsidRPr="00DC1844" w:rsidRDefault="003678AB" w:rsidP="003678A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D6E89E0" w14:textId="49988EE1" w:rsidR="003678AB" w:rsidRPr="007D2B44" w:rsidRDefault="003678AB" w:rsidP="003678A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777C9D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cut -d: -f1 /etc/passwd</w:t>
            </w:r>
          </w:p>
        </w:tc>
      </w:tr>
      <w:tr w:rsidR="003678AB" w:rsidRPr="007D2B44" w14:paraId="356FAA5F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F611D0" w14:textId="77777777" w:rsidR="003678AB" w:rsidRPr="00DC1844" w:rsidRDefault="003678AB" w:rsidP="003678A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1416455D" w14:textId="0FA48572" w:rsidR="003678AB" w:rsidRPr="00DC1844" w:rsidRDefault="003678AB" w:rsidP="003678A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cut </w:t>
            </w:r>
            <w:r w:rsidRPr="00777C9D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para recortar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</w:t>
            </w:r>
            <w:r w:rsidRPr="00777C9D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el contenido del archivo /etc/passwd. El parámetro "-d" se para especificar el delimitador (en este caso, los dos puntos ":"), y el parámetro "-f1" se usa para especificar el campo de datos que se desea mostrar (en este caso, el primer campo que contiene el nombre del usuario)</w:t>
            </w:r>
          </w:p>
        </w:tc>
      </w:tr>
    </w:tbl>
    <w:p w14:paraId="3A383F7D" w14:textId="45CE95B1" w:rsidR="003678AB" w:rsidRDefault="003678AB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1519094" w14:textId="77777777" w:rsidR="003678AB" w:rsidRDefault="003678AB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C78E6A4" w14:textId="75351D0F" w:rsidR="00777C9D" w:rsidRDefault="00777C9D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1A8AF7B" w14:textId="77777777" w:rsidR="00777C9D" w:rsidRDefault="00777C9D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3A876D26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CBD87BE" w14:textId="47927565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lastRenderedPageBreak/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9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E0D2D15" w14:textId="521FD44B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Buscar en todos los usuarios del sistema si existe alguno llamado “toto” y en caso afirmativo mostrarlo.</w:t>
            </w:r>
          </w:p>
        </w:tc>
      </w:tr>
      <w:tr w:rsidR="00CC6727" w:rsidRPr="007D2B44" w14:paraId="511E2DFB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8732192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3DBC4EA" w14:textId="0AD29C44" w:rsidR="00CC6727" w:rsidRPr="007D2B44" w:rsidRDefault="000E19A6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0E19A6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grep -r toto /etc/passwd</w:t>
            </w:r>
          </w:p>
        </w:tc>
      </w:tr>
      <w:tr w:rsidR="00CC6727" w:rsidRPr="007D2B44" w14:paraId="153610B1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D6E275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7BA680B" w14:textId="20C8A8BD" w:rsidR="00CC6727" w:rsidRPr="00DC1844" w:rsidRDefault="000E19A6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grep </w:t>
            </w:r>
            <w:r w:rsidRPr="000E19A6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se utiliza para buscar y filtrar patrones de texto en archivos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, con el parámetro -r que hace la búsqueda recursiva, la palabra y finalmente el fichero donde queremos buscar.</w:t>
            </w:r>
          </w:p>
        </w:tc>
      </w:tr>
    </w:tbl>
    <w:p w14:paraId="1E71BF1D" w14:textId="562B0D99" w:rsidR="00CC6727" w:rsidRDefault="00CC672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60D142FB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A573D8B" w14:textId="2DD9390B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10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FE0DED4" w14:textId="1E96B6FE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Cambiar la máscara por defecto de la sesión del usuario a 440</w:t>
            </w:r>
          </w:p>
        </w:tc>
      </w:tr>
      <w:tr w:rsidR="00CC6727" w:rsidRPr="007D2B44" w14:paraId="6A1BD6CE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7037A76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B7DF48F" w14:textId="1746B046" w:rsidR="00CC6727" w:rsidRPr="007D2B44" w:rsidRDefault="00EF649E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umask 440</w:t>
            </w:r>
          </w:p>
        </w:tc>
      </w:tr>
      <w:tr w:rsidR="00CC6727" w:rsidRPr="007D2B44" w14:paraId="6CF4EDC5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C9A44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386FF18" w14:textId="026D90D1" w:rsidR="00CC6727" w:rsidRPr="00DC1844" w:rsidRDefault="00EF649E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El comando umask sirve para visualizar la mascara por defecto, y si le añadimos el parámetro con los permisos deseados modificara esa mascara por defecto.</w:t>
            </w:r>
          </w:p>
        </w:tc>
      </w:tr>
    </w:tbl>
    <w:p w14:paraId="4CB5825E" w14:textId="0B52854C" w:rsidR="00CC6727" w:rsidRDefault="00CC672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057D3705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163E399" w14:textId="179337CE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11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01F228C" w14:textId="1E55802E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Crear un comando para mostrar el directorio home de cada uno de los usuarios del sistema</w:t>
            </w:r>
          </w:p>
        </w:tc>
      </w:tr>
      <w:tr w:rsidR="00CC6727" w:rsidRPr="007D2B44" w14:paraId="0DBAC39B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FB46C58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7AD4848" w14:textId="6C6BDF34" w:rsidR="00CC6727" w:rsidRPr="007D2B44" w:rsidRDefault="00993F00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993F00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cut -d: -f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6</w:t>
            </w:r>
            <w:r w:rsidRPr="00993F00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/etc/passwd</w:t>
            </w:r>
          </w:p>
        </w:tc>
      </w:tr>
      <w:tr w:rsidR="00CC6727" w:rsidRPr="007D2B44" w14:paraId="2FFC58DF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EED5CB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758CA755" w14:textId="0CD85B31" w:rsidR="00CC6727" w:rsidRPr="00DC1844" w:rsidRDefault="00993F00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No sé si es lo que se pide, pero yo reciclaría el comando anterior para coger la columna del directorio.</w:t>
            </w:r>
          </w:p>
        </w:tc>
      </w:tr>
    </w:tbl>
    <w:p w14:paraId="77D06948" w14:textId="7EEA398D" w:rsidR="00CC6727" w:rsidRDefault="00CC672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CC6727" w:rsidRPr="007D2B44" w14:paraId="2D366218" w14:textId="77777777" w:rsidTr="0019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F371300" w14:textId="44234D3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  <w:r w:rsidR="00226273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226273">
              <w:rPr>
                <w:rStyle w:val="normaltextrun"/>
                <w:rFonts w:cstheme="minorHAnsi"/>
                <w:color w:val="FFFFFF" w:themeColor="background1"/>
              </w:rPr>
              <w:t>12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1EE0B2C1" w14:textId="2157A45D" w:rsidR="00CC6727" w:rsidRPr="007D2B44" w:rsidRDefault="00CC6727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Listar los usuarios que pertenecen al grupo “cdrom”</w:t>
            </w:r>
          </w:p>
        </w:tc>
      </w:tr>
      <w:tr w:rsidR="00CC6727" w:rsidRPr="007D2B44" w14:paraId="13AA15DB" w14:textId="77777777" w:rsidTr="00190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A5DED3E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06311AE" w14:textId="5C13CA54" w:rsidR="00CC6727" w:rsidRPr="007D2B44" w:rsidRDefault="00993F00" w:rsidP="00190B7A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 w:rsidRPr="00993F00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getent group cdrom</w:t>
            </w:r>
          </w:p>
        </w:tc>
      </w:tr>
      <w:tr w:rsidR="00CC6727" w:rsidRPr="007D2B44" w14:paraId="78DF5A92" w14:textId="77777777" w:rsidTr="00190B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153DA2" w14:textId="77777777" w:rsidR="00CC6727" w:rsidRPr="00DC1844" w:rsidRDefault="00CC6727" w:rsidP="00190B7A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6CEA7034" w14:textId="09D30441" w:rsidR="00CC6727" w:rsidRPr="00DC1844" w:rsidRDefault="00993F00" w:rsidP="00993F00">
            <w:pPr>
              <w:pStyle w:val="paragraph"/>
              <w:spacing w:after="240" w:line="276" w:lineRule="auto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Uso g</w:t>
            </w:r>
            <w:r w:rsidRPr="00993F00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etent para obtener información de la base de datos de nombres del sistema.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Con el parámetro g</w:t>
            </w:r>
            <w:r w:rsidRPr="00993F00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roup para especificar que se desea obtener información sobre un grupo en pa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rticular, y el nombre</w:t>
            </w:r>
            <w:r w:rsidRPr="00993F00"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 xml:space="preserve"> del grupo</w:t>
            </w:r>
            <w:r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  <w:t>.</w:t>
            </w:r>
          </w:p>
        </w:tc>
      </w:tr>
    </w:tbl>
    <w:p w14:paraId="7AAECE8E" w14:textId="269680D5" w:rsidR="00CC6727" w:rsidRDefault="00CC672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6D94417" w14:textId="081628F6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52E098E" w14:textId="62318285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06924C6" w14:textId="212EA4AA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156FC415" w14:textId="7BC2278D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27448D4" w14:textId="221AC98E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8B30C92" w14:textId="07F641E4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D4A7D41" w14:textId="7DB3EDA4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AB0B445" w14:textId="6800B978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ED81AEA" w14:textId="438D798B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57CB120" w14:textId="77777777" w:rsidR="000D56F4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5C9DFC4" w14:textId="3BA3D41E" w:rsidR="000D56F4" w:rsidRPr="00ED2F0E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auto"/>
          <w:sz w:val="18"/>
          <w:szCs w:val="18"/>
          <w:lang w:eastAsia="es-ES"/>
        </w:rPr>
      </w:pPr>
      <w:r w:rsidRPr="000D56F4">
        <w:rPr>
          <w:rFonts w:ascii="Segoe UI" w:eastAsia="Times New Roman" w:hAnsi="Segoe UI" w:cs="Segoe UI"/>
          <w:b/>
          <w:bCs/>
          <w:color w:val="auto"/>
          <w:sz w:val="18"/>
          <w:szCs w:val="18"/>
          <w:lang w:eastAsia="es-ES"/>
        </w:rPr>
        <w:t>EJERCICO 1.</w:t>
      </w:r>
      <w:r>
        <w:rPr>
          <w:rFonts w:ascii="Segoe UI" w:eastAsia="Times New Roman" w:hAnsi="Segoe UI" w:cs="Segoe UI"/>
          <w:color w:val="auto"/>
          <w:sz w:val="18"/>
          <w:szCs w:val="18"/>
          <w:lang w:eastAsia="es-ES"/>
        </w:rPr>
        <w:t xml:space="preserve"> </w:t>
      </w:r>
      <w:r w:rsidRPr="00ED2F0E">
        <w:rPr>
          <w:rFonts w:ascii="Segoe UI" w:eastAsia="Times New Roman" w:hAnsi="Segoe UI" w:cs="Segoe UI"/>
          <w:b/>
          <w:bCs/>
          <w:color w:val="auto"/>
          <w:sz w:val="18"/>
          <w:szCs w:val="18"/>
          <w:lang w:eastAsia="es-ES"/>
        </w:rPr>
        <w:t>Ejecutar la orden df -ka y con el resultado realizar las siguientes operaciones</w:t>
      </w:r>
    </w:p>
    <w:p w14:paraId="170D6548" w14:textId="77F34196" w:rsidR="000D56F4" w:rsidRPr="00ED2F0E" w:rsidRDefault="000D56F4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auto"/>
          <w:sz w:val="18"/>
          <w:szCs w:val="18"/>
          <w:lang w:eastAsia="es-ES"/>
        </w:rPr>
      </w:pPr>
    </w:p>
    <w:p w14:paraId="4A280DCE" w14:textId="7DA66A7A" w:rsidR="000D56F4" w:rsidRDefault="000D56F4" w:rsidP="00033D80">
      <w:pPr>
        <w:spacing w:after="0" w:line="240" w:lineRule="auto"/>
        <w:textAlignment w:val="baseline"/>
        <w:rPr>
          <w:color w:val="auto"/>
        </w:rPr>
      </w:pPr>
    </w:p>
    <w:p w14:paraId="55381E93" w14:textId="6C4C4901" w:rsidR="00ED2F0E" w:rsidRDefault="00ED2F0E" w:rsidP="00ED2F0E">
      <w:pPr>
        <w:pStyle w:val="Prrafodelista"/>
        <w:numPr>
          <w:ilvl w:val="0"/>
          <w:numId w:val="25"/>
        </w:numPr>
        <w:spacing w:after="0" w:line="240" w:lineRule="auto"/>
        <w:textAlignment w:val="baseline"/>
      </w:pPr>
      <w:r>
        <w:t xml:space="preserve">Obtener un listado de los sistemas de ficheros en los que no se pueda escribir más porque esté completamente ocupados (100%) </w:t>
      </w:r>
    </w:p>
    <w:p w14:paraId="283117B0" w14:textId="19F32EEB" w:rsidR="00ED2F0E" w:rsidRDefault="00ED2F0E" w:rsidP="00ED2F0E">
      <w:pPr>
        <w:pStyle w:val="Prrafodelista"/>
        <w:spacing w:after="0" w:line="240" w:lineRule="auto"/>
        <w:textAlignment w:val="baseline"/>
        <w:rPr>
          <w:color w:val="2E74B5" w:themeColor="accent5" w:themeShade="BF"/>
        </w:rPr>
      </w:pPr>
      <w:r w:rsidRPr="00ED2F0E">
        <w:rPr>
          <w:color w:val="2E74B5" w:themeColor="accent5" w:themeShade="BF"/>
        </w:rPr>
        <w:t>Utilizaría el comando</w:t>
      </w:r>
      <w:r>
        <w:rPr>
          <w:color w:val="2E74B5" w:themeColor="accent5" w:themeShade="BF"/>
        </w:rPr>
        <w:t>:</w:t>
      </w:r>
      <w:r>
        <w:rPr>
          <w:color w:val="2E74B5" w:themeColor="accent5" w:themeShade="BF"/>
        </w:rPr>
        <w:tab/>
      </w:r>
      <w:r w:rsidRPr="00ED2F0E">
        <w:rPr>
          <w:color w:val="2E74B5" w:themeColor="accent5" w:themeShade="BF"/>
        </w:rPr>
        <w:t xml:space="preserve"> </w:t>
      </w:r>
      <w:r w:rsidRPr="00ED2F0E">
        <w:rPr>
          <w:b/>
          <w:bCs/>
          <w:color w:val="2E74B5" w:themeColor="accent5" w:themeShade="BF"/>
        </w:rPr>
        <w:t>df -ka | grep 100%</w:t>
      </w:r>
      <w:r w:rsidRPr="00ED2F0E">
        <w:rPr>
          <w:color w:val="2E74B5" w:themeColor="accent5" w:themeShade="BF"/>
        </w:rPr>
        <w:t xml:space="preserve">  </w:t>
      </w:r>
    </w:p>
    <w:p w14:paraId="45998D12" w14:textId="22D40755" w:rsidR="00ED2F0E" w:rsidRPr="00ED2F0E" w:rsidRDefault="00ED2F0E" w:rsidP="00ED2F0E">
      <w:pPr>
        <w:pStyle w:val="Prrafodelista"/>
        <w:spacing w:after="0" w:line="240" w:lineRule="auto"/>
        <w:textAlignment w:val="baseline"/>
        <w:rPr>
          <w:color w:val="2E74B5" w:themeColor="accent5" w:themeShade="BF"/>
        </w:rPr>
      </w:pPr>
      <w:r w:rsidRPr="00ED2F0E">
        <w:rPr>
          <w:color w:val="2E74B5" w:themeColor="accent5" w:themeShade="BF"/>
        </w:rPr>
        <w:t xml:space="preserve">Con  </w:t>
      </w:r>
      <w:r>
        <w:rPr>
          <w:color w:val="2E74B5" w:themeColor="accent5" w:themeShade="BF"/>
        </w:rPr>
        <w:t>|</w:t>
      </w:r>
      <w:r w:rsidRPr="00ED2F0E">
        <w:rPr>
          <w:color w:val="2E74B5" w:themeColor="accent5" w:themeShade="BF"/>
        </w:rPr>
        <w:t>grep se hace una búsqueda sobre el resultado anterior, filtrando por 100% me aparecen solo las líneas que tengan ese dato y por tanto los sistemas con ese uso.</w:t>
      </w:r>
    </w:p>
    <w:p w14:paraId="0283B033" w14:textId="77777777" w:rsidR="00ED2F0E" w:rsidRDefault="00ED2F0E" w:rsidP="00ED2F0E">
      <w:pPr>
        <w:spacing w:after="0" w:line="240" w:lineRule="auto"/>
        <w:ind w:left="360"/>
        <w:textAlignment w:val="baseline"/>
      </w:pPr>
    </w:p>
    <w:p w14:paraId="7AC18A77" w14:textId="2F80FD57" w:rsidR="00ED2F0E" w:rsidRDefault="00ED2F0E" w:rsidP="00ED2F0E">
      <w:pPr>
        <w:spacing w:after="0" w:line="240" w:lineRule="auto"/>
        <w:ind w:left="360"/>
        <w:textAlignment w:val="baseline"/>
      </w:pPr>
      <w:r>
        <w:t>b) Obtener el número de sistemas de ficheros (Filesystems) montados a partir de /sys</w:t>
      </w:r>
    </w:p>
    <w:p w14:paraId="5ABDDD4C" w14:textId="3BD1E36F" w:rsidR="00485975" w:rsidRDefault="00485975" w:rsidP="00485975">
      <w:pPr>
        <w:pStyle w:val="Prrafodelista"/>
        <w:spacing w:after="0" w:line="240" w:lineRule="auto"/>
        <w:textAlignment w:val="baseline"/>
        <w:rPr>
          <w:color w:val="2E74B5" w:themeColor="accent5" w:themeShade="BF"/>
        </w:rPr>
      </w:pPr>
      <w:r w:rsidRPr="00ED2F0E">
        <w:rPr>
          <w:color w:val="2E74B5" w:themeColor="accent5" w:themeShade="BF"/>
        </w:rPr>
        <w:t>Utilizaría el comando</w:t>
      </w:r>
      <w:r>
        <w:rPr>
          <w:color w:val="2E74B5" w:themeColor="accent5" w:themeShade="BF"/>
        </w:rPr>
        <w:t>:</w:t>
      </w:r>
      <w:r>
        <w:rPr>
          <w:color w:val="2E74B5" w:themeColor="accent5" w:themeShade="BF"/>
        </w:rPr>
        <w:tab/>
      </w:r>
      <w:r w:rsidRPr="00ED2F0E">
        <w:rPr>
          <w:color w:val="2E74B5" w:themeColor="accent5" w:themeShade="BF"/>
        </w:rPr>
        <w:t xml:space="preserve"> </w:t>
      </w:r>
      <w:r w:rsidRPr="00ED2F0E">
        <w:rPr>
          <w:b/>
          <w:bCs/>
          <w:color w:val="2E74B5" w:themeColor="accent5" w:themeShade="BF"/>
        </w:rPr>
        <w:t xml:space="preserve">df -ka | grep </w:t>
      </w:r>
      <w:r>
        <w:rPr>
          <w:b/>
          <w:bCs/>
          <w:color w:val="2E74B5" w:themeColor="accent5" w:themeShade="BF"/>
        </w:rPr>
        <w:t>/sys/</w:t>
      </w:r>
      <w:r w:rsidRPr="00ED2F0E">
        <w:rPr>
          <w:color w:val="2E74B5" w:themeColor="accent5" w:themeShade="BF"/>
        </w:rPr>
        <w:t xml:space="preserve"> </w:t>
      </w:r>
    </w:p>
    <w:p w14:paraId="22AE86A5" w14:textId="0AB3ECDD" w:rsidR="00485975" w:rsidRDefault="00485975" w:rsidP="00485975">
      <w:pPr>
        <w:pStyle w:val="Prrafodelista"/>
        <w:spacing w:after="0" w:line="240" w:lineRule="auto"/>
        <w:textAlignment w:val="baseline"/>
        <w:rPr>
          <w:color w:val="2E74B5" w:themeColor="accent5" w:themeShade="BF"/>
        </w:rPr>
      </w:pPr>
      <w:r w:rsidRPr="00ED2F0E">
        <w:rPr>
          <w:color w:val="2E74B5" w:themeColor="accent5" w:themeShade="BF"/>
        </w:rPr>
        <w:t xml:space="preserve">Con  </w:t>
      </w:r>
      <w:r>
        <w:rPr>
          <w:color w:val="2E74B5" w:themeColor="accent5" w:themeShade="BF"/>
        </w:rPr>
        <w:t>|</w:t>
      </w:r>
      <w:r w:rsidRPr="00ED2F0E">
        <w:rPr>
          <w:color w:val="2E74B5" w:themeColor="accent5" w:themeShade="BF"/>
        </w:rPr>
        <w:t xml:space="preserve">grep se hace una búsqueda sobre el resultado anterior, filtrando por </w:t>
      </w:r>
      <w:r>
        <w:rPr>
          <w:color w:val="2E74B5" w:themeColor="accent5" w:themeShade="BF"/>
        </w:rPr>
        <w:t>/sys/</w:t>
      </w:r>
      <w:r w:rsidRPr="00ED2F0E">
        <w:rPr>
          <w:color w:val="2E74B5" w:themeColor="accent5" w:themeShade="BF"/>
        </w:rPr>
        <w:t xml:space="preserve"> me aparecen solo las líneas que tengan ese dato y por tanto los sistemas </w:t>
      </w:r>
      <w:r>
        <w:rPr>
          <w:color w:val="2E74B5" w:themeColor="accent5" w:themeShade="BF"/>
        </w:rPr>
        <w:t>montados en dicha ruta.</w:t>
      </w:r>
    </w:p>
    <w:p w14:paraId="33927FD3" w14:textId="5C35BD01" w:rsidR="00485975" w:rsidRPr="00485975" w:rsidRDefault="00485975" w:rsidP="00485975">
      <w:pPr>
        <w:pStyle w:val="Prrafodelista"/>
        <w:spacing w:after="0" w:line="240" w:lineRule="auto"/>
        <w:textAlignment w:val="baseline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También se podría usar </w:t>
      </w:r>
      <w:r w:rsidRPr="00485975">
        <w:rPr>
          <w:b/>
          <w:bCs/>
          <w:color w:val="2E74B5" w:themeColor="accent5" w:themeShade="BF"/>
        </w:rPr>
        <w:t>mount</w:t>
      </w:r>
      <w:r>
        <w:rPr>
          <w:b/>
          <w:bCs/>
          <w:color w:val="2E74B5" w:themeColor="accent5" w:themeShade="BF"/>
        </w:rPr>
        <w:t>.</w:t>
      </w:r>
    </w:p>
    <w:p w14:paraId="48756810" w14:textId="5E82A9EA" w:rsidR="00ED2F0E" w:rsidRDefault="00ED2F0E" w:rsidP="00ED2F0E">
      <w:pPr>
        <w:spacing w:after="0" w:line="240" w:lineRule="auto"/>
        <w:textAlignment w:val="baseline"/>
      </w:pPr>
    </w:p>
    <w:p w14:paraId="12968C1B" w14:textId="348993B8" w:rsidR="00ED2F0E" w:rsidRDefault="00ED2F0E" w:rsidP="00ED2F0E">
      <w:pPr>
        <w:spacing w:after="0" w:line="240" w:lineRule="auto"/>
        <w:textAlignment w:val="baseline"/>
      </w:pPr>
    </w:p>
    <w:p w14:paraId="1CF4BE41" w14:textId="7DF63486" w:rsidR="00ED2F0E" w:rsidRDefault="00ED2F0E" w:rsidP="00ED2F0E">
      <w:pPr>
        <w:spacing w:after="0" w:line="240" w:lineRule="auto"/>
        <w:textAlignment w:val="baseline"/>
      </w:pPr>
    </w:p>
    <w:p w14:paraId="6949E2B3" w14:textId="77777777" w:rsidR="00EB6C51" w:rsidRDefault="00EB6C51" w:rsidP="00ED2F0E">
      <w:pPr>
        <w:spacing w:after="0" w:line="240" w:lineRule="auto"/>
        <w:textAlignment w:val="baseline"/>
      </w:pPr>
    </w:p>
    <w:p w14:paraId="352B1D66" w14:textId="3BA60CF8" w:rsidR="00ED2F0E" w:rsidRPr="00ED2F0E" w:rsidRDefault="00ED2F0E" w:rsidP="00ED2F0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auto"/>
          <w:sz w:val="18"/>
          <w:szCs w:val="18"/>
          <w:lang w:eastAsia="es-ES"/>
        </w:rPr>
      </w:pPr>
      <w:r w:rsidRPr="00ED2F0E">
        <w:rPr>
          <w:rFonts w:ascii="Segoe UI" w:eastAsia="Times New Roman" w:hAnsi="Segoe UI" w:cs="Segoe UI"/>
          <w:b/>
          <w:bCs/>
          <w:color w:val="auto"/>
          <w:sz w:val="18"/>
          <w:szCs w:val="18"/>
          <w:lang w:eastAsia="es-ES"/>
        </w:rPr>
        <w:t xml:space="preserve">EJERCICIO </w:t>
      </w:r>
      <w:r>
        <w:rPr>
          <w:rFonts w:ascii="Segoe UI" w:eastAsia="Times New Roman" w:hAnsi="Segoe UI" w:cs="Segoe UI"/>
          <w:b/>
          <w:bCs/>
          <w:color w:val="auto"/>
          <w:sz w:val="18"/>
          <w:szCs w:val="18"/>
          <w:lang w:eastAsia="es-ES"/>
        </w:rPr>
        <w:t>2.</w:t>
      </w:r>
      <w:r w:rsidRPr="00ED2F0E">
        <w:rPr>
          <w:rFonts w:ascii="Segoe UI" w:eastAsia="Times New Roman" w:hAnsi="Segoe UI" w:cs="Segoe UI"/>
          <w:b/>
          <w:bCs/>
          <w:color w:val="auto"/>
          <w:sz w:val="18"/>
          <w:szCs w:val="18"/>
          <w:lang w:eastAsia="es-ES"/>
        </w:rPr>
        <w:t xml:space="preserve"> Con un disco USB completamente vacío (de alumno): </w:t>
      </w:r>
    </w:p>
    <w:p w14:paraId="0188BFA3" w14:textId="77777777" w:rsidR="00ED2F0E" w:rsidRDefault="00ED2F0E" w:rsidP="00ED2F0E">
      <w:pPr>
        <w:spacing w:after="0" w:line="240" w:lineRule="auto"/>
        <w:textAlignment w:val="baseline"/>
      </w:pPr>
    </w:p>
    <w:p w14:paraId="52B3D164" w14:textId="4CFAC819" w:rsidR="00ED2F0E" w:rsidRDefault="00ED2F0E" w:rsidP="00ED2F0E">
      <w:pPr>
        <w:spacing w:after="0" w:line="240" w:lineRule="auto"/>
        <w:textAlignment w:val="baseline"/>
      </w:pPr>
      <w:r>
        <w:t xml:space="preserve">a) Crear una tabla de particiones de tipo GPT (utilizando GPARTED) y explicar los diferentes pasos realizados con las capturas de pantallas correspondientes. Utilizar el USB del alumno. </w:t>
      </w:r>
    </w:p>
    <w:p w14:paraId="0CC514C2" w14:textId="77777777" w:rsidR="00FE0872" w:rsidRDefault="00FE0872" w:rsidP="00ED2F0E">
      <w:pPr>
        <w:spacing w:after="0" w:line="240" w:lineRule="auto"/>
        <w:textAlignment w:val="baseline"/>
      </w:pPr>
    </w:p>
    <w:p w14:paraId="15F640E1" w14:textId="4813D1D1" w:rsidR="00FE0872" w:rsidRPr="00FE0872" w:rsidRDefault="00FE0872" w:rsidP="00ED2F0E">
      <w:pPr>
        <w:spacing w:after="0" w:line="240" w:lineRule="auto"/>
        <w:textAlignment w:val="baseline"/>
        <w:rPr>
          <w:color w:val="2E74B5" w:themeColor="accent5" w:themeShade="BF"/>
        </w:rPr>
      </w:pPr>
      <w:r w:rsidRPr="00FE0872">
        <w:rPr>
          <w:color w:val="2E74B5" w:themeColor="accent5" w:themeShade="BF"/>
        </w:rPr>
        <w:t>He creado la tabla de particiones desde el menú “Device &gt; Creation Prtition Table…” Luego me da a elegir el tipo.</w:t>
      </w:r>
      <w:r>
        <w:rPr>
          <w:color w:val="2E74B5" w:themeColor="accent5" w:themeShade="BF"/>
        </w:rPr>
        <w:t xml:space="preserve"> Esto ya te borra todos los datos que tuviera el dispositivo.</w:t>
      </w:r>
    </w:p>
    <w:p w14:paraId="41C8AC18" w14:textId="77777777" w:rsidR="00FE0872" w:rsidRDefault="00FE0872" w:rsidP="00ED2F0E">
      <w:pPr>
        <w:spacing w:after="0" w:line="240" w:lineRule="auto"/>
        <w:textAlignment w:val="baseline"/>
      </w:pPr>
    </w:p>
    <w:p w14:paraId="19A9C68D" w14:textId="4D8831FF" w:rsidR="00ED2F0E" w:rsidRDefault="00FE0872" w:rsidP="00ED2F0E">
      <w:r>
        <w:rPr>
          <w:noProof/>
        </w:rPr>
        <w:drawing>
          <wp:inline distT="0" distB="0" distL="0" distR="0" wp14:anchorId="5AE2E4E9" wp14:editId="0CEA0845">
            <wp:extent cx="6120130" cy="3221990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00D0" w14:textId="77777777" w:rsidR="00EB6C51" w:rsidRDefault="00EB6C51" w:rsidP="00ED2F0E">
      <w:pPr>
        <w:spacing w:after="0" w:line="240" w:lineRule="auto"/>
        <w:textAlignment w:val="baseline"/>
      </w:pPr>
    </w:p>
    <w:p w14:paraId="0363183F" w14:textId="77777777" w:rsidR="00EB6C51" w:rsidRDefault="00EB6C51" w:rsidP="00ED2F0E">
      <w:pPr>
        <w:spacing w:after="0" w:line="240" w:lineRule="auto"/>
        <w:textAlignment w:val="baseline"/>
      </w:pPr>
    </w:p>
    <w:p w14:paraId="732962CB" w14:textId="77777777" w:rsidR="00EB6C51" w:rsidRDefault="00EB6C51" w:rsidP="00ED2F0E">
      <w:pPr>
        <w:spacing w:after="0" w:line="240" w:lineRule="auto"/>
        <w:textAlignment w:val="baseline"/>
      </w:pPr>
    </w:p>
    <w:p w14:paraId="010A7FF7" w14:textId="77777777" w:rsidR="00EB6C51" w:rsidRDefault="00EB6C51" w:rsidP="00ED2F0E">
      <w:pPr>
        <w:spacing w:after="0" w:line="240" w:lineRule="auto"/>
        <w:textAlignment w:val="baseline"/>
      </w:pPr>
    </w:p>
    <w:p w14:paraId="2E0A238B" w14:textId="77777777" w:rsidR="00EB6C51" w:rsidRDefault="00EB6C51" w:rsidP="00ED2F0E">
      <w:pPr>
        <w:spacing w:after="0" w:line="240" w:lineRule="auto"/>
        <w:textAlignment w:val="baseline"/>
      </w:pPr>
    </w:p>
    <w:p w14:paraId="31AABBDF" w14:textId="77777777" w:rsidR="00EB6C51" w:rsidRDefault="00EB6C51" w:rsidP="00ED2F0E">
      <w:pPr>
        <w:spacing w:after="0" w:line="240" w:lineRule="auto"/>
        <w:textAlignment w:val="baseline"/>
      </w:pPr>
    </w:p>
    <w:p w14:paraId="7A9C4B9A" w14:textId="56024F58" w:rsidR="00ED2F0E" w:rsidRDefault="00ED2F0E" w:rsidP="00ED2F0E">
      <w:pPr>
        <w:spacing w:after="0" w:line="240" w:lineRule="auto"/>
        <w:textAlignment w:val="baseline"/>
      </w:pPr>
      <w:r>
        <w:t>b) Realizar las siguientes particiones según se indican en el gráfico:</w:t>
      </w:r>
    </w:p>
    <w:p w14:paraId="2F1CF5F6" w14:textId="2DB9D9CD" w:rsidR="008C3EB9" w:rsidRDefault="00ED2F0E" w:rsidP="00ED2F0E">
      <w:pPr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1ADF383C" wp14:editId="55EA7955">
            <wp:extent cx="6120130" cy="3300730"/>
            <wp:effectExtent l="0" t="0" r="0" b="0"/>
            <wp:docPr id="8" name="Imagen 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8474" w14:textId="4DE54FEF" w:rsidR="008C3EB9" w:rsidRDefault="008C3EB9" w:rsidP="00ED2F0E">
      <w:pPr>
        <w:spacing w:after="0" w:line="240" w:lineRule="auto"/>
        <w:textAlignment w:val="baseline"/>
      </w:pPr>
      <w:r>
        <w:t xml:space="preserve">Incluye las capturas con los comentarios que estimes para cada uno de los pasos, así como las capturas correspondientes para llegar la imagen anterior con el USB del primer apartado. </w:t>
      </w:r>
    </w:p>
    <w:p w14:paraId="015532C8" w14:textId="77777777" w:rsidR="00EB6C51" w:rsidRDefault="00EB6C51" w:rsidP="00ED2F0E">
      <w:pPr>
        <w:spacing w:after="0" w:line="240" w:lineRule="auto"/>
        <w:textAlignment w:val="baseline"/>
      </w:pPr>
    </w:p>
    <w:p w14:paraId="0C9B628A" w14:textId="505613FF" w:rsidR="00EB6C51" w:rsidRPr="00EB6C51" w:rsidRDefault="00EB6C51" w:rsidP="00ED2F0E">
      <w:pPr>
        <w:spacing w:after="0" w:line="240" w:lineRule="auto"/>
        <w:textAlignment w:val="baseline"/>
        <w:rPr>
          <w:color w:val="2E74B5" w:themeColor="accent5" w:themeShade="BF"/>
        </w:rPr>
      </w:pPr>
      <w:r w:rsidRPr="00EB6C51">
        <w:rPr>
          <w:color w:val="2E74B5" w:themeColor="accent5" w:themeShade="BF"/>
        </w:rPr>
        <w:t xml:space="preserve">Creando </w:t>
      </w:r>
      <w:r w:rsidR="00401EE2">
        <w:rPr>
          <w:color w:val="2E74B5" w:themeColor="accent5" w:themeShade="BF"/>
        </w:rPr>
        <w:t xml:space="preserve">la </w:t>
      </w:r>
      <w:r w:rsidRPr="00EB6C51">
        <w:rPr>
          <w:color w:val="2E74B5" w:themeColor="accent5" w:themeShade="BF"/>
        </w:rPr>
        <w:t>primera partición</w:t>
      </w:r>
      <w:r w:rsidR="00401EE2">
        <w:rPr>
          <w:color w:val="2E74B5" w:themeColor="accent5" w:themeShade="BF"/>
        </w:rPr>
        <w:t>.</w:t>
      </w:r>
    </w:p>
    <w:p w14:paraId="44375DCB" w14:textId="7716157C" w:rsidR="00EB6C51" w:rsidRDefault="00EB6C51" w:rsidP="00ED2F0E">
      <w:pPr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24D43841" wp14:editId="7105658F">
            <wp:extent cx="6120130" cy="3133090"/>
            <wp:effectExtent l="0" t="0" r="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1DAD" w14:textId="1AD6316B" w:rsidR="00EB6C51" w:rsidRDefault="00EB6C51" w:rsidP="00ED2F0E">
      <w:pPr>
        <w:spacing w:after="0" w:line="240" w:lineRule="auto"/>
        <w:textAlignment w:val="baseline"/>
      </w:pPr>
    </w:p>
    <w:p w14:paraId="547B2A17" w14:textId="4792C6E6" w:rsidR="00EB6C51" w:rsidRDefault="00EB6C51" w:rsidP="00ED2F0E">
      <w:pPr>
        <w:spacing w:after="0" w:line="240" w:lineRule="auto"/>
        <w:textAlignment w:val="baseline"/>
        <w:rPr>
          <w:color w:val="2E74B5" w:themeColor="accent5" w:themeShade="BF"/>
        </w:rPr>
      </w:pPr>
      <w:r w:rsidRPr="00EB6C51">
        <w:rPr>
          <w:color w:val="2E74B5" w:themeColor="accent5" w:themeShade="BF"/>
        </w:rPr>
        <w:t>Vamos creando las particiones con botón derecho y New, seleccionamos el tamaño, el tipo de partición y tipo de archivos de sistemas.</w:t>
      </w:r>
    </w:p>
    <w:p w14:paraId="64E53DD1" w14:textId="49817A14" w:rsidR="0099731E" w:rsidRDefault="0099731E" w:rsidP="00ED2F0E">
      <w:pPr>
        <w:spacing w:after="0" w:line="240" w:lineRule="auto"/>
        <w:textAlignment w:val="baseline"/>
        <w:rPr>
          <w:color w:val="2E74B5" w:themeColor="accent5" w:themeShade="BF"/>
        </w:rPr>
      </w:pPr>
    </w:p>
    <w:p w14:paraId="47ED0868" w14:textId="6B685479" w:rsidR="0099731E" w:rsidRDefault="0099731E" w:rsidP="00ED2F0E">
      <w:pPr>
        <w:spacing w:after="0" w:line="240" w:lineRule="auto"/>
        <w:textAlignment w:val="baseline"/>
        <w:rPr>
          <w:color w:val="2E74B5" w:themeColor="accent5" w:themeShade="BF"/>
        </w:rPr>
      </w:pPr>
    </w:p>
    <w:p w14:paraId="1C7D85DE" w14:textId="16855C4F" w:rsidR="0099731E" w:rsidRDefault="0099731E" w:rsidP="00ED2F0E">
      <w:pPr>
        <w:spacing w:after="0" w:line="240" w:lineRule="auto"/>
        <w:textAlignment w:val="baseline"/>
        <w:rPr>
          <w:color w:val="2E74B5" w:themeColor="accent5" w:themeShade="BF"/>
        </w:rPr>
      </w:pPr>
    </w:p>
    <w:p w14:paraId="15330131" w14:textId="77777777" w:rsidR="0099731E" w:rsidRPr="00EB6C51" w:rsidRDefault="0099731E" w:rsidP="00ED2F0E">
      <w:pPr>
        <w:spacing w:after="0" w:line="240" w:lineRule="auto"/>
        <w:textAlignment w:val="baseline"/>
        <w:rPr>
          <w:color w:val="2E74B5" w:themeColor="accent5" w:themeShade="BF"/>
        </w:rPr>
      </w:pPr>
    </w:p>
    <w:p w14:paraId="71386215" w14:textId="11CDE54A" w:rsidR="00EB6C51" w:rsidRDefault="00EB6C51" w:rsidP="00ED2F0E">
      <w:pPr>
        <w:spacing w:after="0" w:line="240" w:lineRule="auto"/>
        <w:textAlignment w:val="baseline"/>
        <w:rPr>
          <w:color w:val="2E74B5" w:themeColor="accent5" w:themeShade="BF"/>
        </w:rPr>
      </w:pPr>
      <w:r>
        <w:rPr>
          <w:color w:val="2E74B5" w:themeColor="accent5" w:themeShade="BF"/>
        </w:rPr>
        <w:t>Ahora mostramos el r</w:t>
      </w:r>
      <w:r w:rsidRPr="00EB6C51">
        <w:rPr>
          <w:color w:val="2E74B5" w:themeColor="accent5" w:themeShade="BF"/>
        </w:rPr>
        <w:t>esultado final</w:t>
      </w:r>
      <w:r>
        <w:rPr>
          <w:color w:val="2E74B5" w:themeColor="accent5" w:themeShade="BF"/>
        </w:rPr>
        <w:t xml:space="preserve"> a imitación de la imagen</w:t>
      </w:r>
      <w:r w:rsidR="0099731E">
        <w:rPr>
          <w:color w:val="2E74B5" w:themeColor="accent5" w:themeShade="BF"/>
        </w:rPr>
        <w:t xml:space="preserve"> de ejemplo.</w:t>
      </w:r>
    </w:p>
    <w:p w14:paraId="7998DD21" w14:textId="77777777" w:rsidR="0099731E" w:rsidRPr="00EB6C51" w:rsidRDefault="0099731E" w:rsidP="00ED2F0E">
      <w:pPr>
        <w:spacing w:after="0" w:line="240" w:lineRule="auto"/>
        <w:textAlignment w:val="baseline"/>
        <w:rPr>
          <w:color w:val="2E74B5" w:themeColor="accent5" w:themeShade="BF"/>
        </w:rPr>
      </w:pPr>
    </w:p>
    <w:p w14:paraId="248FAE1D" w14:textId="4EF6840A" w:rsidR="00FE0872" w:rsidRDefault="00FE0872" w:rsidP="00ED2F0E">
      <w:pPr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62345BC8" wp14:editId="392B2EBE">
            <wp:extent cx="6120130" cy="3188970"/>
            <wp:effectExtent l="0" t="0" r="0" b="0"/>
            <wp:docPr id="10" name="Imagen 10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videojueg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079A" w14:textId="77777777" w:rsidR="008C3EB9" w:rsidRDefault="008C3EB9" w:rsidP="00ED2F0E">
      <w:pPr>
        <w:spacing w:after="0" w:line="240" w:lineRule="auto"/>
        <w:textAlignment w:val="baseline"/>
      </w:pPr>
    </w:p>
    <w:p w14:paraId="19D0696B" w14:textId="77777777" w:rsidR="008C3EB9" w:rsidRDefault="008C3EB9" w:rsidP="00ED2F0E">
      <w:pPr>
        <w:spacing w:after="0" w:line="240" w:lineRule="auto"/>
        <w:textAlignment w:val="baseline"/>
      </w:pPr>
    </w:p>
    <w:p w14:paraId="06473F87" w14:textId="27DA859D" w:rsidR="008C3EB9" w:rsidRDefault="008C3EB9" w:rsidP="00ED2F0E">
      <w:pPr>
        <w:spacing w:after="0" w:line="240" w:lineRule="auto"/>
        <w:textAlignment w:val="baseline"/>
      </w:pPr>
      <w:r>
        <w:t>¿Qué ocurriría si se intenta crear una 5ª partición primaria.?</w:t>
      </w:r>
    </w:p>
    <w:p w14:paraId="0544AFC8" w14:textId="77777777" w:rsidR="00EB6C51" w:rsidRDefault="00EB6C51" w:rsidP="00ED2F0E">
      <w:pPr>
        <w:spacing w:after="0" w:line="240" w:lineRule="auto"/>
        <w:textAlignment w:val="baseline"/>
      </w:pPr>
    </w:p>
    <w:p w14:paraId="7F19F230" w14:textId="68D31C01" w:rsidR="008C3EB9" w:rsidRDefault="008C3EB9" w:rsidP="00ED2F0E">
      <w:pPr>
        <w:spacing w:after="0" w:line="240" w:lineRule="auto"/>
        <w:textAlignment w:val="baseline"/>
        <w:rPr>
          <w:color w:val="2E74B5" w:themeColor="accent5" w:themeShade="BF"/>
        </w:rPr>
      </w:pPr>
      <w:r>
        <w:rPr>
          <w:color w:val="2E74B5" w:themeColor="accent5" w:themeShade="BF"/>
        </w:rPr>
        <w:t>Con una tabla de particiones con formato GPT no he tenido problemas para crear una 5</w:t>
      </w:r>
      <w:r w:rsidR="00FE0872">
        <w:rPr>
          <w:color w:val="2E74B5" w:themeColor="accent5" w:themeShade="BF"/>
        </w:rPr>
        <w:t>ª</w:t>
      </w:r>
      <w:r>
        <w:rPr>
          <w:color w:val="2E74B5" w:themeColor="accent5" w:themeShade="BF"/>
        </w:rPr>
        <w:t xml:space="preserve"> partición primaria, de hecho no permite crear particiones extendidas, para poder recrear la imagen de ejemplo del ejercicio he tenido utilizar una tabla de pariciones de tipo msdos.</w:t>
      </w:r>
    </w:p>
    <w:p w14:paraId="05E6496E" w14:textId="77777777" w:rsidR="000D3F11" w:rsidRDefault="000D3F11" w:rsidP="00ED2F0E">
      <w:pPr>
        <w:spacing w:after="0" w:line="240" w:lineRule="auto"/>
        <w:textAlignment w:val="baseline"/>
        <w:rPr>
          <w:color w:val="2E74B5" w:themeColor="accent5" w:themeShade="BF"/>
        </w:rPr>
      </w:pPr>
    </w:p>
    <w:p w14:paraId="5C7FC250" w14:textId="3A8D9518" w:rsidR="00401EE2" w:rsidRPr="00ED2F0E" w:rsidRDefault="000D3F11" w:rsidP="00ED2F0E">
      <w:pPr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649D91D5" wp14:editId="3A3A476E">
            <wp:extent cx="6120130" cy="3217545"/>
            <wp:effectExtent l="0" t="0" r="0" b="1905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EE2" w:rsidRPr="00ED2F0E" w:rsidSect="00404D86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2" w:right="1134" w:bottom="1418" w:left="1134" w:header="567" w:footer="7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16DF" w14:textId="77777777" w:rsidR="00C57D3B" w:rsidRDefault="00C57D3B" w:rsidP="00B367A5">
      <w:pPr>
        <w:spacing w:after="0" w:line="240" w:lineRule="auto"/>
      </w:pPr>
      <w:r>
        <w:separator/>
      </w:r>
    </w:p>
  </w:endnote>
  <w:endnote w:type="continuationSeparator" w:id="0">
    <w:p w14:paraId="18F92B4E" w14:textId="77777777" w:rsidR="00C57D3B" w:rsidRDefault="00C57D3B" w:rsidP="00B3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bjektiv Mk1">
    <w:altName w:val="Calibri"/>
    <w:charset w:val="00"/>
    <w:family w:val="swiss"/>
    <w:pitch w:val="variable"/>
    <w:sig w:usb0="A00002EF" w:usb1="4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bjektiv Mk1 XBold">
    <w:altName w:val="Calibri"/>
    <w:charset w:val="00"/>
    <w:family w:val="swiss"/>
    <w:pitch w:val="variable"/>
    <w:sig w:usb0="A00002EF" w:usb1="4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066861"/>
      <w:docPartObj>
        <w:docPartGallery w:val="Page Numbers (Bottom of Page)"/>
        <w:docPartUnique/>
      </w:docPartObj>
    </w:sdtPr>
    <w:sdtContent>
      <w:p w14:paraId="001F23E2" w14:textId="77777777" w:rsidR="00163CEC" w:rsidRDefault="006D5A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227A06C2" wp14:editId="3E61F5E7">
                  <wp:simplePos x="0" y="0"/>
                  <wp:positionH relativeFrom="margin">
                    <wp:align>right</wp:align>
                  </wp:positionH>
                  <wp:positionV relativeFrom="page">
                    <wp:posOffset>10114189</wp:posOffset>
                  </wp:positionV>
                  <wp:extent cx="266700" cy="381000"/>
                  <wp:effectExtent l="0" t="0" r="0" b="0"/>
                  <wp:wrapNone/>
                  <wp:docPr id="177" name="Rectángulo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67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>
                                    <w:rPr>
                                      <w:color w:val="9DA3A7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14:paraId="55D07FD5" w14:textId="77777777" w:rsidR="008514D9" w:rsidRDefault="008514D9">
                                      <w:pPr>
                                        <w:jc w:val="center"/>
                                        <w:rPr>
                                          <w:rFonts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8514D9"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8514D9">
                                        <w:rPr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8514D9"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Pr="008514D9"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8514D9"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27A06C2" id="Rectángulo 177" o:spid="_x0000_s1027" style="position:absolute;left:0;text-align:left;margin-left:-30.2pt;margin-top:796.4pt;width:21pt;height:30pt;z-index: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>
                              <w:rPr>
                                <w:color w:val="9DA3A7"/>
                                <w:sz w:val="28"/>
                                <w:szCs w:val="28"/>
                              </w:rPr>
                            </w:sdtEndPr>
                            <w:sdtContent>
                              <w:p w14:paraId="55D07FD5" w14:textId="77777777" w:rsidR="008514D9" w:rsidRDefault="008514D9">
                                <w:pPr>
                                  <w:jc w:val="center"/>
                                  <w:rPr>
                                    <w:rFonts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8514D9"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8514D9">
                                  <w:rPr>
                                    <w:color w:val="9DA3A7"/>
                                    <w:sz w:val="28"/>
                                    <w:szCs w:val="28"/>
                                  </w:rPr>
                                  <w:instrText>PAGE   \* MERGEFORMAT</w:instrText>
                                </w:r>
                                <w:r w:rsidRPr="008514D9"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8514D9"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514D9"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DF8A" w14:textId="77777777" w:rsidR="001C46C4" w:rsidRDefault="00404D86">
    <w:pPr>
      <w:pStyle w:val="Piedepgina"/>
    </w:pPr>
    <w:r>
      <w:rPr>
        <w:rFonts w:cs="Objektiv Mk1"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71040" behindDoc="0" locked="0" layoutInCell="1" allowOverlap="1" wp14:anchorId="077C7F0A" wp14:editId="4E22562F">
              <wp:simplePos x="0" y="0"/>
              <wp:positionH relativeFrom="margin">
                <wp:posOffset>4016540</wp:posOffset>
              </wp:positionH>
              <wp:positionV relativeFrom="paragraph">
                <wp:posOffset>-908017</wp:posOffset>
              </wp:positionV>
              <wp:extent cx="1842022" cy="650771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2022" cy="650771"/>
                        <a:chOff x="109182" y="-27296"/>
                        <a:chExt cx="1842022" cy="650771"/>
                      </a:xfrm>
                    </wpg:grpSpPr>
                    <pic:pic xmlns:pic="http://schemas.openxmlformats.org/drawingml/2006/picture">
                      <pic:nvPicPr>
                        <pic:cNvPr id="43" name="Imagen 43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182" y="272955"/>
                          <a:ext cx="171069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436729" y="-27296"/>
                          <a:ext cx="151447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8EA1" w14:textId="77777777" w:rsidR="00404D86" w:rsidRPr="00E45F4E" w:rsidRDefault="00404D86" w:rsidP="00404D86">
                            <w:pPr>
                              <w:rPr>
                                <w:rFonts w:cstheme="minorHAnsi"/>
                                <w:b/>
                                <w:bCs/>
                                <w:color w:val="auto"/>
                              </w:rPr>
                            </w:pPr>
                            <w:r w:rsidRPr="00E45F4E">
                              <w:rPr>
                                <w:rFonts w:cstheme="minorHAnsi"/>
                                <w:b/>
                                <w:bCs/>
                                <w:color w:val="auto"/>
                              </w:rPr>
                              <w:t>Centro adscrito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7C7F0A" id="Grupo 1" o:spid="_x0000_s1028" style="position:absolute;left:0;text-align:left;margin-left:316.25pt;margin-top:-71.5pt;width:145.05pt;height:51.25pt;z-index:251671040;mso-position-horizontal-relative:margin;mso-width-relative:margin;mso-height-relative:margin" coordorigin="1091,-272" coordsize="18420,6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3" o:spid="_x0000_s1029" type="#_x0000_t75" alt="Imagen que contiene Texto&#10;&#10;Descripción generada automáticamente" style="position:absolute;left:1091;top:2729;width:17107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">
                <v:imagedata r:id="rId2" o:title="Imagen que contiene Texto&#10;&#10;Descripción generada automáticament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4367;top:-272;width:1514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0638EA1" w14:textId="77777777" w:rsidR="00404D86" w:rsidRPr="00E45F4E" w:rsidRDefault="00404D86" w:rsidP="00404D86">
                      <w:pPr>
                        <w:rPr>
                          <w:rFonts w:cstheme="minorHAnsi"/>
                          <w:b/>
                          <w:bCs/>
                          <w:color w:val="auto"/>
                        </w:rPr>
                      </w:pPr>
                      <w:r w:rsidRPr="00E45F4E">
                        <w:rPr>
                          <w:rFonts w:cstheme="minorHAnsi"/>
                          <w:b/>
                          <w:bCs/>
                          <w:color w:val="auto"/>
                        </w:rPr>
                        <w:t>Centro adscrito 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Pr="00E45F4E">
      <w:rPr>
        <w:rFonts w:cs="Objektiv Mk1"/>
        <w:noProof/>
        <w:sz w:val="36"/>
        <w:szCs w:val="36"/>
      </w:rPr>
      <w:drawing>
        <wp:anchor distT="0" distB="0" distL="114300" distR="114300" simplePos="0" relativeHeight="251670016" behindDoc="0" locked="0" layoutInCell="1" allowOverlap="1" wp14:anchorId="165121B8" wp14:editId="41873EC0">
          <wp:simplePos x="0" y="0"/>
          <wp:positionH relativeFrom="margin">
            <wp:posOffset>3810</wp:posOffset>
          </wp:positionH>
          <wp:positionV relativeFrom="paragraph">
            <wp:posOffset>-829408</wp:posOffset>
          </wp:positionV>
          <wp:extent cx="1469390" cy="572770"/>
          <wp:effectExtent l="0" t="0" r="0" b="0"/>
          <wp:wrapThrough wrapText="bothSides">
            <wp:wrapPolygon edited="0">
              <wp:start x="0" y="0"/>
              <wp:lineTo x="0" y="20834"/>
              <wp:lineTo x="21283" y="20834"/>
              <wp:lineTo x="21283" y="0"/>
              <wp:lineTo x="0" y="0"/>
            </wp:wrapPolygon>
          </wp:wrapThrough>
          <wp:docPr id="7" name="Imagen 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553" b="13191"/>
                  <a:stretch/>
                </pic:blipFill>
                <pic:spPr bwMode="auto">
                  <a:xfrm>
                    <a:off x="0" y="0"/>
                    <a:ext cx="1469390" cy="572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8488" w14:textId="77777777" w:rsidR="00C57D3B" w:rsidRDefault="00C57D3B" w:rsidP="00B367A5">
      <w:pPr>
        <w:spacing w:after="0" w:line="240" w:lineRule="auto"/>
      </w:pPr>
      <w:bookmarkStart w:id="0" w:name="_Hlk86315998"/>
      <w:bookmarkEnd w:id="0"/>
      <w:r>
        <w:separator/>
      </w:r>
    </w:p>
  </w:footnote>
  <w:footnote w:type="continuationSeparator" w:id="0">
    <w:p w14:paraId="491AAFAF" w14:textId="77777777" w:rsidR="00C57D3B" w:rsidRDefault="00C57D3B" w:rsidP="00B3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BF82" w14:textId="77777777" w:rsidR="005A003E" w:rsidRDefault="00000000">
    <w:pPr>
      <w:pStyle w:val="Encabezado"/>
    </w:pPr>
    <w:r>
      <w:rPr>
        <w:noProof/>
      </w:rPr>
      <w:pict w14:anchorId="126EEA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99391" o:spid="_x0000_s1046" type="#_x0000_t75" style="position:absolute;left:0;text-align:left;margin-left:0;margin-top:0;width:481.85pt;height:477.55pt;z-index:-251642368;mso-position-horizontal:center;mso-position-horizontal-relative:margin;mso-position-vertical:center;mso-position-vertical-relative:margin" o:allowincell="f">
          <v:imagedata r:id="rId1" o:title="U azul vectorizada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9C62" w14:textId="77777777" w:rsidR="005D3A96" w:rsidRDefault="008B0529" w:rsidP="005D3A96">
    <w:pPr>
      <w:pStyle w:val="Piedefotoodetalle"/>
    </w:pPr>
    <w:r>
      <w:rPr>
        <w:noProof/>
      </w:rPr>
      <w:drawing>
        <wp:anchor distT="0" distB="0" distL="114300" distR="114300" simplePos="0" relativeHeight="251661824" behindDoc="0" locked="0" layoutInCell="1" allowOverlap="1" wp14:anchorId="442C87EB" wp14:editId="7B672340">
          <wp:simplePos x="0" y="0"/>
          <wp:positionH relativeFrom="column">
            <wp:posOffset>-55657</wp:posOffset>
          </wp:positionH>
          <wp:positionV relativeFrom="paragraph">
            <wp:posOffset>-169529</wp:posOffset>
          </wp:positionV>
          <wp:extent cx="1080770" cy="521970"/>
          <wp:effectExtent l="0" t="0" r="5080" b="0"/>
          <wp:wrapNone/>
          <wp:docPr id="4" name="Imagen 4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Imagen 135" descr="Logotip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62" t="6752" r="9712" b="13353"/>
                  <a:stretch/>
                </pic:blipFill>
                <pic:spPr bwMode="auto">
                  <a:xfrm>
                    <a:off x="0" y="0"/>
                    <a:ext cx="1080770" cy="521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D3A96"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3EC04922" wp14:editId="71C272FE">
              <wp:simplePos x="0" y="0"/>
              <wp:positionH relativeFrom="column">
                <wp:posOffset>5223510</wp:posOffset>
              </wp:positionH>
              <wp:positionV relativeFrom="paragraph">
                <wp:posOffset>-255270</wp:posOffset>
              </wp:positionV>
              <wp:extent cx="1238250" cy="140462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7F1A59" w14:textId="77777777" w:rsidR="005D3A96" w:rsidRPr="009C4667" w:rsidRDefault="005D3A96" w:rsidP="005D3A96">
                          <w:pPr>
                            <w:pStyle w:val="Piedefotoodetalle"/>
                            <w:ind w:left="0"/>
                            <w:rPr>
                              <w:color w:val="auto"/>
                            </w:rPr>
                          </w:pPr>
                          <w:r w:rsidRPr="009C4667">
                            <w:rPr>
                              <w:color w:val="auto"/>
                            </w:rPr>
                            <w:t>Centro adscrito 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C0492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1.3pt;margin-top:-20.1pt;width:97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" filled="f" stroked="f">
              <v:textbox style="mso-fit-shape-to-text:t">
                <w:txbxContent>
                  <w:p w14:paraId="7C7F1A59" w14:textId="77777777" w:rsidR="005D3A96" w:rsidRPr="009C4667" w:rsidRDefault="005D3A96" w:rsidP="005D3A96">
                    <w:pPr>
                      <w:pStyle w:val="Piedefotoodetalle"/>
                      <w:ind w:left="0"/>
                      <w:rPr>
                        <w:color w:val="auto"/>
                      </w:rPr>
                    </w:pPr>
                    <w:r w:rsidRPr="009C4667">
                      <w:rPr>
                        <w:color w:val="auto"/>
                      </w:rPr>
                      <w:t>Centro adscrito 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D3A96">
      <w:rPr>
        <w:noProof/>
      </w:rPr>
      <w:drawing>
        <wp:anchor distT="0" distB="0" distL="114300" distR="114300" simplePos="0" relativeHeight="251659776" behindDoc="0" locked="0" layoutInCell="1" allowOverlap="1" wp14:anchorId="4BC26BB7" wp14:editId="7CAB259E">
          <wp:simplePos x="0" y="0"/>
          <wp:positionH relativeFrom="margin">
            <wp:align>right</wp:align>
          </wp:positionH>
          <wp:positionV relativeFrom="paragraph">
            <wp:posOffset>59055</wp:posOffset>
          </wp:positionV>
          <wp:extent cx="1038225" cy="212676"/>
          <wp:effectExtent l="0" t="0" r="0" b="0"/>
          <wp:wrapNone/>
          <wp:docPr id="5" name="Imagen 5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n 37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212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3A96">
      <w:tab/>
    </w:r>
    <w:bookmarkStart w:id="1" w:name="_Hlk104824136"/>
    <w:bookmarkStart w:id="2" w:name="_Hlk104824137"/>
    <w:r w:rsidR="005D3A96">
      <w:t xml:space="preserve">                                                                                                                                                          </w:t>
    </w:r>
  </w:p>
  <w:p w14:paraId="30D05BCE" w14:textId="77777777" w:rsidR="00B367A5" w:rsidRDefault="008B0529" w:rsidP="00CF619D">
    <w:pPr>
      <w:pStyle w:val="Encabezado"/>
      <w:tabs>
        <w:tab w:val="clear" w:pos="4252"/>
        <w:tab w:val="clear" w:pos="8504"/>
        <w:tab w:val="left" w:pos="1894"/>
      </w:tabs>
    </w:pPr>
    <w:r w:rsidRPr="00AC01BC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CF0BF1" wp14:editId="3E0A0BF8">
              <wp:simplePos x="0" y="0"/>
              <wp:positionH relativeFrom="page">
                <wp:posOffset>-8255</wp:posOffset>
              </wp:positionH>
              <wp:positionV relativeFrom="paragraph">
                <wp:posOffset>241745</wp:posOffset>
              </wp:positionV>
              <wp:extent cx="754824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824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9da3a7" strokeweight="1pt" from="-.65pt,19.05pt" to="593.7pt,19.05pt" w14:anchorId="7F82ED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">
              <v:stroke joinstyle="miter"/>
              <w10:wrap anchorx="page"/>
            </v:line>
          </w:pict>
        </mc:Fallback>
      </mc:AlternateContent>
    </w:r>
    <w:r w:rsidR="00CF619D">
      <w:tab/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D7AA" w14:textId="77777777" w:rsidR="009C4667" w:rsidRDefault="002139AB" w:rsidP="00404D86">
    <w:pPr>
      <w:pStyle w:val="Encabezado"/>
      <w:tabs>
        <w:tab w:val="clear" w:pos="4252"/>
        <w:tab w:val="clear" w:pos="8504"/>
        <w:tab w:val="left" w:pos="6107"/>
      </w:tabs>
    </w:pPr>
    <w:r>
      <w:rPr>
        <w:noProof/>
      </w:rPr>
      <w:drawing>
        <wp:anchor distT="0" distB="0" distL="114300" distR="114300" simplePos="0" relativeHeight="251672064" behindDoc="0" locked="0" layoutInCell="1" allowOverlap="1" wp14:anchorId="4F2365F3" wp14:editId="1C0AFC9D">
          <wp:simplePos x="0" y="0"/>
          <wp:positionH relativeFrom="column">
            <wp:posOffset>3810</wp:posOffset>
          </wp:positionH>
          <wp:positionV relativeFrom="paragraph">
            <wp:posOffset>-124270</wp:posOffset>
          </wp:positionV>
          <wp:extent cx="2146300" cy="685800"/>
          <wp:effectExtent l="0" t="0" r="6350" b="0"/>
          <wp:wrapNone/>
          <wp:docPr id="6" name="Imagen 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4" t="1728" r="5655" b="4919"/>
                  <a:stretch/>
                </pic:blipFill>
                <pic:spPr bwMode="auto">
                  <a:xfrm>
                    <a:off x="0" y="0"/>
                    <a:ext cx="2146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F5A5C">
      <w:tab/>
    </w:r>
    <w:r w:rsidR="009C4667">
      <w:t xml:space="preserve">                                                                                                                                                          </w:t>
    </w:r>
  </w:p>
  <w:p w14:paraId="4ACD5220" w14:textId="77777777" w:rsidR="009C4667" w:rsidRDefault="009C4667" w:rsidP="009C4667">
    <w:pPr>
      <w:pStyle w:val="Piedepgina"/>
    </w:pPr>
  </w:p>
  <w:p w14:paraId="41D46666" w14:textId="77777777" w:rsidR="00EF5A5C" w:rsidRDefault="00000000" w:rsidP="00404D86">
    <w:r>
      <w:rPr>
        <w:noProof/>
      </w:rPr>
      <w:pict w14:anchorId="6C89C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99390" o:spid="_x0000_s1045" type="#_x0000_t75" style="position:absolute;left:0;text-align:left;margin-left:0;margin-top:80.9pt;width:481.85pt;height:477.55pt;z-index:-251643392;mso-position-horizontal-relative:margin;mso-position-vertical-relative:margin" o:allowincell="f">
          <v:imagedata r:id="rId2" o:title="U azul vectorizada " gain="19661f" blacklevel="22938f" grayscale="t"/>
          <w10:wrap anchorx="margin" anchory="margin"/>
        </v:shape>
      </w:pict>
    </w:r>
    <w:r w:rsidR="002139AB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49847E" wp14:editId="2B6CC98A">
              <wp:simplePos x="0" y="0"/>
              <wp:positionH relativeFrom="margin">
                <wp:posOffset>2157730</wp:posOffset>
              </wp:positionH>
              <wp:positionV relativeFrom="paragraph">
                <wp:posOffset>135445</wp:posOffset>
              </wp:positionV>
              <wp:extent cx="3925570" cy="6350"/>
              <wp:effectExtent l="0" t="0" r="36830" b="31750"/>
              <wp:wrapNone/>
              <wp:docPr id="35" name="Conector rect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925570" cy="635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5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9da3a7" strokeweight="1pt" from="169.9pt,10.65pt" to="479pt,11.15pt" w14:anchorId="40FCC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DCF"/>
    <w:multiLevelType w:val="multilevel"/>
    <w:tmpl w:val="7B7CB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1DC0"/>
    <w:multiLevelType w:val="multilevel"/>
    <w:tmpl w:val="2272B4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603B7"/>
    <w:multiLevelType w:val="hybridMultilevel"/>
    <w:tmpl w:val="665681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06C71"/>
    <w:multiLevelType w:val="multilevel"/>
    <w:tmpl w:val="081445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D5920"/>
    <w:multiLevelType w:val="hybridMultilevel"/>
    <w:tmpl w:val="C9462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2DC6"/>
    <w:multiLevelType w:val="multilevel"/>
    <w:tmpl w:val="96445D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07DA5"/>
    <w:multiLevelType w:val="multilevel"/>
    <w:tmpl w:val="D16CD4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46540"/>
    <w:multiLevelType w:val="multilevel"/>
    <w:tmpl w:val="20B643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714E5"/>
    <w:multiLevelType w:val="multilevel"/>
    <w:tmpl w:val="852209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343FE"/>
    <w:multiLevelType w:val="hybridMultilevel"/>
    <w:tmpl w:val="53EE30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37E9A"/>
    <w:multiLevelType w:val="multilevel"/>
    <w:tmpl w:val="40F0B8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D5698"/>
    <w:multiLevelType w:val="multilevel"/>
    <w:tmpl w:val="B3ECE15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05885"/>
    <w:multiLevelType w:val="multilevel"/>
    <w:tmpl w:val="7CD204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51B4E"/>
    <w:multiLevelType w:val="multilevel"/>
    <w:tmpl w:val="95045484"/>
    <w:lvl w:ilvl="0">
      <w:start w:val="1"/>
      <w:numFmt w:val="bullet"/>
      <w:pStyle w:val="Sinespaciado"/>
      <w:lvlText w:val=""/>
      <w:lvlJc w:val="left"/>
      <w:pPr>
        <w:ind w:left="360" w:hanging="360"/>
      </w:pPr>
      <w:rPr>
        <w:rFonts w:ascii="Symbol" w:hAnsi="Symbol" w:hint="default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14" w15:restartNumberingAfterBreak="0">
    <w:nsid w:val="478E488F"/>
    <w:multiLevelType w:val="multilevel"/>
    <w:tmpl w:val="CC4E51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345EB"/>
    <w:multiLevelType w:val="multilevel"/>
    <w:tmpl w:val="340AF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04F28"/>
    <w:multiLevelType w:val="multilevel"/>
    <w:tmpl w:val="D734A3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10389"/>
    <w:multiLevelType w:val="multilevel"/>
    <w:tmpl w:val="7696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61331C"/>
    <w:multiLevelType w:val="multilevel"/>
    <w:tmpl w:val="E590889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2D544F"/>
    <w:multiLevelType w:val="multilevel"/>
    <w:tmpl w:val="393C03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7F1810"/>
    <w:multiLevelType w:val="multilevel"/>
    <w:tmpl w:val="966AFB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8F1A72"/>
    <w:multiLevelType w:val="multilevel"/>
    <w:tmpl w:val="808619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0A1720"/>
    <w:multiLevelType w:val="multilevel"/>
    <w:tmpl w:val="89CE0FF2"/>
    <w:lvl w:ilvl="0">
      <w:start w:val="1"/>
      <w:numFmt w:val="bullet"/>
      <w:pStyle w:val="Negrita"/>
      <w:lvlText w:val=""/>
      <w:lvlJc w:val="left"/>
      <w:pPr>
        <w:ind w:left="360" w:hanging="360"/>
      </w:pPr>
      <w:rPr>
        <w:rFonts w:ascii="Symbol" w:hAnsi="Symbol" w:hint="default"/>
        <w:b/>
        <w:i w:val="0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23" w15:restartNumberingAfterBreak="0">
    <w:nsid w:val="79EC232B"/>
    <w:multiLevelType w:val="multilevel"/>
    <w:tmpl w:val="D0C009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1D6BC6"/>
    <w:multiLevelType w:val="hybridMultilevel"/>
    <w:tmpl w:val="A058C8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42827"/>
    <w:multiLevelType w:val="multilevel"/>
    <w:tmpl w:val="42CC1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162588">
    <w:abstractNumId w:val="13"/>
  </w:num>
  <w:num w:numId="2" w16cid:durableId="1395279885">
    <w:abstractNumId w:val="22"/>
  </w:num>
  <w:num w:numId="3" w16cid:durableId="684752657">
    <w:abstractNumId w:val="4"/>
  </w:num>
  <w:num w:numId="4" w16cid:durableId="1120223601">
    <w:abstractNumId w:val="17"/>
  </w:num>
  <w:num w:numId="5" w16cid:durableId="1414090276">
    <w:abstractNumId w:val="15"/>
  </w:num>
  <w:num w:numId="6" w16cid:durableId="1343781862">
    <w:abstractNumId w:val="0"/>
  </w:num>
  <w:num w:numId="7" w16cid:durableId="1122503455">
    <w:abstractNumId w:val="3"/>
  </w:num>
  <w:num w:numId="8" w16cid:durableId="135342464">
    <w:abstractNumId w:val="25"/>
  </w:num>
  <w:num w:numId="9" w16cid:durableId="940651188">
    <w:abstractNumId w:val="23"/>
  </w:num>
  <w:num w:numId="10" w16cid:durableId="1808741892">
    <w:abstractNumId w:val="5"/>
  </w:num>
  <w:num w:numId="11" w16cid:durableId="803083677">
    <w:abstractNumId w:val="21"/>
  </w:num>
  <w:num w:numId="12" w16cid:durableId="1368335122">
    <w:abstractNumId w:val="16"/>
  </w:num>
  <w:num w:numId="13" w16cid:durableId="1444156172">
    <w:abstractNumId w:val="1"/>
  </w:num>
  <w:num w:numId="14" w16cid:durableId="1864592556">
    <w:abstractNumId w:val="19"/>
  </w:num>
  <w:num w:numId="15" w16cid:durableId="226457787">
    <w:abstractNumId w:val="12"/>
  </w:num>
  <w:num w:numId="16" w16cid:durableId="1355575426">
    <w:abstractNumId w:val="7"/>
  </w:num>
  <w:num w:numId="17" w16cid:durableId="527835304">
    <w:abstractNumId w:val="14"/>
  </w:num>
  <w:num w:numId="18" w16cid:durableId="755982265">
    <w:abstractNumId w:val="6"/>
  </w:num>
  <w:num w:numId="19" w16cid:durableId="189535682">
    <w:abstractNumId w:val="10"/>
  </w:num>
  <w:num w:numId="20" w16cid:durableId="940717864">
    <w:abstractNumId w:val="8"/>
  </w:num>
  <w:num w:numId="21" w16cid:durableId="149056044">
    <w:abstractNumId w:val="18"/>
  </w:num>
  <w:num w:numId="22" w16cid:durableId="396823762">
    <w:abstractNumId w:val="11"/>
  </w:num>
  <w:num w:numId="23" w16cid:durableId="1916360441">
    <w:abstractNumId w:val="20"/>
  </w:num>
  <w:num w:numId="24" w16cid:durableId="1707297076">
    <w:abstractNumId w:val="2"/>
  </w:num>
  <w:num w:numId="25" w16cid:durableId="1586915836">
    <w:abstractNumId w:val="9"/>
  </w:num>
  <w:num w:numId="26" w16cid:durableId="1006784799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05"/>
    <w:rsid w:val="00020827"/>
    <w:rsid w:val="00033D80"/>
    <w:rsid w:val="000379DC"/>
    <w:rsid w:val="0004454E"/>
    <w:rsid w:val="00063E07"/>
    <w:rsid w:val="000714DC"/>
    <w:rsid w:val="0008717F"/>
    <w:rsid w:val="000B008E"/>
    <w:rsid w:val="000C23E3"/>
    <w:rsid w:val="000D3F11"/>
    <w:rsid w:val="000D56F4"/>
    <w:rsid w:val="000D677A"/>
    <w:rsid w:val="000E0DA8"/>
    <w:rsid w:val="000E19A6"/>
    <w:rsid w:val="000F40AE"/>
    <w:rsid w:val="0010620D"/>
    <w:rsid w:val="00115EF3"/>
    <w:rsid w:val="001231D4"/>
    <w:rsid w:val="00146830"/>
    <w:rsid w:val="00163CEC"/>
    <w:rsid w:val="00184874"/>
    <w:rsid w:val="001C26FB"/>
    <w:rsid w:val="001C3B7D"/>
    <w:rsid w:val="001C46C4"/>
    <w:rsid w:val="001D5983"/>
    <w:rsid w:val="001D7638"/>
    <w:rsid w:val="001F22D0"/>
    <w:rsid w:val="00206EC3"/>
    <w:rsid w:val="002139AB"/>
    <w:rsid w:val="00217105"/>
    <w:rsid w:val="00226273"/>
    <w:rsid w:val="00245212"/>
    <w:rsid w:val="00254940"/>
    <w:rsid w:val="002648AF"/>
    <w:rsid w:val="002763D3"/>
    <w:rsid w:val="00281503"/>
    <w:rsid w:val="002A31D7"/>
    <w:rsid w:val="002D33D9"/>
    <w:rsid w:val="002F23EC"/>
    <w:rsid w:val="0032216B"/>
    <w:rsid w:val="003464F6"/>
    <w:rsid w:val="003678AB"/>
    <w:rsid w:val="00377193"/>
    <w:rsid w:val="00392586"/>
    <w:rsid w:val="0039462A"/>
    <w:rsid w:val="00401EE2"/>
    <w:rsid w:val="00404D86"/>
    <w:rsid w:val="00485975"/>
    <w:rsid w:val="004A57BC"/>
    <w:rsid w:val="004A7ABE"/>
    <w:rsid w:val="004F216B"/>
    <w:rsid w:val="004F6A81"/>
    <w:rsid w:val="005115A5"/>
    <w:rsid w:val="00513A74"/>
    <w:rsid w:val="005270AE"/>
    <w:rsid w:val="00554102"/>
    <w:rsid w:val="005927D4"/>
    <w:rsid w:val="00593C23"/>
    <w:rsid w:val="005A003E"/>
    <w:rsid w:val="005D3A96"/>
    <w:rsid w:val="006260C3"/>
    <w:rsid w:val="006447BD"/>
    <w:rsid w:val="00685FDA"/>
    <w:rsid w:val="00690C0D"/>
    <w:rsid w:val="00692B6F"/>
    <w:rsid w:val="006A4C2E"/>
    <w:rsid w:val="006A74FD"/>
    <w:rsid w:val="006C2940"/>
    <w:rsid w:val="006D2584"/>
    <w:rsid w:val="006D5AC6"/>
    <w:rsid w:val="006D64A8"/>
    <w:rsid w:val="006D7CF3"/>
    <w:rsid w:val="006F186E"/>
    <w:rsid w:val="006F77FB"/>
    <w:rsid w:val="00726917"/>
    <w:rsid w:val="00742D20"/>
    <w:rsid w:val="00777C9D"/>
    <w:rsid w:val="007D6B2B"/>
    <w:rsid w:val="007E33EB"/>
    <w:rsid w:val="007F538F"/>
    <w:rsid w:val="00805ABA"/>
    <w:rsid w:val="008179CA"/>
    <w:rsid w:val="008514D9"/>
    <w:rsid w:val="00855148"/>
    <w:rsid w:val="00863076"/>
    <w:rsid w:val="00874A95"/>
    <w:rsid w:val="0088192E"/>
    <w:rsid w:val="00884454"/>
    <w:rsid w:val="008B0529"/>
    <w:rsid w:val="008C3EB9"/>
    <w:rsid w:val="008C68F8"/>
    <w:rsid w:val="008D78A0"/>
    <w:rsid w:val="00957FF3"/>
    <w:rsid w:val="009629EC"/>
    <w:rsid w:val="0096304C"/>
    <w:rsid w:val="00981726"/>
    <w:rsid w:val="00991A97"/>
    <w:rsid w:val="00993F00"/>
    <w:rsid w:val="00994B4F"/>
    <w:rsid w:val="0099731E"/>
    <w:rsid w:val="009A26F2"/>
    <w:rsid w:val="009B294D"/>
    <w:rsid w:val="009C4667"/>
    <w:rsid w:val="009D2DB0"/>
    <w:rsid w:val="009E3687"/>
    <w:rsid w:val="009F34F8"/>
    <w:rsid w:val="00A06912"/>
    <w:rsid w:val="00A104FE"/>
    <w:rsid w:val="00A124B6"/>
    <w:rsid w:val="00A27DBA"/>
    <w:rsid w:val="00A60679"/>
    <w:rsid w:val="00A95BA3"/>
    <w:rsid w:val="00AB1F4C"/>
    <w:rsid w:val="00AB3C32"/>
    <w:rsid w:val="00AB76C1"/>
    <w:rsid w:val="00AC01BC"/>
    <w:rsid w:val="00AC244A"/>
    <w:rsid w:val="00AE731A"/>
    <w:rsid w:val="00B11BF2"/>
    <w:rsid w:val="00B14FE1"/>
    <w:rsid w:val="00B35DE6"/>
    <w:rsid w:val="00B367A5"/>
    <w:rsid w:val="00B4022D"/>
    <w:rsid w:val="00B75443"/>
    <w:rsid w:val="00B82FDA"/>
    <w:rsid w:val="00BA35FF"/>
    <w:rsid w:val="00BD1CCC"/>
    <w:rsid w:val="00BE03C3"/>
    <w:rsid w:val="00C466E1"/>
    <w:rsid w:val="00C50DA1"/>
    <w:rsid w:val="00C57C53"/>
    <w:rsid w:val="00C57D3B"/>
    <w:rsid w:val="00C60D94"/>
    <w:rsid w:val="00C93543"/>
    <w:rsid w:val="00CB2188"/>
    <w:rsid w:val="00CC6727"/>
    <w:rsid w:val="00CF619D"/>
    <w:rsid w:val="00D030C4"/>
    <w:rsid w:val="00D174E6"/>
    <w:rsid w:val="00D238A7"/>
    <w:rsid w:val="00D32376"/>
    <w:rsid w:val="00D371E9"/>
    <w:rsid w:val="00D53B62"/>
    <w:rsid w:val="00D74C57"/>
    <w:rsid w:val="00E6616A"/>
    <w:rsid w:val="00E709D8"/>
    <w:rsid w:val="00E8692C"/>
    <w:rsid w:val="00EB5D06"/>
    <w:rsid w:val="00EB6C51"/>
    <w:rsid w:val="00EC6F08"/>
    <w:rsid w:val="00ED2F0E"/>
    <w:rsid w:val="00ED5DCB"/>
    <w:rsid w:val="00EF5A5C"/>
    <w:rsid w:val="00EF649E"/>
    <w:rsid w:val="00F11FCD"/>
    <w:rsid w:val="00F1335E"/>
    <w:rsid w:val="00F530B5"/>
    <w:rsid w:val="00FA6CD0"/>
    <w:rsid w:val="00FB0A78"/>
    <w:rsid w:val="00FB1041"/>
    <w:rsid w:val="00FE0872"/>
    <w:rsid w:val="0789A782"/>
    <w:rsid w:val="1F494FC7"/>
    <w:rsid w:val="2BA4EFE8"/>
    <w:rsid w:val="570CAC45"/>
    <w:rsid w:val="62A02F7A"/>
    <w:rsid w:val="63453A61"/>
    <w:rsid w:val="7C8B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C0A97"/>
  <w15:chartTrackingRefBased/>
  <w15:docId w15:val="{B33888E5-CE23-4232-BAA2-E8C5EDFA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84"/>
    <w:pPr>
      <w:jc w:val="both"/>
    </w:pPr>
    <w:rPr>
      <w:color w:val="6F7276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82FDA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color w:val="0065EF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27DBA"/>
    <w:pPr>
      <w:keepNext/>
      <w:keepLines/>
      <w:spacing w:before="40" w:after="0"/>
      <w:outlineLvl w:val="1"/>
    </w:pPr>
    <w:rPr>
      <w:rFonts w:eastAsiaTheme="majorEastAsia" w:cstheme="majorBidi"/>
      <w:b/>
      <w:color w:val="0065EF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270AE"/>
    <w:pPr>
      <w:keepNext/>
      <w:keepLines/>
      <w:spacing w:before="40" w:after="240"/>
      <w:outlineLvl w:val="2"/>
    </w:pPr>
    <w:rPr>
      <w:rFonts w:eastAsiaTheme="majorEastAsia" w:cstheme="majorBidi"/>
      <w:i/>
      <w:color w:val="0065E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2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25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D25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25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D25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D25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Sangra2detindependiente"/>
    <w:link w:val="CuerpodetextoCar"/>
    <w:rsid w:val="00AB3C32"/>
    <w:pPr>
      <w:widowControl w:val="0"/>
      <w:autoSpaceDE w:val="0"/>
      <w:autoSpaceDN w:val="0"/>
      <w:spacing w:before="100" w:after="0" w:line="245" w:lineRule="auto"/>
      <w:ind w:left="0" w:right="794" w:firstLine="454"/>
    </w:pPr>
    <w:rPr>
      <w:rFonts w:ascii="Objektiv Mk1" w:eastAsia="Objektiv Mk1" w:hAnsi="Objektiv Mk1" w:cs="Objektiv Mk1"/>
      <w:color w:val="656D72"/>
      <w:spacing w:val="-2"/>
      <w:szCs w:val="26"/>
    </w:rPr>
  </w:style>
  <w:style w:type="character" w:customStyle="1" w:styleId="CuerpodetextoCar">
    <w:name w:val="Cuerpo de texto Car"/>
    <w:basedOn w:val="TextoindependienteCar"/>
    <w:link w:val="Cuerpodetexto"/>
    <w:rsid w:val="00AB3C32"/>
    <w:rPr>
      <w:rFonts w:ascii="Objektiv Mk1" w:eastAsia="Objektiv Mk1" w:hAnsi="Objektiv Mk1" w:cs="Objektiv Mk1"/>
      <w:color w:val="656D72"/>
      <w:spacing w:val="-2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3C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3C32"/>
  </w:style>
  <w:style w:type="paragraph" w:customStyle="1" w:styleId="Negrita">
    <w:name w:val="Negrita"/>
    <w:basedOn w:val="Normal"/>
    <w:link w:val="NegritaCar"/>
    <w:autoRedefine/>
    <w:qFormat/>
    <w:rsid w:val="00AB1F4C"/>
    <w:pPr>
      <w:widowControl w:val="0"/>
      <w:numPr>
        <w:numId w:val="2"/>
      </w:numPr>
      <w:autoSpaceDE w:val="0"/>
      <w:autoSpaceDN w:val="0"/>
      <w:spacing w:after="0" w:line="240" w:lineRule="auto"/>
    </w:pPr>
    <w:rPr>
      <w:rFonts w:eastAsia="Objektiv Mk1" w:cs="Objektiv Mk1"/>
      <w:b/>
      <w:color w:val="000000" w:themeColor="text1"/>
    </w:rPr>
  </w:style>
  <w:style w:type="character" w:customStyle="1" w:styleId="NegritaCar">
    <w:name w:val="Negrita Car"/>
    <w:basedOn w:val="Fuentedeprrafopredeter"/>
    <w:link w:val="Negrita"/>
    <w:rsid w:val="00AB1F4C"/>
    <w:rPr>
      <w:rFonts w:eastAsia="Objektiv Mk1" w:cs="Objektiv Mk1"/>
      <w:b/>
      <w:color w:val="000000" w:themeColor="text1"/>
    </w:rPr>
  </w:style>
  <w:style w:type="paragraph" w:customStyle="1" w:styleId="Destacado1">
    <w:name w:val="Destacado 1"/>
    <w:basedOn w:val="Normal"/>
    <w:link w:val="Destacado1Car"/>
    <w:rsid w:val="00AB3C32"/>
    <w:pPr>
      <w:widowControl w:val="0"/>
      <w:autoSpaceDE w:val="0"/>
      <w:autoSpaceDN w:val="0"/>
      <w:spacing w:before="236" w:after="0" w:line="240" w:lineRule="auto"/>
      <w:ind w:left="630"/>
    </w:pPr>
    <w:rPr>
      <w:rFonts w:ascii="Objektiv Mk1" w:eastAsia="Objektiv Mk1" w:hAnsi="Objektiv Mk1" w:cs="Objektiv Mk1"/>
      <w:b/>
      <w:i/>
      <w:color w:val="2F68B2"/>
    </w:rPr>
  </w:style>
  <w:style w:type="character" w:customStyle="1" w:styleId="Destacado1Car">
    <w:name w:val="Destacado 1 Car"/>
    <w:basedOn w:val="Fuentedeprrafopredeter"/>
    <w:link w:val="Destacado1"/>
    <w:rsid w:val="00AB3C32"/>
    <w:rPr>
      <w:rFonts w:ascii="Objektiv Mk1" w:eastAsia="Objektiv Mk1" w:hAnsi="Objektiv Mk1" w:cs="Objektiv Mk1"/>
      <w:b/>
      <w:i/>
      <w:color w:val="2F68B2"/>
      <w:sz w:val="26"/>
    </w:rPr>
  </w:style>
  <w:style w:type="paragraph" w:customStyle="1" w:styleId="Piedefotoodetalle">
    <w:name w:val="Pie de foto o detalle"/>
    <w:basedOn w:val="Normal"/>
    <w:link w:val="PiedefotoodetalleCar"/>
    <w:autoRedefine/>
    <w:qFormat/>
    <w:rsid w:val="009C4667"/>
    <w:pPr>
      <w:widowControl w:val="0"/>
      <w:autoSpaceDE w:val="0"/>
      <w:autoSpaceDN w:val="0"/>
      <w:spacing w:before="180" w:after="0" w:line="240" w:lineRule="auto"/>
      <w:ind w:left="623"/>
    </w:pPr>
    <w:rPr>
      <w:rFonts w:eastAsia="Objektiv Mk1" w:cs="Objektiv Mk1"/>
      <w:color w:val="919BA0"/>
      <w:sz w:val="18"/>
    </w:rPr>
  </w:style>
  <w:style w:type="character" w:customStyle="1" w:styleId="PiedefotoodetalleCar">
    <w:name w:val="Pie de foto o detalle Car"/>
    <w:basedOn w:val="Fuentedeprrafopredeter"/>
    <w:link w:val="Piedefotoodetalle"/>
    <w:rsid w:val="009C4667"/>
    <w:rPr>
      <w:rFonts w:eastAsia="Objektiv Mk1" w:cs="Objektiv Mk1"/>
      <w:color w:val="919BA0"/>
      <w:sz w:val="18"/>
    </w:rPr>
  </w:style>
  <w:style w:type="paragraph" w:customStyle="1" w:styleId="Titulo1">
    <w:name w:val="Titulo1"/>
    <w:basedOn w:val="Ttulo1"/>
    <w:link w:val="Titulo1Car"/>
    <w:autoRedefine/>
    <w:qFormat/>
    <w:rsid w:val="0008717F"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eastAsia="Objektiv Mk1" w:cs="Objektiv Mk1"/>
      <w:bCs/>
      <w:szCs w:val="28"/>
    </w:rPr>
  </w:style>
  <w:style w:type="character" w:customStyle="1" w:styleId="Titulo1Car">
    <w:name w:val="Titulo1 Car"/>
    <w:basedOn w:val="Ttulo1Car"/>
    <w:link w:val="Titulo1"/>
    <w:rsid w:val="0008717F"/>
    <w:rPr>
      <w:rFonts w:eastAsia="Objektiv Mk1" w:cs="Objektiv Mk1"/>
      <w:b/>
      <w:bCs/>
      <w:caps/>
      <w:color w:val="0065E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82FDA"/>
    <w:rPr>
      <w:rFonts w:eastAsiaTheme="majorEastAsia" w:cstheme="majorBidi"/>
      <w:b/>
      <w:caps/>
      <w:color w:val="0065EF"/>
      <w:sz w:val="28"/>
      <w:szCs w:val="32"/>
    </w:rPr>
  </w:style>
  <w:style w:type="paragraph" w:customStyle="1" w:styleId="Testimonio">
    <w:name w:val="Testimonio"/>
    <w:basedOn w:val="Normal"/>
    <w:link w:val="TestimonioCar"/>
    <w:autoRedefine/>
    <w:qFormat/>
    <w:rsid w:val="006D2584"/>
    <w:pPr>
      <w:widowControl w:val="0"/>
      <w:autoSpaceDE w:val="0"/>
      <w:autoSpaceDN w:val="0"/>
      <w:spacing w:before="205" w:after="0" w:line="240" w:lineRule="auto"/>
      <w:ind w:left="1255" w:right="2013"/>
    </w:pPr>
    <w:rPr>
      <w:rFonts w:eastAsia="Objektiv Mk1" w:cs="Objektiv Mk1"/>
      <w:b/>
      <w:color w:val="919BA0"/>
      <w:spacing w:val="-7"/>
    </w:rPr>
  </w:style>
  <w:style w:type="character" w:customStyle="1" w:styleId="TestimonioCar">
    <w:name w:val="Testimonio Car"/>
    <w:basedOn w:val="Fuentedeprrafopredeter"/>
    <w:link w:val="Testimonio"/>
    <w:rsid w:val="006D2584"/>
    <w:rPr>
      <w:rFonts w:eastAsia="Objektiv Mk1" w:cs="Objektiv Mk1"/>
      <w:b/>
      <w:color w:val="919BA0"/>
      <w:spacing w:val="-7"/>
    </w:rPr>
  </w:style>
  <w:style w:type="paragraph" w:customStyle="1" w:styleId="Ttulos">
    <w:name w:val="Títulos"/>
    <w:basedOn w:val="Ttulo"/>
    <w:link w:val="TtulosCar"/>
    <w:rsid w:val="00AB3C32"/>
    <w:pPr>
      <w:widowControl w:val="0"/>
      <w:autoSpaceDE w:val="0"/>
      <w:autoSpaceDN w:val="0"/>
      <w:spacing w:before="100"/>
      <w:ind w:left="1255" w:right="1785"/>
      <w:contextualSpacing w:val="0"/>
    </w:pPr>
    <w:rPr>
      <w:rFonts w:ascii="Objektiv Mk1 XBold" w:eastAsia="Objektiv Mk1 XBold" w:hAnsi="Objektiv Mk1 XBold" w:cs="Objektiv Mk1 XBold"/>
      <w:b w:val="0"/>
      <w:bCs/>
      <w:spacing w:val="0"/>
      <w:kern w:val="0"/>
      <w:sz w:val="120"/>
      <w:szCs w:val="120"/>
    </w:rPr>
  </w:style>
  <w:style w:type="character" w:customStyle="1" w:styleId="TtulosCar">
    <w:name w:val="Títulos Car"/>
    <w:basedOn w:val="TtuloCar"/>
    <w:link w:val="Ttulos"/>
    <w:rsid w:val="00AB3C32"/>
    <w:rPr>
      <w:rFonts w:ascii="Objektiv Mk1 XBold" w:eastAsia="Objektiv Mk1 XBold" w:hAnsi="Objektiv Mk1 XBold" w:cs="Objektiv Mk1 XBold"/>
      <w:b w:val="0"/>
      <w:bCs/>
      <w:caps/>
      <w:color w:val="0065EF"/>
      <w:spacing w:val="-10"/>
      <w:kern w:val="28"/>
      <w:sz w:val="120"/>
      <w:szCs w:val="120"/>
    </w:rPr>
  </w:style>
  <w:style w:type="paragraph" w:styleId="Ttulo">
    <w:name w:val="Title"/>
    <w:aliases w:val="Título documento"/>
    <w:basedOn w:val="Normal"/>
    <w:next w:val="Normal"/>
    <w:link w:val="TtuloCar"/>
    <w:autoRedefine/>
    <w:uiPriority w:val="10"/>
    <w:qFormat/>
    <w:rsid w:val="00404D86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0065EF"/>
      <w:spacing w:val="-10"/>
      <w:kern w:val="28"/>
      <w:sz w:val="72"/>
      <w:szCs w:val="56"/>
    </w:rPr>
  </w:style>
  <w:style w:type="character" w:customStyle="1" w:styleId="TtuloCar">
    <w:name w:val="Título Car"/>
    <w:aliases w:val="Título documento Car"/>
    <w:basedOn w:val="Fuentedeprrafopredeter"/>
    <w:link w:val="Ttulo"/>
    <w:uiPriority w:val="10"/>
    <w:rsid w:val="00404D86"/>
    <w:rPr>
      <w:rFonts w:eastAsiaTheme="majorEastAsia" w:cstheme="majorBidi"/>
      <w:b/>
      <w:caps/>
      <w:color w:val="0065EF"/>
      <w:spacing w:val="-10"/>
      <w:kern w:val="28"/>
      <w:sz w:val="72"/>
      <w:szCs w:val="5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B3C3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B3C32"/>
  </w:style>
  <w:style w:type="paragraph" w:styleId="Encabezado">
    <w:name w:val="header"/>
    <w:basedOn w:val="Normal"/>
    <w:link w:val="EncabezadoCar"/>
    <w:uiPriority w:val="99"/>
    <w:unhideWhenUsed/>
    <w:rsid w:val="00B36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A5"/>
  </w:style>
  <w:style w:type="paragraph" w:styleId="Piedepgina">
    <w:name w:val="footer"/>
    <w:basedOn w:val="Normal"/>
    <w:link w:val="PiedepginaCar"/>
    <w:uiPriority w:val="99"/>
    <w:unhideWhenUsed/>
    <w:rsid w:val="00B36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A5"/>
  </w:style>
  <w:style w:type="paragraph" w:styleId="TDC1">
    <w:name w:val="toc 1"/>
    <w:basedOn w:val="Normal"/>
    <w:uiPriority w:val="39"/>
    <w:rsid w:val="00163CEC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991A97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163CEC"/>
    <w:rPr>
      <w:color w:val="0563C1" w:themeColor="hyperlink"/>
      <w:u w:val="single"/>
    </w:rPr>
  </w:style>
  <w:style w:type="paragraph" w:styleId="Sinespaciado">
    <w:name w:val="No Spacing"/>
    <w:link w:val="SinespaciadoCar"/>
    <w:autoRedefine/>
    <w:uiPriority w:val="1"/>
    <w:qFormat/>
    <w:rsid w:val="00A60679"/>
    <w:pPr>
      <w:numPr>
        <w:numId w:val="1"/>
      </w:numPr>
      <w:spacing w:after="0" w:line="240" w:lineRule="auto"/>
      <w:jc w:val="both"/>
    </w:pPr>
    <w:rPr>
      <w:color w:val="6F7276"/>
    </w:rPr>
  </w:style>
  <w:style w:type="character" w:styleId="nfasisintenso">
    <w:name w:val="Intense Emphasis"/>
    <w:aliases w:val="Destacado"/>
    <w:basedOn w:val="CuerpodetextoCar"/>
    <w:uiPriority w:val="21"/>
    <w:qFormat/>
    <w:rsid w:val="005A003E"/>
    <w:rPr>
      <w:rFonts w:asciiTheme="majorHAnsi" w:eastAsia="Objektiv Mk1" w:hAnsiTheme="majorHAnsi" w:cs="Objektiv Mk1"/>
      <w:b w:val="0"/>
      <w:i/>
      <w:iCs/>
      <w:color w:val="0065EF"/>
      <w:spacing w:val="-2"/>
      <w:sz w:val="22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A27DBA"/>
    <w:rPr>
      <w:rFonts w:eastAsiaTheme="majorEastAsia" w:cstheme="majorBidi"/>
      <w:b/>
      <w:color w:val="0065EF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0AE"/>
    <w:rPr>
      <w:rFonts w:eastAsiaTheme="majorEastAsia" w:cstheme="majorBidi"/>
      <w:i/>
      <w:color w:val="0065EF"/>
      <w:sz w:val="24"/>
      <w:szCs w:val="24"/>
    </w:rPr>
  </w:style>
  <w:style w:type="paragraph" w:styleId="Prrafodelista">
    <w:name w:val="List Paragraph"/>
    <w:basedOn w:val="Normal"/>
    <w:uiPriority w:val="34"/>
    <w:qFormat/>
    <w:rsid w:val="00C466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aliases w:val="Tabla U-tad"/>
    <w:basedOn w:val="Tablanormal"/>
    <w:uiPriority w:val="46"/>
    <w:rsid w:val="002139AB"/>
    <w:pPr>
      <w:spacing w:after="0" w:line="240" w:lineRule="auto"/>
      <w:jc w:val="center"/>
    </w:pPr>
    <w:rPr>
      <w:color w:val="7F7F7F" w:themeColor="text1" w:themeTint="8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65EF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asciiTheme="minorHAnsi" w:hAnsiTheme="minorHAnsi"/>
        <w:b w:val="0"/>
        <w:bCs/>
        <w:sz w:val="22"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4">
    <w:name w:val="Grid Table 6 Colorful Accent 4"/>
    <w:basedOn w:val="Tablanormal"/>
    <w:uiPriority w:val="51"/>
    <w:rsid w:val="00AE731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E73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AE73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5">
    <w:name w:val="List Table 2 Accent 5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lanormal"/>
    <w:uiPriority w:val="99"/>
    <w:rsid w:val="008D78A0"/>
    <w:pPr>
      <w:spacing w:after="0" w:line="240" w:lineRule="auto"/>
    </w:pPr>
    <w:tblPr/>
  </w:style>
  <w:style w:type="table" w:styleId="Tablaconcuadrcula1clara-nfasis3">
    <w:name w:val="Grid Table 1 Light Accent 3"/>
    <w:basedOn w:val="Tablanormal"/>
    <w:uiPriority w:val="46"/>
    <w:rsid w:val="008D78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FB0A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B0A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6D2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D2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D2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D2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D2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D2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6D25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2584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D258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5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58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D2584"/>
    <w:rPr>
      <w:smallCaps/>
      <w:color w:val="5A5A5A" w:themeColor="text1" w:themeTint="A5"/>
    </w:rPr>
  </w:style>
  <w:style w:type="paragraph" w:styleId="TDC2">
    <w:name w:val="toc 2"/>
    <w:basedOn w:val="Normal"/>
    <w:next w:val="Normal"/>
    <w:autoRedefine/>
    <w:uiPriority w:val="39"/>
    <w:unhideWhenUsed/>
    <w:rsid w:val="00A6067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60679"/>
    <w:pPr>
      <w:spacing w:after="0"/>
      <w:ind w:left="22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60679"/>
    <w:pPr>
      <w:spacing w:after="0"/>
      <w:ind w:left="44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60679"/>
    <w:pPr>
      <w:spacing w:after="0"/>
      <w:ind w:left="6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60679"/>
    <w:pPr>
      <w:spacing w:after="0"/>
      <w:ind w:left="88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60679"/>
    <w:pPr>
      <w:spacing w:after="0"/>
      <w:ind w:left="11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60679"/>
    <w:pPr>
      <w:spacing w:after="0"/>
      <w:ind w:left="132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60679"/>
    <w:pPr>
      <w:spacing w:after="0"/>
      <w:ind w:left="1540"/>
      <w:jc w:val="left"/>
    </w:pPr>
    <w:rPr>
      <w:sz w:val="20"/>
      <w:szCs w:val="20"/>
    </w:rPr>
  </w:style>
  <w:style w:type="paragraph" w:customStyle="1" w:styleId="Subttulo1">
    <w:name w:val="Subtítulo 1"/>
    <w:basedOn w:val="Ttulo1"/>
    <w:link w:val="Subttulo1Car"/>
    <w:autoRedefine/>
    <w:qFormat/>
    <w:rsid w:val="00404D86"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asciiTheme="majorHAnsi" w:eastAsia="Objektiv Mk1" w:hAnsiTheme="majorHAnsi" w:cs="Objektiv Mk1"/>
      <w:bCs/>
      <w:caps w:val="0"/>
      <w:color w:val="auto"/>
      <w:sz w:val="40"/>
      <w:szCs w:val="28"/>
    </w:rPr>
  </w:style>
  <w:style w:type="character" w:customStyle="1" w:styleId="Subttulo1Car">
    <w:name w:val="Subtítulo 1 Car"/>
    <w:basedOn w:val="Fuentedeprrafopredeter"/>
    <w:link w:val="Subttulo1"/>
    <w:rsid w:val="00404D86"/>
    <w:rPr>
      <w:rFonts w:asciiTheme="majorHAnsi" w:eastAsia="Objektiv Mk1" w:hAnsiTheme="majorHAnsi" w:cs="Objektiv Mk1"/>
      <w:b/>
      <w:bCs/>
      <w:sz w:val="40"/>
      <w:szCs w:val="28"/>
    </w:rPr>
  </w:style>
  <w:style w:type="paragraph" w:customStyle="1" w:styleId="Default">
    <w:name w:val="Default"/>
    <w:rsid w:val="003771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5115A5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qFormat/>
    <w:rsid w:val="005115A5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8150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A57BC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A57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57BC"/>
    <w:rPr>
      <w:i/>
      <w:iCs/>
      <w:color w:val="404040" w:themeColor="text1" w:themeTint="B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677A"/>
    <w:rPr>
      <w:color w:val="6F7276"/>
    </w:rPr>
  </w:style>
  <w:style w:type="paragraph" w:customStyle="1" w:styleId="paragraph">
    <w:name w:val="paragraph"/>
    <w:basedOn w:val="Normal"/>
    <w:rsid w:val="001C3B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C3B7D"/>
  </w:style>
  <w:style w:type="character" w:customStyle="1" w:styleId="eop">
    <w:name w:val="eop"/>
    <w:basedOn w:val="Fuentedeprrafopredeter"/>
    <w:rsid w:val="001C3B7D"/>
  </w:style>
  <w:style w:type="character" w:styleId="Hipervnculovisitado">
    <w:name w:val="FollowedHyperlink"/>
    <w:basedOn w:val="Fuentedeprrafopredeter"/>
    <w:uiPriority w:val="99"/>
    <w:semiHidden/>
    <w:unhideWhenUsed/>
    <w:rsid w:val="00957FF3"/>
    <w:rPr>
      <w:color w:val="954F72" w:themeColor="followedHyperlink"/>
      <w:u w:val="single"/>
    </w:rPr>
  </w:style>
  <w:style w:type="table" w:styleId="Tablaconcuadrcula5oscura-nfasis1">
    <w:name w:val="Grid Table 5 Dark Accent 1"/>
    <w:basedOn w:val="Tablanormal"/>
    <w:uiPriority w:val="50"/>
    <w:rsid w:val="00AB76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0065E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65E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EDEDED" w:themeFill="accent3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2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9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4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8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0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caria\Definitivos\Documento%20U-tad%20con%20portada_Vectoriz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073DDC7710249BAD730D593961E40" ma:contentTypeVersion="10" ma:contentTypeDescription="Create a new document." ma:contentTypeScope="" ma:versionID="086a808cf712c943f92ff9cc73bd1a90">
  <xsd:schema xmlns:xsd="http://www.w3.org/2001/XMLSchema" xmlns:xs="http://www.w3.org/2001/XMLSchema" xmlns:p="http://schemas.microsoft.com/office/2006/metadata/properties" xmlns:ns2="1c84d549-2369-4554-afb0-47705a56a4e0" targetNamespace="http://schemas.microsoft.com/office/2006/metadata/properties" ma:root="true" ma:fieldsID="4f260101596fd1ccd70a0aad1d6bbc79" ns2:_="">
    <xsd:import namespace="1c84d549-2369-4554-afb0-47705a56a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4d549-2369-4554-afb0-47705a56a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deafdd-2578-4677-bdc7-92681a7a0d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4d549-2369-4554-afb0-47705a56a4e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E1F48-4479-4C7C-AE43-9660F1485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4d549-2369-4554-afb0-47705a56a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40230F-72E5-4D40-A80C-4F6612D1E4E4}">
  <ds:schemaRefs>
    <ds:schemaRef ds:uri="http://schemas.microsoft.com/office/2006/metadata/properties"/>
    <ds:schemaRef ds:uri="http://schemas.microsoft.com/office/infopath/2007/PartnerControls"/>
    <ds:schemaRef ds:uri="1c84d549-2369-4554-afb0-47705a56a4e0"/>
  </ds:schemaRefs>
</ds:datastoreItem>
</file>

<file path=customXml/itemProps3.xml><?xml version="1.0" encoding="utf-8"?>
<ds:datastoreItem xmlns:ds="http://schemas.openxmlformats.org/officeDocument/2006/customXml" ds:itemID="{4840BB7A-DEEB-41F1-81F5-7474755E31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61D73C-179F-4C71-B62C-C91791D7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U-tad con portada_Vectorizado</Template>
  <TotalTime>314</TotalTime>
  <Pages>7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X. de San Sebastián Jiménez</dc:creator>
  <cp:keywords/>
  <dc:description/>
  <cp:lastModifiedBy>Pedro Ángel Berrueco</cp:lastModifiedBy>
  <cp:revision>18</cp:revision>
  <cp:lastPrinted>2021-10-28T08:43:00Z</cp:lastPrinted>
  <dcterms:created xsi:type="dcterms:W3CDTF">2023-02-08T17:04:00Z</dcterms:created>
  <dcterms:modified xsi:type="dcterms:W3CDTF">2023-02-14T11:16:00Z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0x010100F0C073DDC7710249BAD730D593961E40</vt:lpwstr>
  </property>
  <property fmtid="{D5CDD505-2E9C-101B-9397-08002B2CF9AE}" pid="3" name="MediaServiceImageTags">
    <vt:lpwstr/>
  </property>
</Properties>
</file>